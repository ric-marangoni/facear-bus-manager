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svm" ContentType="image/unknown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E1" w:rsidRDefault="00A04DE1">
      <w:pPr>
        <w:pStyle w:val="Orgao2"/>
      </w:pPr>
    </w:p>
    <w:p w:rsidR="00A04DE1" w:rsidRDefault="003D1F23">
      <w:pPr>
        <w:pStyle w:val="Orgao2"/>
        <w:rPr>
          <w:rFonts w:ascii="Times New Roman" w:hAnsi="Times New Roman"/>
        </w:rPr>
      </w:pPr>
      <w:r>
        <w:rPr>
          <w:noProof/>
          <w:lang w:bidi="ar-SA"/>
        </w:rPr>
        <w:drawing>
          <wp:inline distT="0" distB="0" distL="0" distR="0">
            <wp:extent cx="962025" cy="352425"/>
            <wp:effectExtent l="0" t="0" r="9525" b="9525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52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  <w:rPr>
          <w:rFonts w:ascii="Times New Roman" w:hAnsi="Times New Roman"/>
        </w:rPr>
      </w:pPr>
    </w:p>
    <w:p w:rsidR="00A04DE1" w:rsidRDefault="00A04DE1">
      <w:pPr>
        <w:pStyle w:val="Orgao2"/>
      </w:pPr>
    </w:p>
    <w:p w:rsidR="00A04DE1" w:rsidRDefault="00615ECD">
      <w:pPr>
        <w:pStyle w:val="Nomesistema"/>
        <w:rPr>
          <w:rFonts w:ascii="Arial" w:hAnsi="Arial"/>
        </w:rPr>
      </w:pPr>
      <w:r>
        <w:rPr>
          <w:rFonts w:ascii="Arial" w:hAnsi="Arial"/>
        </w:rPr>
        <w:t>PROJETO PRELIMINAR</w:t>
      </w:r>
    </w:p>
    <w:p w:rsidR="00A04DE1" w:rsidRDefault="00A04DE1">
      <w:pPr>
        <w:pStyle w:val="Nomesistema"/>
        <w:rPr>
          <w:rFonts w:ascii="Arial" w:hAnsi="Arial"/>
        </w:rPr>
      </w:pPr>
    </w:p>
    <w:p w:rsidR="00A04DE1" w:rsidRDefault="00615ECD">
      <w:pPr>
        <w:pStyle w:val="Nomesistema"/>
        <w:rPr>
          <w:rFonts w:ascii="Arial" w:hAnsi="Arial"/>
          <w:b w:val="0"/>
          <w:i/>
          <w:iCs/>
          <w:color w:val="auto"/>
        </w:rPr>
      </w:pPr>
      <w:r>
        <w:rPr>
          <w:rFonts w:ascii="Arial" w:hAnsi="Arial"/>
          <w:b w:val="0"/>
          <w:i/>
          <w:iCs/>
          <w:color w:val="auto"/>
        </w:rPr>
        <w:t>ANDROID - Aplicação  de apoio ao controle de transporte da FACEAR</w:t>
      </w:r>
    </w:p>
    <w:p w:rsidR="00A04DE1" w:rsidRDefault="00A04DE1">
      <w:pPr>
        <w:pStyle w:val="Nomesistema"/>
        <w:rPr>
          <w:rFonts w:ascii="Arial" w:hAnsi="Arial"/>
          <w:i/>
          <w:iCs/>
          <w:color w:val="auto"/>
        </w:rPr>
      </w:pPr>
    </w:p>
    <w:p w:rsidR="00A04DE1" w:rsidRDefault="003D1F23">
      <w:pPr>
        <w:pStyle w:val="Nomesistema"/>
        <w:rPr>
          <w:rFonts w:ascii="Arial" w:hAnsi="Arial"/>
          <w:i/>
          <w:iCs/>
          <w:color w:val="auto"/>
        </w:rPr>
      </w:pPr>
      <w:r>
        <w:rPr>
          <w:rFonts w:ascii="Arial" w:hAnsi="Arial"/>
          <w:i/>
          <w:iCs/>
          <w:color w:val="auto"/>
        </w:rPr>
        <w:t>Nome do Aplicativo</w:t>
      </w:r>
    </w:p>
    <w:p w:rsidR="00A04DE1" w:rsidRDefault="00A04DE1">
      <w:pPr>
        <w:pStyle w:val="Nomesistema"/>
        <w:rPr>
          <w:rFonts w:ascii="Times New Roman" w:hAnsi="Times New Roman"/>
          <w:i/>
          <w:iCs/>
          <w:color w:val="auto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>
      <w:pPr>
        <w:pStyle w:val="Nomesistema"/>
        <w:rPr>
          <w:rFonts w:ascii="Times New Roman" w:hAnsi="Times New Roman"/>
        </w:rPr>
      </w:pPr>
    </w:p>
    <w:p w:rsidR="00A04DE1" w:rsidRDefault="00A04DE1" w:rsidP="003D1F23">
      <w:pPr>
        <w:pStyle w:val="Nomesistema"/>
        <w:jc w:val="left"/>
        <w:rPr>
          <w:rFonts w:ascii="Times New Roman" w:hAnsi="Times New Roman"/>
        </w:rPr>
      </w:pPr>
    </w:p>
    <w:p w:rsidR="003D1F23" w:rsidRDefault="003D1F23" w:rsidP="003D1F23">
      <w:pPr>
        <w:pStyle w:val="Nomesistema"/>
        <w:jc w:val="left"/>
        <w:rPr>
          <w:rFonts w:ascii="Times New Roman" w:hAnsi="Times New Roman"/>
        </w:rPr>
      </w:pPr>
      <w:bookmarkStart w:id="0" w:name="_GoBack"/>
      <w:bookmarkEnd w:id="0"/>
    </w:p>
    <w:p w:rsidR="00A04DE1" w:rsidRDefault="00615ECD">
      <w:pPr>
        <w:pStyle w:val="Nomesistema"/>
      </w:pPr>
      <w:r>
        <w:rPr>
          <w:rFonts w:ascii="Arial" w:hAnsi="Arial"/>
          <w:b w:val="0"/>
          <w:color w:val="auto"/>
          <w:sz w:val="24"/>
        </w:rPr>
        <w:t xml:space="preserve">março / </w:t>
      </w:r>
      <w:r>
        <w:rPr>
          <w:rFonts w:ascii="Arial" w:hAnsi="Arial"/>
          <w:b w:val="0"/>
          <w:i/>
          <w:iCs/>
          <w:color w:val="auto"/>
          <w:sz w:val="24"/>
        </w:rPr>
        <w:t>2013</w:t>
      </w:r>
    </w:p>
    <w:p w:rsidR="00A04DE1" w:rsidRDefault="00615ECD">
      <w:pPr>
        <w:pStyle w:val="Nomesistema"/>
        <w:rPr>
          <w:rFonts w:ascii="Arial" w:hAnsi="Arial"/>
          <w:b w:val="0"/>
          <w:i/>
          <w:iCs/>
          <w:color w:val="auto"/>
          <w:sz w:val="24"/>
        </w:rPr>
      </w:pPr>
      <w:r>
        <w:rPr>
          <w:rFonts w:ascii="Arial" w:hAnsi="Arial"/>
          <w:b w:val="0"/>
          <w:i/>
          <w:iCs/>
          <w:color w:val="auto"/>
          <w:sz w:val="24"/>
        </w:rPr>
        <w:t>versão 1.0</w:t>
      </w:r>
    </w:p>
    <w:p w:rsidR="00A04DE1" w:rsidRDefault="00A04DE1">
      <w:pPr>
        <w:pageBreakBefore/>
      </w:pPr>
    </w:p>
    <w:tbl>
      <w:tblPr>
        <w:tblW w:w="90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  <w:gridCol w:w="1258"/>
        <w:gridCol w:w="4379"/>
        <w:gridCol w:w="2352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9000" w:type="dxa"/>
            <w:gridSpan w:val="4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CECEC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04DE1" w:rsidRDefault="00615ECD">
            <w:pPr>
              <w:pStyle w:val="TtuloSumInfododoc"/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Sumário de Informações do Documento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00" w:type="dxa"/>
            <w:gridSpan w:val="4"/>
            <w:tcBorders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04DE1" w:rsidRDefault="00615ECD">
            <w:pPr>
              <w:pStyle w:val="tensSumInfododoc"/>
              <w:spacing w:line="360" w:lineRule="auto"/>
            </w:pPr>
            <w:r>
              <w:rPr>
                <w:b/>
                <w:sz w:val="21"/>
                <w:szCs w:val="21"/>
              </w:rPr>
              <w:t>Tipo de Documento:</w:t>
            </w:r>
            <w:r>
              <w:rPr>
                <w:sz w:val="21"/>
                <w:szCs w:val="21"/>
              </w:rPr>
              <w:t xml:space="preserve"> Projeto Preliminar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00" w:type="dxa"/>
            <w:gridSpan w:val="4"/>
            <w:tcBorders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04DE1" w:rsidRDefault="00615ECD" w:rsidP="00615ECD">
            <w:pPr>
              <w:pStyle w:val="tensSumInfododoc"/>
              <w:spacing w:line="360" w:lineRule="auto"/>
            </w:pPr>
            <w:r>
              <w:rPr>
                <w:b/>
                <w:sz w:val="21"/>
                <w:szCs w:val="21"/>
              </w:rPr>
              <w:t>Estado do Documento:</w:t>
            </w:r>
            <w:r>
              <w:rPr>
                <w:sz w:val="21"/>
                <w:szCs w:val="21"/>
              </w:rPr>
              <w:t xml:space="preserve"> Em construção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101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Versão</w:t>
            </w:r>
          </w:p>
        </w:tc>
        <w:tc>
          <w:tcPr>
            <w:tcW w:w="125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Data</w:t>
            </w:r>
          </w:p>
        </w:tc>
        <w:tc>
          <w:tcPr>
            <w:tcW w:w="4379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Mudanças</w:t>
            </w:r>
          </w:p>
        </w:tc>
        <w:tc>
          <w:tcPr>
            <w:tcW w:w="23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Responsável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1011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>
            <w:pPr>
              <w:pStyle w:val="tensSumInfododoc"/>
              <w:spacing w:line="360" w:lineRule="auto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0.1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>
            <w:pPr>
              <w:pStyle w:val="tensSumInfododoc"/>
              <w:spacing w:line="360" w:lineRule="auto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27/02/2013</w:t>
            </w:r>
          </w:p>
        </w:tc>
        <w:tc>
          <w:tcPr>
            <w:tcW w:w="437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 w:rsidP="00615ECD">
            <w:pPr>
              <w:pStyle w:val="tensSumInfododoc"/>
              <w:spacing w:line="360" w:lineRule="auto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Definição de Requisitos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>
            <w:pPr>
              <w:pStyle w:val="tensSumInfododoc"/>
              <w:spacing w:line="360" w:lineRule="auto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Ricardo Marangoni da Mota</w:t>
            </w:r>
          </w:p>
        </w:tc>
      </w:tr>
    </w:tbl>
    <w:p w:rsidR="00A04DE1" w:rsidRDefault="00A04DE1">
      <w:pPr>
        <w:pStyle w:val="Textbody"/>
        <w:rPr>
          <w:rFonts w:ascii="Arial" w:hAnsi="Arial"/>
          <w:i/>
          <w:iCs/>
          <w:color w:val="0000FF"/>
          <w:sz w:val="21"/>
          <w:szCs w:val="21"/>
        </w:rPr>
      </w:pPr>
    </w:p>
    <w:p w:rsidR="00A04DE1" w:rsidRDefault="00A04DE1">
      <w:pPr>
        <w:pStyle w:val="Textbody"/>
        <w:rPr>
          <w:rFonts w:ascii="Arial" w:hAnsi="Arial"/>
          <w:i/>
          <w:iCs/>
          <w:color w:val="0000FF"/>
          <w:sz w:val="21"/>
          <w:szCs w:val="21"/>
        </w:rPr>
      </w:pPr>
    </w:p>
    <w:p w:rsidR="00A04DE1" w:rsidRDefault="00A04DE1">
      <w:pPr>
        <w:pStyle w:val="Textbody"/>
      </w:pPr>
    </w:p>
    <w:p w:rsidR="00A04DE1" w:rsidRDefault="00A04DE1">
      <w:pPr>
        <w:pStyle w:val="Ttulo5"/>
        <w:rPr>
          <w:rFonts w:ascii="Times New Roman" w:hAnsi="Times New Roman"/>
        </w:rPr>
      </w:pPr>
    </w:p>
    <w:p w:rsidR="00A04DE1" w:rsidRDefault="00A04DE1">
      <w:pPr>
        <w:pStyle w:val="Ttulo5"/>
        <w:rPr>
          <w:rFonts w:ascii="Times New Roman" w:hAnsi="Times New Roman"/>
        </w:rPr>
      </w:pPr>
    </w:p>
    <w:p w:rsidR="00A04DE1" w:rsidRDefault="00A04DE1">
      <w:pPr>
        <w:pStyle w:val="Ttulo5"/>
        <w:rPr>
          <w:rFonts w:ascii="Times New Roman" w:hAnsi="Times New Roman"/>
        </w:rPr>
      </w:pPr>
    </w:p>
    <w:p w:rsidR="00A04DE1" w:rsidRDefault="00A04DE1">
      <w:pPr>
        <w:pStyle w:val="Ttulo5"/>
        <w:rPr>
          <w:rFonts w:ascii="Times New Roman" w:hAnsi="Times New Roman"/>
        </w:rPr>
      </w:pPr>
    </w:p>
    <w:p w:rsidR="00A04DE1" w:rsidRDefault="00A04DE1">
      <w:pPr>
        <w:pStyle w:val="Ttulo5"/>
        <w:rPr>
          <w:rFonts w:ascii="Times New Roman" w:hAnsi="Times New Roman"/>
        </w:rPr>
      </w:pPr>
    </w:p>
    <w:p w:rsidR="00A04DE1" w:rsidRDefault="00A04DE1">
      <w:pPr>
        <w:pStyle w:val="Ttulo5"/>
        <w:rPr>
          <w:rFonts w:ascii="Times New Roman" w:hAnsi="Times New Roman"/>
        </w:rPr>
      </w:pPr>
    </w:p>
    <w:p w:rsidR="00A04DE1" w:rsidRDefault="00A04DE1">
      <w:pPr>
        <w:pStyle w:val="Ttulo5"/>
        <w:rPr>
          <w:rFonts w:ascii="Times New Roman" w:hAnsi="Times New Roman"/>
        </w:rPr>
      </w:pPr>
    </w:p>
    <w:p w:rsidR="00A04DE1" w:rsidRDefault="00A04DE1">
      <w:pPr>
        <w:pStyle w:val="Ttulo5"/>
        <w:pageBreakBefore/>
        <w:rPr>
          <w:rFonts w:ascii="Times New Roman" w:hAnsi="Times New Roman"/>
        </w:rPr>
      </w:pPr>
    </w:p>
    <w:p w:rsidR="00A04DE1" w:rsidRDefault="00615ECD">
      <w:pPr>
        <w:pStyle w:val="Ttulo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Equipe Técnica</w:t>
      </w:r>
    </w:p>
    <w:p w:rsidR="00A04DE1" w:rsidRDefault="00A04DE1">
      <w:pPr>
        <w:pStyle w:val="Textbody"/>
        <w:rPr>
          <w:rFonts w:ascii="Arial" w:hAnsi="Arial"/>
        </w:rPr>
      </w:pPr>
    </w:p>
    <w:p w:rsidR="00A04DE1" w:rsidRDefault="00615ECD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Ricardo Marangoni da Mota</w:t>
      </w:r>
    </w:p>
    <w:p w:rsidR="00615ECD" w:rsidRDefault="00615ECD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Irineu Pereira Batista</w:t>
      </w:r>
    </w:p>
    <w:p w:rsidR="00615ECD" w:rsidRDefault="00615ECD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Marcos Paulo Bileski</w:t>
      </w:r>
    </w:p>
    <w:p w:rsidR="00A04DE1" w:rsidRDefault="00615ECD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André Melo</w:t>
      </w:r>
    </w:p>
    <w:p w:rsidR="00A04DE1" w:rsidRDefault="00A04DE1">
      <w:pPr>
        <w:pStyle w:val="textocentnormal"/>
        <w:rPr>
          <w:rFonts w:ascii="Times New Roman" w:hAnsi="Times New Roman"/>
        </w:rPr>
      </w:pPr>
    </w:p>
    <w:p w:rsidR="00A04DE1" w:rsidRDefault="00A04DE1">
      <w:pPr>
        <w:pStyle w:val="textocentnormal"/>
        <w:rPr>
          <w:rFonts w:ascii="Times New Roman" w:hAnsi="Times New Roman"/>
        </w:rPr>
      </w:pPr>
    </w:p>
    <w:p w:rsidR="00A04DE1" w:rsidRDefault="00615ECD">
      <w:pPr>
        <w:pStyle w:val="Ttulo5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Equipe de Qualidade</w:t>
      </w:r>
    </w:p>
    <w:p w:rsidR="00A04DE1" w:rsidRDefault="00A04DE1">
      <w:pPr>
        <w:pStyle w:val="textocentnormal"/>
        <w:rPr>
          <w:rFonts w:ascii="Arial" w:hAnsi="Arial"/>
          <w:i/>
          <w:iCs/>
          <w:sz w:val="22"/>
          <w:szCs w:val="22"/>
        </w:rPr>
      </w:pPr>
    </w:p>
    <w:p w:rsidR="00615ECD" w:rsidRDefault="00615ECD" w:rsidP="00615ECD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Ricardo Marangoni da Mota</w:t>
      </w:r>
    </w:p>
    <w:p w:rsidR="00615ECD" w:rsidRDefault="00615ECD" w:rsidP="00615ECD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Irineu Pereira Batista</w:t>
      </w:r>
    </w:p>
    <w:p w:rsidR="00615ECD" w:rsidRDefault="00615ECD" w:rsidP="00615ECD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Marcos Paulo Bileski</w:t>
      </w:r>
    </w:p>
    <w:p w:rsidR="00A04DE1" w:rsidRDefault="00A04DE1">
      <w:pPr>
        <w:pStyle w:val="textocentnormal"/>
        <w:rPr>
          <w:rFonts w:ascii="Arial" w:hAnsi="Arial"/>
          <w:i/>
          <w:iCs/>
          <w:sz w:val="22"/>
          <w:szCs w:val="22"/>
        </w:rPr>
      </w:pPr>
    </w:p>
    <w:p w:rsidR="00A04DE1" w:rsidRDefault="00A04DE1">
      <w:pPr>
        <w:pStyle w:val="textocentnormal"/>
        <w:rPr>
          <w:rFonts w:ascii="Arial" w:hAnsi="Arial"/>
          <w:i/>
          <w:iCs/>
          <w:sz w:val="22"/>
          <w:szCs w:val="22"/>
        </w:rPr>
      </w:pPr>
    </w:p>
    <w:p w:rsidR="00A04DE1" w:rsidRDefault="00A04DE1">
      <w:pPr>
        <w:pStyle w:val="textocentnormal"/>
        <w:rPr>
          <w:rFonts w:ascii="Times New Roman" w:hAnsi="Times New Roman"/>
          <w:i/>
          <w:iCs/>
          <w:color w:val="0000FF"/>
        </w:rPr>
      </w:pPr>
    </w:p>
    <w:p w:rsidR="00A04DE1" w:rsidRDefault="00A04DE1">
      <w:pPr>
        <w:pStyle w:val="Standard"/>
        <w:pageBreakBefore/>
      </w:pPr>
    </w:p>
    <w:p w:rsidR="00A04DE1" w:rsidRDefault="00615ECD">
      <w:pPr>
        <w:pStyle w:val="ContentsHeading"/>
        <w:tabs>
          <w:tab w:val="right" w:leader="dot" w:pos="8838"/>
        </w:tabs>
      </w:pPr>
      <w:r>
        <w:rPr>
          <w:rFonts w:ascii="Times New Roman" w:eastAsia="Lucida Sans Unicode" w:hAnsi="Times New Roman"/>
          <w:b w:val="0"/>
          <w:bCs w:val="0"/>
          <w:caps w:val="0"/>
          <w:sz w:val="24"/>
          <w:szCs w:val="24"/>
        </w:rPr>
        <w:fldChar w:fldCharType="begin"/>
      </w:r>
      <w:r>
        <w:instrText xml:space="preserve"> TOC \o "1-9" \l 1-9 </w:instrText>
      </w:r>
      <w:r>
        <w:rPr>
          <w:rFonts w:ascii="Times New Roman" w:eastAsia="Lucida Sans Unicode" w:hAnsi="Times New Roman"/>
          <w:b w:val="0"/>
          <w:bCs w:val="0"/>
          <w:caps w:val="0"/>
          <w:sz w:val="24"/>
          <w:szCs w:val="24"/>
        </w:rPr>
        <w:fldChar w:fldCharType="separate"/>
      </w:r>
      <w:r>
        <w:t>Sumário</w:t>
      </w:r>
    </w:p>
    <w:p w:rsidR="00A04DE1" w:rsidRDefault="00615ECD">
      <w:pPr>
        <w:pStyle w:val="Contents1"/>
        <w:tabs>
          <w:tab w:val="right" w:leader="dot" w:pos="9071"/>
        </w:tabs>
      </w:pPr>
      <w:r>
        <w:t>1 Apresentação</w:t>
      </w:r>
      <w:r>
        <w:tab/>
        <w:t>5</w:t>
      </w:r>
    </w:p>
    <w:p w:rsidR="00A04DE1" w:rsidRDefault="00615ECD">
      <w:pPr>
        <w:pStyle w:val="Contents1"/>
        <w:tabs>
          <w:tab w:val="right" w:leader="dot" w:pos="9071"/>
        </w:tabs>
      </w:pPr>
      <w:r>
        <w:t>2 CARACTERIZAÇÃO DA ORGANIZAÇÃO</w:t>
      </w:r>
      <w:r>
        <w:tab/>
        <w:t>5</w:t>
      </w:r>
    </w:p>
    <w:p w:rsidR="00A04DE1" w:rsidRDefault="00615ECD">
      <w:pPr>
        <w:pStyle w:val="Contents2"/>
        <w:tabs>
          <w:tab w:val="right" w:leader="dot" w:pos="9071"/>
        </w:tabs>
      </w:pPr>
      <w:r>
        <w:t>2.1 identificação</w:t>
      </w:r>
      <w:r>
        <w:tab/>
        <w:t>5</w:t>
      </w:r>
    </w:p>
    <w:p w:rsidR="00A04DE1" w:rsidRDefault="00615ECD">
      <w:pPr>
        <w:pStyle w:val="Contents2"/>
        <w:tabs>
          <w:tab w:val="right" w:leader="dot" w:pos="9071"/>
        </w:tabs>
      </w:pPr>
      <w:r>
        <w:t>2.2 Usuário Principal</w:t>
      </w:r>
      <w:r>
        <w:tab/>
        <w:t>5</w:t>
      </w:r>
    </w:p>
    <w:p w:rsidR="00A04DE1" w:rsidRDefault="00615ECD">
      <w:pPr>
        <w:pStyle w:val="Contents1"/>
        <w:tabs>
          <w:tab w:val="right" w:leader="dot" w:pos="9071"/>
        </w:tabs>
      </w:pPr>
      <w:r>
        <w:t>3 CARACTERIZAÇÃO DA NECESSIDADE</w:t>
      </w:r>
      <w:r>
        <w:tab/>
        <w:t>6</w:t>
      </w:r>
    </w:p>
    <w:p w:rsidR="00A04DE1" w:rsidRDefault="00615ECD">
      <w:pPr>
        <w:pStyle w:val="Contents2"/>
        <w:tabs>
          <w:tab w:val="right" w:leader="dot" w:pos="9071"/>
        </w:tabs>
      </w:pPr>
      <w:r>
        <w:t>3.1 Processo Atual</w:t>
      </w:r>
      <w:r>
        <w:tab/>
        <w:t>6</w:t>
      </w:r>
    </w:p>
    <w:p w:rsidR="00A04DE1" w:rsidRDefault="00615ECD">
      <w:pPr>
        <w:pStyle w:val="Contents2"/>
        <w:tabs>
          <w:tab w:val="right" w:leader="dot" w:pos="9071"/>
        </w:tabs>
      </w:pPr>
      <w:r>
        <w:t>3.2 Problemas Encontrados</w:t>
      </w:r>
      <w:r>
        <w:tab/>
        <w:t>7</w:t>
      </w:r>
    </w:p>
    <w:p w:rsidR="00A04DE1" w:rsidRDefault="00615ECD">
      <w:pPr>
        <w:pStyle w:val="Contents2"/>
        <w:tabs>
          <w:tab w:val="right" w:leader="dot" w:pos="9071"/>
        </w:tabs>
      </w:pPr>
      <w:r>
        <w:t>3.3 Novo Processo</w:t>
      </w:r>
      <w:r>
        <w:tab/>
        <w:t>7</w:t>
      </w:r>
    </w:p>
    <w:p w:rsidR="00A04DE1" w:rsidRDefault="00615ECD">
      <w:pPr>
        <w:pStyle w:val="Contents1"/>
        <w:tabs>
          <w:tab w:val="right" w:leader="dot" w:pos="9071"/>
        </w:tabs>
      </w:pPr>
      <w:r>
        <w:t>4 DEFINIÇÃO DO ESCOPO</w:t>
      </w:r>
      <w:r>
        <w:tab/>
        <w:t>8</w:t>
      </w:r>
    </w:p>
    <w:p w:rsidR="00A04DE1" w:rsidRDefault="00615ECD">
      <w:pPr>
        <w:pStyle w:val="Contents2"/>
        <w:tabs>
          <w:tab w:val="right" w:leader="dot" w:pos="9071"/>
        </w:tabs>
      </w:pPr>
      <w:r>
        <w:t>4.1 Objetivos de Negócio</w:t>
      </w:r>
      <w:r>
        <w:tab/>
        <w:t>8</w:t>
      </w:r>
    </w:p>
    <w:p w:rsidR="00A04DE1" w:rsidRDefault="00615ECD">
      <w:pPr>
        <w:pStyle w:val="Contents2"/>
        <w:tabs>
          <w:tab w:val="right" w:leader="dot" w:pos="9071"/>
        </w:tabs>
      </w:pPr>
      <w:r>
        <w:t>4.2 Declaração do Escopo Positivo</w:t>
      </w:r>
      <w:r>
        <w:tab/>
        <w:t>8</w:t>
      </w:r>
    </w:p>
    <w:p w:rsidR="00A04DE1" w:rsidRDefault="00615ECD">
      <w:pPr>
        <w:pStyle w:val="Contents2"/>
        <w:tabs>
          <w:tab w:val="right" w:leader="dot" w:pos="9071"/>
        </w:tabs>
      </w:pPr>
      <w:r>
        <w:t>4.3 Declaração do Escopo Negativo</w:t>
      </w:r>
      <w:r>
        <w:tab/>
        <w:t>8</w:t>
      </w:r>
    </w:p>
    <w:p w:rsidR="00A04DE1" w:rsidRDefault="00615ECD">
      <w:pPr>
        <w:pStyle w:val="Contents1"/>
        <w:tabs>
          <w:tab w:val="right" w:leader="dot" w:pos="9071"/>
        </w:tabs>
      </w:pPr>
      <w:r>
        <w:t>5 DEFINIÇÃO DE REQUISITOS</w:t>
      </w:r>
      <w:r>
        <w:tab/>
        <w:t>10</w:t>
      </w:r>
    </w:p>
    <w:p w:rsidR="00A04DE1" w:rsidRDefault="00615ECD">
      <w:pPr>
        <w:pStyle w:val="Contents2"/>
        <w:tabs>
          <w:tab w:val="right" w:leader="dot" w:pos="9071"/>
        </w:tabs>
      </w:pPr>
      <w:r>
        <w:t>5.1 Apresentação</w:t>
      </w:r>
      <w:r>
        <w:tab/>
        <w:t>10</w:t>
      </w:r>
    </w:p>
    <w:p w:rsidR="00A04DE1" w:rsidRDefault="00615ECD">
      <w:pPr>
        <w:pStyle w:val="Contents2"/>
        <w:tabs>
          <w:tab w:val="right" w:leader="dot" w:pos="9071"/>
        </w:tabs>
      </w:pPr>
      <w:r>
        <w:t>5.2 Lista de Requisitos</w:t>
      </w:r>
      <w:r>
        <w:tab/>
        <w:t>10</w:t>
      </w:r>
    </w:p>
    <w:p w:rsidR="00A04DE1" w:rsidRDefault="00615ECD">
      <w:pPr>
        <w:pStyle w:val="Contents3"/>
        <w:tabs>
          <w:tab w:val="right" w:leader="dot" w:pos="9071"/>
        </w:tabs>
      </w:pPr>
      <w:r>
        <w:t>5.2.1 Requisitos Funcionais</w:t>
      </w:r>
      <w:r>
        <w:tab/>
        <w:t>12</w:t>
      </w:r>
    </w:p>
    <w:p w:rsidR="00A04DE1" w:rsidRDefault="00615ECD">
      <w:pPr>
        <w:pStyle w:val="Contents3"/>
        <w:tabs>
          <w:tab w:val="right" w:leader="dot" w:pos="9071"/>
        </w:tabs>
      </w:pPr>
      <w:r>
        <w:t>5.2.2 Requisitos não Funcionais</w:t>
      </w:r>
      <w:r>
        <w:tab/>
        <w:t>13</w:t>
      </w:r>
    </w:p>
    <w:p w:rsidR="00A04DE1" w:rsidRDefault="00615ECD">
      <w:pPr>
        <w:pStyle w:val="Contents1"/>
        <w:tabs>
          <w:tab w:val="right" w:leader="dot" w:pos="9071"/>
        </w:tabs>
      </w:pPr>
      <w:r>
        <w:t>6 ALTERNATIVAS DE SOLUÇÃO</w:t>
      </w:r>
      <w:r>
        <w:tab/>
        <w:t>14</w:t>
      </w:r>
    </w:p>
    <w:p w:rsidR="00A04DE1" w:rsidRDefault="00615ECD">
      <w:pPr>
        <w:pStyle w:val="Contents2"/>
        <w:tabs>
          <w:tab w:val="right" w:leader="dot" w:pos="9071"/>
        </w:tabs>
      </w:pPr>
      <w:r>
        <w:t>6.1 Introdução</w:t>
      </w:r>
      <w:r>
        <w:tab/>
        <w:t>14</w:t>
      </w:r>
    </w:p>
    <w:p w:rsidR="00A04DE1" w:rsidRDefault="00615ECD">
      <w:pPr>
        <w:pStyle w:val="Contents2"/>
        <w:tabs>
          <w:tab w:val="right" w:leader="dot" w:pos="9071"/>
        </w:tabs>
      </w:pPr>
      <w:r>
        <w:t>6.2 Apresentação das alternativas de solução</w:t>
      </w:r>
      <w:r>
        <w:tab/>
        <w:t>14</w:t>
      </w:r>
    </w:p>
    <w:p w:rsidR="00A04DE1" w:rsidRDefault="00615ECD">
      <w:pPr>
        <w:pStyle w:val="Contents3"/>
        <w:tabs>
          <w:tab w:val="right" w:leader="dot" w:pos="9071"/>
        </w:tabs>
      </w:pPr>
      <w:r>
        <w:t>6.2.1 Alternativas de plataforma de persistência dos dados</w:t>
      </w:r>
      <w:r>
        <w:tab/>
        <w:t>15</w:t>
      </w:r>
    </w:p>
    <w:p w:rsidR="00A04DE1" w:rsidRDefault="00615ECD">
      <w:pPr>
        <w:pStyle w:val="Contents3"/>
        <w:tabs>
          <w:tab w:val="right" w:leader="dot" w:pos="9071"/>
        </w:tabs>
      </w:pPr>
      <w:r>
        <w:t>6.2.2 Alternativas de plataforma de desenvolvimento dos web services</w:t>
      </w:r>
      <w:r>
        <w:tab/>
        <w:t>19</w:t>
      </w:r>
    </w:p>
    <w:p w:rsidR="00A04DE1" w:rsidRDefault="00615ECD">
      <w:pPr>
        <w:pStyle w:val="Contents1"/>
        <w:tabs>
          <w:tab w:val="right" w:leader="dot" w:pos="9071"/>
        </w:tabs>
      </w:pPr>
      <w:r>
        <w:t>7 AVALIAÇÃO de alternativas de solução</w:t>
      </w:r>
      <w:r>
        <w:tab/>
        <w:t>21</w:t>
      </w:r>
    </w:p>
    <w:p w:rsidR="00A04DE1" w:rsidRDefault="00615ECD">
      <w:pPr>
        <w:pStyle w:val="Contents2"/>
        <w:tabs>
          <w:tab w:val="right" w:leader="dot" w:pos="9071"/>
        </w:tabs>
      </w:pPr>
      <w:r>
        <w:t>7.1 Pontuação das alternativas de Plataforma de Persistência</w:t>
      </w:r>
      <w:r>
        <w:tab/>
        <w:t>21</w:t>
      </w:r>
    </w:p>
    <w:p w:rsidR="00A04DE1" w:rsidRDefault="00615ECD">
      <w:pPr>
        <w:pStyle w:val="Contents2"/>
        <w:tabs>
          <w:tab w:val="right" w:leader="dot" w:pos="9071"/>
        </w:tabs>
      </w:pPr>
      <w:r>
        <w:t>7.2 Pontuação das alternativas de Plataforma de Desenvolvimento</w:t>
      </w:r>
      <w:r>
        <w:tab/>
        <w:t>22</w:t>
      </w:r>
    </w:p>
    <w:p w:rsidR="00A04DE1" w:rsidRDefault="00615ECD">
      <w:pPr>
        <w:pStyle w:val="Contents1"/>
        <w:tabs>
          <w:tab w:val="right" w:leader="dot" w:pos="9071"/>
        </w:tabs>
      </w:pPr>
      <w:r>
        <w:t>8. Proposta de solução</w:t>
      </w:r>
      <w:r>
        <w:tab/>
        <w:t>23</w:t>
      </w:r>
    </w:p>
    <w:p w:rsidR="00A04DE1" w:rsidRDefault="00615ECD">
      <w:pPr>
        <w:pStyle w:val="Contents2"/>
        <w:tabs>
          <w:tab w:val="right" w:leader="dot" w:pos="9071"/>
        </w:tabs>
      </w:pPr>
      <w:r>
        <w:t>8.1 Descrição da Proposta de Solução</w:t>
      </w:r>
      <w:r>
        <w:tab/>
        <w:t>23</w:t>
      </w:r>
    </w:p>
    <w:p w:rsidR="00A04DE1" w:rsidRDefault="00615ECD">
      <w:pPr>
        <w:pStyle w:val="Contents3"/>
        <w:tabs>
          <w:tab w:val="right" w:leader="dot" w:pos="9071"/>
        </w:tabs>
      </w:pPr>
      <w:r>
        <w:t xml:space="preserve"> 8.1.1 Proposta de solução – persistência de dados   </w:t>
      </w:r>
      <w:r>
        <w:tab/>
        <w:t>23</w:t>
      </w:r>
    </w:p>
    <w:p w:rsidR="00A04DE1" w:rsidRDefault="00615ECD">
      <w:pPr>
        <w:pStyle w:val="Contents3"/>
        <w:tabs>
          <w:tab w:val="right" w:leader="dot" w:pos="9071"/>
        </w:tabs>
      </w:pPr>
      <w:r>
        <w:t xml:space="preserve"> 8.1.2 Proposta de solução - Plataforma de desenvolvimento  </w:t>
      </w:r>
      <w:r>
        <w:tab/>
        <w:t>23</w:t>
      </w:r>
    </w:p>
    <w:p w:rsidR="00A04DE1" w:rsidRDefault="00615ECD">
      <w:pPr>
        <w:pStyle w:val="Contents2"/>
        <w:tabs>
          <w:tab w:val="right" w:leader="dot" w:pos="9071"/>
        </w:tabs>
      </w:pPr>
      <w:r>
        <w:t>8.2 Modelo de Casos de Uso</w:t>
      </w:r>
      <w:r>
        <w:tab/>
        <w:t>23</w:t>
      </w:r>
    </w:p>
    <w:p w:rsidR="00A04DE1" w:rsidRDefault="00615ECD">
      <w:pPr>
        <w:pStyle w:val="Contents3"/>
        <w:tabs>
          <w:tab w:val="right" w:leader="dot" w:pos="9071"/>
        </w:tabs>
      </w:pPr>
      <w:r>
        <w:t>8.2.1 Diagrama de Casos de Uso</w:t>
      </w:r>
      <w:r>
        <w:tab/>
        <w:t>24</w:t>
      </w:r>
    </w:p>
    <w:p w:rsidR="00A04DE1" w:rsidRDefault="00615ECD">
      <w:pPr>
        <w:pStyle w:val="Contents3"/>
        <w:tabs>
          <w:tab w:val="right" w:leader="dot" w:pos="9071"/>
        </w:tabs>
      </w:pPr>
      <w:r>
        <w:t>8.2.2 Descrição dos Casos de Uso</w:t>
      </w:r>
      <w:r>
        <w:tab/>
        <w:t>24</w:t>
      </w:r>
    </w:p>
    <w:p w:rsidR="00A04DE1" w:rsidRDefault="00615ECD">
      <w:pPr>
        <w:pStyle w:val="Contents1"/>
        <w:tabs>
          <w:tab w:val="right" w:leader="dot" w:pos="9071"/>
        </w:tabs>
      </w:pPr>
      <w:r>
        <w:t>9 Plano de abordagem</w:t>
      </w:r>
      <w:r>
        <w:tab/>
        <w:t>25</w:t>
      </w:r>
    </w:p>
    <w:p w:rsidR="00A04DE1" w:rsidRDefault="00615ECD">
      <w:pPr>
        <w:pStyle w:val="Contents2"/>
        <w:tabs>
          <w:tab w:val="right" w:leader="dot" w:pos="9071"/>
        </w:tabs>
      </w:pPr>
      <w:r>
        <w:t>9.1 Apresentação</w:t>
      </w:r>
      <w:r>
        <w:tab/>
        <w:t>25</w:t>
      </w:r>
    </w:p>
    <w:p w:rsidR="00A04DE1" w:rsidRDefault="00615ECD">
      <w:pPr>
        <w:pStyle w:val="Contents2"/>
        <w:tabs>
          <w:tab w:val="right" w:leader="dot" w:pos="9071"/>
        </w:tabs>
      </w:pPr>
      <w:r>
        <w:t>9.2 Estrutura Analítica parcial do Projeto</w:t>
      </w:r>
      <w:r>
        <w:tab/>
        <w:t>25</w:t>
      </w:r>
    </w:p>
    <w:p w:rsidR="00A04DE1" w:rsidRDefault="00615ECD">
      <w:pPr>
        <w:pStyle w:val="Contents2"/>
        <w:tabs>
          <w:tab w:val="right" w:leader="dot" w:pos="9071"/>
        </w:tabs>
      </w:pPr>
      <w:r>
        <w:t>9.3 Entregas do Projeto</w:t>
      </w:r>
      <w:r>
        <w:tab/>
        <w:t>26</w:t>
      </w:r>
    </w:p>
    <w:p w:rsidR="00A04DE1" w:rsidRDefault="00615ECD">
      <w:pPr>
        <w:pStyle w:val="Contents2"/>
        <w:tabs>
          <w:tab w:val="right" w:leader="dot" w:pos="9071"/>
        </w:tabs>
      </w:pPr>
      <w:r>
        <w:t>9.4 Recursos Humanos</w:t>
      </w:r>
      <w:r>
        <w:tab/>
        <w:t>26</w:t>
      </w:r>
    </w:p>
    <w:p w:rsidR="00A04DE1" w:rsidRDefault="00615ECD">
      <w:pPr>
        <w:pStyle w:val="Contents2"/>
        <w:tabs>
          <w:tab w:val="right" w:leader="dot" w:pos="9071"/>
        </w:tabs>
      </w:pPr>
      <w:r>
        <w:t>9.5 Plano de Comunicação</w:t>
      </w:r>
      <w:r>
        <w:tab/>
        <w:t>27</w:t>
      </w:r>
    </w:p>
    <w:p w:rsidR="00A04DE1" w:rsidRDefault="00615ECD">
      <w:pPr>
        <w:pStyle w:val="Contents2"/>
        <w:tabs>
          <w:tab w:val="right" w:leader="dot" w:pos="9071"/>
        </w:tabs>
      </w:pPr>
      <w:r>
        <w:t>9.6 Matriz de Responsabilidade</w:t>
      </w:r>
      <w:r>
        <w:tab/>
        <w:t>28</w:t>
      </w:r>
    </w:p>
    <w:p w:rsidR="00A04DE1" w:rsidRDefault="00615ECD">
      <w:pPr>
        <w:pStyle w:val="Contents1"/>
        <w:tabs>
          <w:tab w:val="right" w:leader="dot" w:pos="9071"/>
        </w:tabs>
      </w:pPr>
      <w:r>
        <w:t>10 COMPROMISSOS, PREMISSAS E RESTRIÇÕES</w:t>
      </w:r>
      <w:r>
        <w:tab/>
        <w:t>29</w:t>
      </w:r>
    </w:p>
    <w:p w:rsidR="00A04DE1" w:rsidRDefault="00615ECD">
      <w:pPr>
        <w:pStyle w:val="Contents2"/>
        <w:tabs>
          <w:tab w:val="right" w:leader="dot" w:pos="9071"/>
        </w:tabs>
      </w:pPr>
      <w:r>
        <w:t>10.1 Compromissos</w:t>
      </w:r>
      <w:r>
        <w:tab/>
        <w:t>29</w:t>
      </w:r>
    </w:p>
    <w:p w:rsidR="00A04DE1" w:rsidRDefault="00615ECD">
      <w:pPr>
        <w:pStyle w:val="Contents2"/>
        <w:tabs>
          <w:tab w:val="right" w:leader="dot" w:pos="9071"/>
        </w:tabs>
      </w:pPr>
      <w:r>
        <w:t>10.2 Premissas</w:t>
      </w:r>
      <w:r>
        <w:tab/>
        <w:t>29</w:t>
      </w:r>
    </w:p>
    <w:p w:rsidR="00A04DE1" w:rsidRDefault="00615ECD">
      <w:pPr>
        <w:pStyle w:val="Contents2"/>
        <w:tabs>
          <w:tab w:val="right" w:leader="dot" w:pos="9071"/>
        </w:tabs>
      </w:pPr>
      <w:r>
        <w:t>10.3 Restrições</w:t>
      </w:r>
      <w:r>
        <w:tab/>
        <w:t>29</w:t>
      </w:r>
    </w:p>
    <w:p w:rsidR="00A04DE1" w:rsidRDefault="00615ECD">
      <w:pPr>
        <w:pStyle w:val="Contents1"/>
        <w:tabs>
          <w:tab w:val="right" w:leader="dot" w:pos="9071"/>
        </w:tabs>
      </w:pPr>
      <w:r>
        <w:t>11 Análise de Riscos</w:t>
      </w:r>
      <w:r>
        <w:tab/>
        <w:t>30</w:t>
      </w:r>
    </w:p>
    <w:p w:rsidR="00A04DE1" w:rsidRDefault="00615ECD">
      <w:pPr>
        <w:pStyle w:val="Contents2"/>
        <w:tabs>
          <w:tab w:val="right" w:leader="dot" w:pos="9071"/>
        </w:tabs>
      </w:pPr>
      <w:r>
        <w:t>11.1 Riscos de Projeto</w:t>
      </w:r>
      <w:r>
        <w:tab/>
        <w:t>30</w:t>
      </w:r>
    </w:p>
    <w:p w:rsidR="00A04DE1" w:rsidRDefault="00615ECD">
      <w:pPr>
        <w:pStyle w:val="Contents2"/>
        <w:tabs>
          <w:tab w:val="right" w:leader="dot" w:pos="9071"/>
        </w:tabs>
      </w:pPr>
      <w:r>
        <w:t>11.2 Riscos de Produto</w:t>
      </w:r>
      <w:r>
        <w:tab/>
        <w:t>31</w:t>
      </w:r>
    </w:p>
    <w:p w:rsidR="00A04DE1" w:rsidRDefault="00615ECD">
      <w:pPr>
        <w:pStyle w:val="Contents1"/>
        <w:tabs>
          <w:tab w:val="right" w:leader="dot" w:pos="9071"/>
        </w:tabs>
      </w:pPr>
      <w:r>
        <w:t>12 Glossário de Termos</w:t>
      </w:r>
      <w:r>
        <w:tab/>
        <w:t>32</w:t>
      </w:r>
    </w:p>
    <w:p w:rsidR="00A04DE1" w:rsidRDefault="00615ECD">
      <w:pPr>
        <w:pStyle w:val="Contents1"/>
        <w:tabs>
          <w:tab w:val="right" w:leader="dot" w:pos="9071"/>
        </w:tabs>
      </w:pPr>
      <w:r>
        <w:rPr>
          <w:b w:val="0"/>
          <w:caps w:val="0"/>
        </w:rPr>
        <w:fldChar w:fldCharType="end"/>
      </w:r>
    </w:p>
    <w:p w:rsidR="00A04DE1" w:rsidRDefault="00615ECD">
      <w:pPr>
        <w:pStyle w:val="Ttulo1"/>
      </w:pPr>
      <w:r>
        <w:lastRenderedPageBreak/>
        <w:t>Apresentação</w:t>
      </w:r>
    </w:p>
    <w:p w:rsidR="00A04DE1" w:rsidRDefault="00615ECD">
      <w:pPr>
        <w:pStyle w:val="Textbody"/>
        <w:spacing w:before="57" w:after="57" w:line="360" w:lineRule="auto"/>
        <w:jc w:val="both"/>
      </w:pPr>
      <w:r>
        <w:rPr>
          <w:rFonts w:ascii="Arial" w:hAnsi="Arial"/>
          <w:sz w:val="21"/>
          <w:szCs w:val="21"/>
        </w:rPr>
        <w:tab/>
        <w:t>Este documento apresenta uma proposta de solução para autorização da emissão da GNRE - Guia Nacional de Recolhimento de Tributos Estaduais pelo portal Nacional, de forma online, em substituição a emissão da guia pelo programa GNRE offline fornecido pela SEFAZ/PE, cuja descontinuidade está prevista para setembro de 2012.</w:t>
      </w:r>
    </w:p>
    <w:p w:rsidR="00A04DE1" w:rsidRDefault="00615ECD">
      <w:pPr>
        <w:pStyle w:val="Textbody"/>
        <w:spacing w:before="57" w:after="57" w:line="360" w:lineRule="auto"/>
        <w:jc w:val="both"/>
      </w:pPr>
      <w:r>
        <w:rPr>
          <w:rFonts w:ascii="Arial" w:hAnsi="Arial"/>
          <w:sz w:val="21"/>
          <w:szCs w:val="21"/>
        </w:rPr>
        <w:tab/>
        <w:t>Pelo Portal GNRE Nacional os contribuintes poderão fazer a emissão desta guia que será submetida a verificação de consistência pela SEFA/PR, o que não ocorre com a guia emitida de forma offline.</w:t>
      </w:r>
    </w:p>
    <w:p w:rsidR="00A04DE1" w:rsidRDefault="00615ECD">
      <w:pPr>
        <w:pStyle w:val="Textbody"/>
        <w:spacing w:before="57" w:after="57" w:line="360" w:lineRule="auto"/>
        <w:jc w:val="both"/>
      </w:pPr>
      <w:r>
        <w:rPr>
          <w:rFonts w:ascii="Arial" w:hAnsi="Arial"/>
          <w:sz w:val="21"/>
          <w:szCs w:val="21"/>
        </w:rPr>
        <w:tab/>
        <w:t>Este projeto surgiu da necessidade de atendimento ao requisito legal, instituído pelo Ajuste SINIEF 01 de 26/03/2010, em reunião no CONFAZ - Conselho Nacional de Política Fazendária, em que a SEFA/PR  aderiu ao convênio GNRE Nacional.</w:t>
      </w:r>
    </w:p>
    <w:p w:rsidR="00A04DE1" w:rsidRDefault="00615ECD">
      <w:pPr>
        <w:pStyle w:val="Textbody"/>
        <w:spacing w:before="57" w:after="57" w:line="360" w:lineRule="auto"/>
        <w:jc w:val="both"/>
      </w:pPr>
      <w:r>
        <w:rPr>
          <w:rFonts w:ascii="Arial" w:hAnsi="Arial"/>
          <w:sz w:val="21"/>
          <w:szCs w:val="21"/>
        </w:rPr>
        <w:tab/>
        <w:t>A solução proposta deve melhorar a qualidade da informação da GNRE nacional e tem como diretriz o manual de Integração – Padrões Técnicos de Comunicação – Versão 1.23 do Projeto GNRE Online.</w:t>
      </w:r>
    </w:p>
    <w:p w:rsidR="00A04DE1" w:rsidRDefault="00A04DE1">
      <w:pPr>
        <w:pStyle w:val="Textbody"/>
        <w:spacing w:before="57" w:after="57" w:line="360" w:lineRule="auto"/>
        <w:jc w:val="both"/>
        <w:rPr>
          <w:rFonts w:ascii="Arial" w:hAnsi="Arial"/>
          <w:i/>
          <w:iCs/>
          <w:sz w:val="21"/>
          <w:szCs w:val="21"/>
        </w:rPr>
      </w:pPr>
    </w:p>
    <w:p w:rsidR="00A04DE1" w:rsidRDefault="00615ECD">
      <w:pPr>
        <w:pStyle w:val="Ttulo1"/>
      </w:pPr>
      <w:r>
        <w:t>CARACTERIZAÇÃO DA ORGANIZAÇÃO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2.1 identificação</w:t>
      </w:r>
    </w:p>
    <w:p w:rsidR="00A04DE1" w:rsidRDefault="00A04DE1">
      <w:pPr>
        <w:rPr>
          <w:rFonts w:ascii="Arial" w:hAnsi="Arial"/>
          <w:b/>
          <w:bCs/>
          <w:sz w:val="22"/>
          <w:szCs w:val="22"/>
        </w:rPr>
      </w:pPr>
    </w:p>
    <w:p w:rsidR="00A04DE1" w:rsidRDefault="00615ECD">
      <w:pPr>
        <w:pStyle w:val="paragrafonormal"/>
        <w:numPr>
          <w:ilvl w:val="0"/>
          <w:numId w:val="15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Secretaria de Estado da Fazenda – SEFA</w:t>
      </w:r>
    </w:p>
    <w:p w:rsidR="00A04DE1" w:rsidRDefault="00615ECD">
      <w:pPr>
        <w:pStyle w:val="paragrafonormal"/>
        <w:numPr>
          <w:ilvl w:val="0"/>
          <w:numId w:val="15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Coordenação de Receita de Estado – CRE</w:t>
      </w:r>
    </w:p>
    <w:p w:rsidR="00A04DE1" w:rsidRDefault="00615ECD">
      <w:pPr>
        <w:pStyle w:val="paragrafonormal"/>
        <w:numPr>
          <w:ilvl w:val="1"/>
          <w:numId w:val="15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Inspetoria Geral de Arrecadação – IGA</w:t>
      </w:r>
    </w:p>
    <w:p w:rsidR="00A04DE1" w:rsidRDefault="00615ECD">
      <w:pPr>
        <w:pStyle w:val="paragrafonormal"/>
        <w:numPr>
          <w:ilvl w:val="1"/>
          <w:numId w:val="15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Setor de Controle de Arrecadação – SCA</w:t>
      </w:r>
    </w:p>
    <w:p w:rsidR="00A04DE1" w:rsidRDefault="00615ECD">
      <w:pPr>
        <w:pStyle w:val="paragrafonormal"/>
        <w:numPr>
          <w:ilvl w:val="2"/>
          <w:numId w:val="15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eastAsia="Times New Roman" w:hAnsi="Arial" w:cs="Times New Roman"/>
          <w:i/>
          <w:iCs/>
          <w:sz w:val="21"/>
          <w:szCs w:val="21"/>
        </w:rPr>
        <w:t>Responsável</w:t>
      </w:r>
      <w:r>
        <w:rPr>
          <w:rFonts w:ascii="Arial" w:hAnsi="Arial"/>
          <w:i/>
          <w:iCs/>
          <w:sz w:val="21"/>
          <w:szCs w:val="21"/>
        </w:rPr>
        <w:t xml:space="preserve"> pelo projeto: Márcia Cristina Rodrigues</w:t>
      </w:r>
    </w:p>
    <w:p w:rsidR="00A04DE1" w:rsidRDefault="00615ECD">
      <w:pPr>
        <w:pStyle w:val="Ttulo2"/>
        <w:spacing w:before="238" w:after="176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2.2 Usuário Principal</w:t>
      </w:r>
    </w:p>
    <w:p w:rsidR="00A04DE1" w:rsidRDefault="00615ECD">
      <w:pPr>
        <w:pStyle w:val="paragrafonormal"/>
        <w:numPr>
          <w:ilvl w:val="0"/>
          <w:numId w:val="16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Contribuintes que utilizam a GNRE para pagamento de tributos do Estado do Paraná.</w:t>
      </w:r>
    </w:p>
    <w:p w:rsidR="00A04DE1" w:rsidRDefault="00A04DE1">
      <w:pPr>
        <w:pStyle w:val="paragrafonormal"/>
        <w:ind w:firstLine="227"/>
        <w:rPr>
          <w:rFonts w:ascii="Times New Roman" w:hAnsi="Times New Roman"/>
          <w:color w:val="0000FF"/>
          <w:sz w:val="21"/>
          <w:szCs w:val="21"/>
        </w:rPr>
      </w:pPr>
    </w:p>
    <w:p w:rsidR="00A04DE1" w:rsidRDefault="00615ECD">
      <w:pPr>
        <w:pStyle w:val="Ttulo1"/>
      </w:pPr>
      <w:r>
        <w:t>CARACTERIZAÇÃO DA</w:t>
      </w:r>
      <w:r>
        <w:rPr>
          <w:color w:val="0000FF"/>
        </w:rPr>
        <w:t xml:space="preserve"> </w:t>
      </w:r>
      <w:r>
        <w:t>NECESSIDADE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3.1 Processo Atual</w:t>
      </w:r>
    </w:p>
    <w:p w:rsidR="00A04DE1" w:rsidRDefault="00615ECD">
      <w:pPr>
        <w:pStyle w:val="Standard"/>
        <w:spacing w:before="57" w:after="57" w:line="360" w:lineRule="auto"/>
        <w:jc w:val="both"/>
      </w:pPr>
      <w:r>
        <w:rPr>
          <w:rFonts w:ascii="Arial" w:hAnsi="Arial"/>
          <w:sz w:val="21"/>
          <w:szCs w:val="21"/>
        </w:rPr>
        <w:tab/>
        <w:t>A GNRE foi instituída pelo ajuste SINIEF- Sistema Nacional de Informações Econômicas e Fiscais - 12/89 de 22 de agosto de 1989.</w:t>
      </w:r>
    </w:p>
    <w:p w:rsidR="00A04DE1" w:rsidRDefault="00615ECD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tab/>
        <w:t xml:space="preserve">Pelo ajuste, os Estados e o Distrito Federal através de suas respectivas Secretarias de </w:t>
      </w:r>
      <w:r>
        <w:lastRenderedPageBreak/>
        <w:t>Fazenda e os Bancos arrecadadores, firmam convênio com objetivo de prestação de serviço de arrecadação de tributos estaduais.</w:t>
      </w:r>
      <w:r>
        <w:rPr>
          <w:rFonts w:ascii="Arial" w:hAnsi="Arial"/>
          <w:sz w:val="21"/>
          <w:szCs w:val="21"/>
        </w:rPr>
        <w:tab/>
      </w:r>
    </w:p>
    <w:p w:rsidR="00A04DE1" w:rsidRDefault="00615ECD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O sistema de Arrecadação do Estado do Paraná, utiliza-se de dois tipos de guias para apropriação dos pagamentos de tributos Estaduais: A guia interna GR-PR – Guia de Recolhimento do Estado do Paraná e a GNRE.</w:t>
      </w:r>
    </w:p>
    <w:p w:rsidR="00A04DE1" w:rsidRDefault="00615ECD">
      <w:pPr>
        <w:pStyle w:val="paragrafonormal"/>
        <w:spacing w:before="0" w:after="113"/>
      </w:pPr>
      <w:r>
        <w:rPr>
          <w:rFonts w:ascii="Arial" w:hAnsi="Arial"/>
          <w:sz w:val="21"/>
          <w:szCs w:val="21"/>
        </w:rPr>
        <w:tab/>
        <w:t>Pelo portal da SEFA/PR as guias são emitidas com geração de código de barras e armazenadas na base de informações de espelho da guia.</w:t>
      </w:r>
    </w:p>
    <w:p w:rsidR="00A04DE1" w:rsidRDefault="00615ECD">
      <w:pPr>
        <w:pStyle w:val="paragrafonormal"/>
        <w:spacing w:before="0" w:after="113"/>
      </w:pPr>
      <w:r>
        <w:rPr>
          <w:rFonts w:ascii="Arial" w:hAnsi="Arial"/>
          <w:sz w:val="21"/>
          <w:szCs w:val="21"/>
        </w:rPr>
        <w:tab/>
        <w:t>As guias pagas em bancos arrecadadores conveniados são transmitidas em arquivos parciais de 15 em 15 minutos e no arquivo total consolidado. Na apropriação das informações dos pagamentos, pelo sistema de arrecadação – SGR, é feita a decodificação do código de barras e recuperação das informações da base de espelho da guia.</w:t>
      </w:r>
    </w:p>
    <w:p w:rsidR="00A04DE1" w:rsidRDefault="00615ECD">
      <w:pPr>
        <w:pStyle w:val="paragrafonormal"/>
        <w:spacing w:before="0" w:after="113"/>
      </w:pPr>
      <w:r>
        <w:rPr>
          <w:rFonts w:ascii="Arial" w:hAnsi="Arial"/>
          <w:sz w:val="21"/>
          <w:szCs w:val="21"/>
        </w:rPr>
        <w:tab/>
        <w:t>Na emissão da GNRE offline o espelho da guia não é armazenado e todo o tratamento de consistência na apropriação do pagamento é feito com as informações que constam no código de barras, motivo pelo qual, neste processo muitas guias são rejeitadas e necessitam de um tratamento manual da área de arrecadação da SEFA/PR para corrigi-las. Somente após a correção é que o débito é baixado. Este intervalo de tempo entre o pagamento e a baixa do débito, muitas vezes causa transtornos ao contribuinte.</w:t>
      </w:r>
    </w:p>
    <w:p w:rsidR="00A04DE1" w:rsidRDefault="00615ECD">
      <w:pPr>
        <w:pStyle w:val="paragrafonormal"/>
        <w:spacing w:before="0" w:after="113"/>
      </w:pPr>
      <w:r>
        <w:rPr>
          <w:rFonts w:ascii="Arial" w:hAnsi="Arial"/>
          <w:sz w:val="21"/>
          <w:szCs w:val="21"/>
        </w:rPr>
        <w:tab/>
        <w:t>Atualmente, os contribuintes têm à disposição duas alternativas para emissão da GNRE para pagamentos destinados ao Estado do Paraná:</w:t>
      </w:r>
    </w:p>
    <w:p w:rsidR="00A04DE1" w:rsidRDefault="00615ECD">
      <w:pPr>
        <w:pStyle w:val="paragrafonormal"/>
        <w:numPr>
          <w:ilvl w:val="0"/>
          <w:numId w:val="17"/>
        </w:numPr>
        <w:spacing w:before="0" w:after="113" w:line="240" w:lineRule="auto"/>
        <w:ind w:left="1418" w:hanging="360"/>
      </w:pPr>
      <w:r>
        <w:rPr>
          <w:rFonts w:ascii="Arial" w:hAnsi="Arial"/>
          <w:sz w:val="21"/>
          <w:szCs w:val="21"/>
        </w:rPr>
        <w:t>GNRE online</w:t>
      </w:r>
    </w:p>
    <w:p w:rsidR="00A04DE1" w:rsidRDefault="00615ECD">
      <w:pPr>
        <w:pStyle w:val="paragrafonormal"/>
        <w:numPr>
          <w:ilvl w:val="0"/>
          <w:numId w:val="17"/>
        </w:numPr>
        <w:spacing w:before="0" w:after="113"/>
        <w:ind w:left="1418" w:hanging="360"/>
      </w:pPr>
      <w:r>
        <w:rPr>
          <w:rFonts w:ascii="Arial" w:hAnsi="Arial"/>
          <w:sz w:val="21"/>
          <w:szCs w:val="21"/>
        </w:rPr>
        <w:t>GNRE offline</w:t>
      </w:r>
    </w:p>
    <w:p w:rsidR="00A04DE1" w:rsidRDefault="00615ECD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A emissão da GNRE online está disponível no Portal da SEFA/PR desde agosto de 2001. Todas as informações são consistidas e compatibilizadas com os demais sistemas e regra de negócio do Estado, e então, armazenadas em banco de dados. Este conjunto de informações, conhecido como espelho da guia, é fundamental no processo de apropriação do pagamento e respectiva baixa do débito.</w:t>
      </w:r>
    </w:p>
    <w:p w:rsidR="00A04DE1" w:rsidRDefault="00615ECD">
      <w:pPr>
        <w:pStyle w:val="paragrafonormal"/>
        <w:spacing w:before="0" w:after="113"/>
      </w:pPr>
      <w:r>
        <w:rPr>
          <w:rFonts w:ascii="Arial" w:hAnsi="Arial"/>
          <w:sz w:val="21"/>
          <w:szCs w:val="21"/>
        </w:rPr>
        <w:tab/>
        <w:t>A emissão da GNRE offline está disponível no portal GNRE Nacional, de responsabilidade da SEFAZ/PE, desde 1990. Para fazer a emissão desta guia é necessário que os usuários façam o download, trimestralmente, do programa offline. Após o download, o programa deve ser instalado para então, poder ser utilizado. Este é um programa genérico que realiza apenas consistências básicas e regras de negócio comuns aos Estados. Desta forma, as informações não são consistidas adequadamente, implicando em geração de código de barras duplicados e inconsistências nas informações da  guia, já que não é possível realizar a compatibilização com a base de dados dos Estados.</w:t>
      </w:r>
    </w:p>
    <w:p w:rsidR="00A04DE1" w:rsidRDefault="00615ECD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 xml:space="preserve">As informações não são armazenadas em nenhuma base de dados para posterior recuperação, ou seja, o espelho da guia não é guardado. A recuperação é feita pela decodificação dos códigos contidos no código de barras. Essa forma de recuperação das </w:t>
      </w:r>
      <w:r>
        <w:rPr>
          <w:rFonts w:ascii="Arial" w:hAnsi="Arial"/>
          <w:sz w:val="21"/>
          <w:szCs w:val="21"/>
        </w:rPr>
        <w:lastRenderedPageBreak/>
        <w:t>informações é restritiva e os dados, muitas vezes, são incompatíveis para apropriação do respectivo pagamento, fazendo com que seja rejeitado, para posterior correção manual pela área de arrecadação da SEFA/PR.</w:t>
      </w:r>
    </w:p>
    <w:p w:rsidR="00A04DE1" w:rsidRDefault="00615ECD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Atualmente, o volume diário de emissão de GNRE offline é da ordem de 10 mil guias.</w:t>
      </w:r>
    </w:p>
    <w:p w:rsidR="00A04DE1" w:rsidRDefault="00615ECD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 xml:space="preserve">  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3.2 Problemas Encontrados</w:t>
      </w:r>
    </w:p>
    <w:p w:rsidR="00A04DE1" w:rsidRDefault="00A04DE1">
      <w:pPr>
        <w:rPr>
          <w:rFonts w:ascii="Arial" w:hAnsi="Arial"/>
          <w:b/>
          <w:bCs/>
          <w:sz w:val="22"/>
          <w:szCs w:val="22"/>
        </w:rPr>
      </w:pPr>
    </w:p>
    <w:p w:rsidR="00A04DE1" w:rsidRDefault="00615ECD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Os principais problemas apresentados pela emissão offline da guia GNRE são:</w:t>
      </w:r>
    </w:p>
    <w:p w:rsidR="00A04DE1" w:rsidRDefault="00615ECD">
      <w:pPr>
        <w:pStyle w:val="paragrafonormal"/>
        <w:numPr>
          <w:ilvl w:val="0"/>
          <w:numId w:val="18"/>
        </w:numPr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Dificuldade do processo para o contribuinte que tem de baixar e instalar o programa de emissão offline;</w:t>
      </w:r>
    </w:p>
    <w:p w:rsidR="00A04DE1" w:rsidRDefault="00615ECD">
      <w:pPr>
        <w:pStyle w:val="paragrafonormal"/>
        <w:numPr>
          <w:ilvl w:val="0"/>
          <w:numId w:val="18"/>
        </w:numPr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Espelho da guia não é guardado, dificultando o processo de apropriação do pagamento da guia;</w:t>
      </w:r>
    </w:p>
    <w:p w:rsidR="00A04DE1" w:rsidRDefault="00615ECD">
      <w:pPr>
        <w:pStyle w:val="paragrafonormal"/>
        <w:numPr>
          <w:ilvl w:val="0"/>
          <w:numId w:val="18"/>
        </w:numPr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Por ser um programa genérico realiza apenas consistências básicas e regras de negócio comuns aos Estados, o que implica em possíveis problemas de informação na guia;</w:t>
      </w:r>
    </w:p>
    <w:p w:rsidR="00A04DE1" w:rsidRDefault="00615ECD">
      <w:pPr>
        <w:pStyle w:val="paragrafonormal"/>
        <w:numPr>
          <w:ilvl w:val="0"/>
          <w:numId w:val="18"/>
        </w:numPr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Geração de guias com código de barras duplicado;</w:t>
      </w:r>
    </w:p>
    <w:p w:rsidR="00A04DE1" w:rsidRDefault="00615ECD">
      <w:pPr>
        <w:pStyle w:val="paragrafonormal"/>
        <w:numPr>
          <w:ilvl w:val="0"/>
          <w:numId w:val="18"/>
        </w:numPr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Necessidade da área de arrecadação intervir para liberar rejeições de pagamento de GNRE.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3.3 Novo Processo</w:t>
      </w:r>
    </w:p>
    <w:p w:rsidR="00A04DE1" w:rsidRDefault="00A04DE1">
      <w:pPr>
        <w:rPr>
          <w:rFonts w:ascii="Arial" w:hAnsi="Arial"/>
          <w:b/>
          <w:bCs/>
          <w:sz w:val="22"/>
          <w:szCs w:val="22"/>
        </w:rPr>
      </w:pPr>
    </w:p>
    <w:p w:rsidR="00A04DE1" w:rsidRDefault="00615ECD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 xml:space="preserve">O contribuinte fará a emissão da guia pelo portal GNRE nacional. Ao comandar a emissão, o portal nacional acionará o processo de verificação e consistência das informações prestadas e a SEFA/PR autorizará a emissão armazenando o espelho da guia ou bloqueará a emissão informando o motivo. No processo de apropriação </w:t>
      </w:r>
      <w:r>
        <w:t>dos pagamentos será feita a decodificação do código de barras e recuperação das informações da base de espelho da guia.</w:t>
      </w: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ab/>
      </w:r>
    </w:p>
    <w:p w:rsidR="00A04DE1" w:rsidRDefault="00615ECD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Ainda será permitido ao contribuinte a consulta aos dados de GNRE emitida.</w:t>
      </w:r>
    </w:p>
    <w:p w:rsidR="00A04DE1" w:rsidRDefault="00A04DE1">
      <w:pPr>
        <w:pStyle w:val="paragrafonormal"/>
        <w:spacing w:before="0" w:after="113"/>
        <w:rPr>
          <w:rFonts w:ascii="Arial" w:hAnsi="Arial"/>
          <w:sz w:val="21"/>
          <w:szCs w:val="21"/>
        </w:rPr>
      </w:pPr>
    </w:p>
    <w:p w:rsidR="00A04DE1" w:rsidRDefault="00615ECD">
      <w:pPr>
        <w:pStyle w:val="Ttulo1"/>
      </w:pPr>
      <w:r>
        <w:t>DEFINIÇÃO DO ESCOPO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4.1 Objetivos de Negócio</w:t>
      </w:r>
    </w:p>
    <w:p w:rsidR="00A04DE1" w:rsidRDefault="00A04DE1">
      <w:pPr>
        <w:rPr>
          <w:rFonts w:ascii="Arial" w:hAnsi="Arial"/>
          <w:color w:val="FF0000"/>
          <w:sz w:val="21"/>
          <w:szCs w:val="21"/>
        </w:rPr>
      </w:pPr>
    </w:p>
    <w:p w:rsidR="00A04DE1" w:rsidRDefault="00615ECD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iCs/>
          <w:sz w:val="21"/>
          <w:szCs w:val="21"/>
        </w:rPr>
      </w:pPr>
      <w:r>
        <w:rPr>
          <w:rFonts w:ascii="Arial" w:hAnsi="Arial"/>
          <w:iCs/>
          <w:sz w:val="21"/>
          <w:szCs w:val="21"/>
        </w:rPr>
        <w:t>Atender ao requisito legal, instituído pelo Ajuste SINIEF 01 de 26/03/2010, em reunião no CONFAZ - Conselho Nacional de Política Fazendária, a SEFAZ-PR – Secretaria da Fazenda do Estado do Paraná, aderir ao convênio GNRE Nacional.</w:t>
      </w:r>
    </w:p>
    <w:p w:rsidR="00A04DE1" w:rsidRDefault="00615ECD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iCs/>
          <w:sz w:val="21"/>
          <w:szCs w:val="21"/>
        </w:rPr>
      </w:pPr>
      <w:r>
        <w:rPr>
          <w:rFonts w:ascii="Arial" w:hAnsi="Arial"/>
          <w:iCs/>
          <w:sz w:val="21"/>
          <w:szCs w:val="21"/>
        </w:rPr>
        <w:t>Facilitar a operação por parte do contribuinte, eliminando o trabalho de instalação  e download do aplicativo offline.</w:t>
      </w:r>
    </w:p>
    <w:p w:rsidR="00A04DE1" w:rsidRDefault="00615ECD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iCs/>
          <w:sz w:val="21"/>
          <w:szCs w:val="21"/>
        </w:rPr>
      </w:pPr>
      <w:r>
        <w:rPr>
          <w:rFonts w:ascii="Arial" w:hAnsi="Arial"/>
          <w:iCs/>
          <w:sz w:val="21"/>
          <w:szCs w:val="21"/>
        </w:rPr>
        <w:lastRenderedPageBreak/>
        <w:t>Eliminar guias com código de barras duplicados.</w:t>
      </w:r>
    </w:p>
    <w:p w:rsidR="00A04DE1" w:rsidRDefault="00615ECD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iCs/>
          <w:sz w:val="21"/>
          <w:szCs w:val="21"/>
        </w:rPr>
      </w:pPr>
      <w:r>
        <w:rPr>
          <w:rFonts w:ascii="Arial" w:hAnsi="Arial"/>
          <w:iCs/>
          <w:sz w:val="21"/>
          <w:szCs w:val="21"/>
        </w:rPr>
        <w:t>Minimizar guias com problemas de inconsistências.</w:t>
      </w:r>
    </w:p>
    <w:p w:rsidR="00A04DE1" w:rsidRDefault="00615ECD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iCs/>
          <w:sz w:val="21"/>
          <w:szCs w:val="21"/>
        </w:rPr>
      </w:pPr>
      <w:r>
        <w:rPr>
          <w:rFonts w:ascii="Arial" w:hAnsi="Arial"/>
          <w:iCs/>
          <w:sz w:val="21"/>
          <w:szCs w:val="21"/>
        </w:rPr>
        <w:t>Minimizar trabalho do Auditor Fiscal para correção das guias com inconsistências.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4.2 Declaração do Escopo Positivo</w:t>
      </w:r>
    </w:p>
    <w:p w:rsidR="00A04DE1" w:rsidRDefault="00A04DE1"/>
    <w:p w:rsidR="00A04DE1" w:rsidRDefault="00615ECD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iCs/>
          <w:sz w:val="21"/>
          <w:szCs w:val="21"/>
        </w:rPr>
      </w:pPr>
      <w:r>
        <w:rPr>
          <w:rFonts w:ascii="Arial" w:hAnsi="Arial"/>
          <w:iCs/>
          <w:sz w:val="21"/>
          <w:szCs w:val="21"/>
        </w:rPr>
        <w:t>Integrar o Portal GNRE do Estado do Paraná ao Portal GNRE Nacional.</w:t>
      </w:r>
    </w:p>
    <w:p w:rsidR="00A04DE1" w:rsidRDefault="00615ECD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iCs/>
          <w:sz w:val="21"/>
          <w:szCs w:val="21"/>
        </w:rPr>
      </w:pPr>
      <w:r>
        <w:rPr>
          <w:rFonts w:ascii="Arial" w:hAnsi="Arial"/>
          <w:iCs/>
          <w:sz w:val="21"/>
          <w:szCs w:val="21"/>
        </w:rPr>
        <w:t>Possibilitar a emissão da guia sem inconsistência.</w:t>
      </w:r>
    </w:p>
    <w:p w:rsidR="00A04DE1" w:rsidRDefault="00615ECD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iCs/>
          <w:sz w:val="21"/>
          <w:szCs w:val="21"/>
        </w:rPr>
      </w:pPr>
      <w:r>
        <w:rPr>
          <w:rFonts w:ascii="Arial" w:hAnsi="Arial"/>
          <w:iCs/>
          <w:sz w:val="21"/>
          <w:szCs w:val="21"/>
        </w:rPr>
        <w:t>Persistir as informações da GNRE no ambiente SEFA/PR para posterior recuperação na  apropriação do pagamento.</w:t>
      </w:r>
    </w:p>
    <w:p w:rsidR="00A04DE1" w:rsidRDefault="00615ECD">
      <w:pPr>
        <w:pStyle w:val="paragrafonormal"/>
        <w:numPr>
          <w:ilvl w:val="0"/>
          <w:numId w:val="19"/>
        </w:numPr>
        <w:spacing w:before="0" w:after="113"/>
      </w:pPr>
      <w:r>
        <w:rPr>
          <w:rFonts w:ascii="Arial" w:hAnsi="Arial"/>
          <w:iCs/>
          <w:sz w:val="21"/>
          <w:szCs w:val="21"/>
        </w:rPr>
        <w:t>Disponibilizar informações da GNRE para consulta pelo Portal Nacional.</w:t>
      </w:r>
    </w:p>
    <w:p w:rsidR="00A04DE1" w:rsidRDefault="00615ECD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Implementar monitoramento dos serviços em relação a disponibilidade e performance.</w:t>
      </w:r>
    </w:p>
    <w:p w:rsidR="00A04DE1" w:rsidRDefault="00615ECD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Persistir as informações das guias com inconsistências.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4.3 Declaração do Escopo Negativo</w:t>
      </w:r>
    </w:p>
    <w:p w:rsidR="00A04DE1" w:rsidRDefault="00A04DE1"/>
    <w:p w:rsidR="00A04DE1" w:rsidRDefault="00615ECD">
      <w:pPr>
        <w:pStyle w:val="paragrafonormal"/>
        <w:numPr>
          <w:ilvl w:val="0"/>
          <w:numId w:val="20"/>
        </w:numPr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Inserção de novos códigos de receitas (código do tributo que deseja recolher), além dos já consolidados para arrecadação para o Estado do Paraná. Ver item 4.3.1 e 4.3.2.</w:t>
      </w:r>
    </w:p>
    <w:p w:rsidR="00A04DE1" w:rsidRDefault="00615ECD">
      <w:pPr>
        <w:pStyle w:val="paragrafonormal"/>
        <w:numPr>
          <w:ilvl w:val="0"/>
          <w:numId w:val="20"/>
        </w:numPr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Não tratar codificação de produto (identificação de mercadoria para recolhimento do tributo). Para GNRE no Estado do Paraná não é necessário a identificação do produto.</w:t>
      </w:r>
    </w:p>
    <w:p w:rsidR="00A04DE1" w:rsidRDefault="00615ECD">
      <w:pPr>
        <w:pStyle w:val="paragrafonormal"/>
        <w:numPr>
          <w:ilvl w:val="0"/>
          <w:numId w:val="20"/>
        </w:numPr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Avaliação do ambiente do cliente.</w:t>
      </w:r>
    </w:p>
    <w:p w:rsidR="00A04DE1" w:rsidRDefault="00615ECD">
      <w:pPr>
        <w:pStyle w:val="paragrafonormal"/>
        <w:numPr>
          <w:ilvl w:val="0"/>
          <w:numId w:val="20"/>
        </w:numPr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Suporte ao usuário será feito pelo Portal Nacional</w:t>
      </w:r>
    </w:p>
    <w:p w:rsidR="00A04DE1" w:rsidRDefault="00615ECD">
      <w:pPr>
        <w:pStyle w:val="paragrafonormal"/>
        <w:numPr>
          <w:ilvl w:val="0"/>
          <w:numId w:val="20"/>
        </w:numPr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 xml:space="preserve">Tratamento em lote será feito pelo Portal Nacional   </w:t>
      </w:r>
    </w:p>
    <w:p w:rsidR="00A04DE1" w:rsidRDefault="00A04DE1">
      <w:pPr>
        <w:pStyle w:val="Standard"/>
        <w:spacing w:after="113"/>
        <w:rPr>
          <w:rFonts w:ascii="Arial" w:hAnsi="Arial"/>
          <w:i/>
          <w:iCs/>
          <w:sz w:val="21"/>
          <w:szCs w:val="21"/>
        </w:rPr>
      </w:pPr>
    </w:p>
    <w:p w:rsidR="00A04DE1" w:rsidRDefault="00615ECD">
      <w:pPr>
        <w:pStyle w:val="Standard"/>
        <w:numPr>
          <w:ilvl w:val="2"/>
          <w:numId w:val="21"/>
        </w:numPr>
        <w:spacing w:after="113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Código de receitas utilizadas atualmente para o Estado do Paraná:</w:t>
      </w:r>
    </w:p>
    <w:p w:rsidR="00A04DE1" w:rsidRDefault="00615ECD">
      <w:pPr>
        <w:pStyle w:val="Standard"/>
        <w:spacing w:after="113"/>
        <w:ind w:left="709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Código – Descrição</w:t>
      </w:r>
    </w:p>
    <w:p w:rsidR="00A04DE1" w:rsidRDefault="00615ECD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ab/>
        <w:t>100013 – ICMS Comunicação</w:t>
      </w:r>
    </w:p>
    <w:p w:rsidR="00A04DE1" w:rsidRDefault="00615ECD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ab/>
        <w:t>100021 – ICMS Energia Elétrica</w:t>
      </w:r>
    </w:p>
    <w:p w:rsidR="00A04DE1" w:rsidRDefault="00615ECD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ab/>
        <w:t>100030 – ICMS Transporte</w:t>
      </w:r>
    </w:p>
    <w:p w:rsidR="00A04DE1" w:rsidRDefault="00615ECD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ab/>
        <w:t>100048 – ICMS Substituição Tributária por Apuração</w:t>
      </w:r>
    </w:p>
    <w:p w:rsidR="00A04DE1" w:rsidRDefault="00615ECD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ab/>
        <w:t>100056 – ICMS Importação</w:t>
      </w:r>
    </w:p>
    <w:p w:rsidR="00A04DE1" w:rsidRDefault="00615ECD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ab/>
        <w:t>100064 – ICMS Autuação Fiscal</w:t>
      </w:r>
    </w:p>
    <w:p w:rsidR="00A04DE1" w:rsidRDefault="00615ECD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ab/>
        <w:t>100072 – ICMS Parcelamento</w:t>
      </w:r>
    </w:p>
    <w:p w:rsidR="00A04DE1" w:rsidRDefault="00615ECD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ab/>
        <w:t>100099 – ICMS Subst. Tributária por Operação</w:t>
      </w:r>
    </w:p>
    <w:p w:rsidR="00A04DE1" w:rsidRDefault="00615ECD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lastRenderedPageBreak/>
        <w:tab/>
        <w:t>150010 – ICMS Dívida Ativa</w:t>
      </w:r>
    </w:p>
    <w:p w:rsidR="00A04DE1" w:rsidRDefault="00A04DE1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</w:p>
    <w:p w:rsidR="00A04DE1" w:rsidRDefault="00615ECD">
      <w:pPr>
        <w:pStyle w:val="Standard"/>
        <w:spacing w:line="360" w:lineRule="auto"/>
        <w:jc w:val="both"/>
      </w:pPr>
      <w:r>
        <w:t>4.3.2. Código de receitas bloqueados para o  Estado do Paraná:</w:t>
      </w:r>
    </w:p>
    <w:p w:rsidR="00A04DE1" w:rsidRDefault="00615ECD">
      <w:pPr>
        <w:pStyle w:val="paragrafonormal"/>
        <w:spacing w:line="240" w:lineRule="auto"/>
      </w:pPr>
      <w:r>
        <w:tab/>
        <w:t>10008-0 – ICMS Recolhimentos Especiais</w:t>
      </w:r>
    </w:p>
    <w:p w:rsidR="00A04DE1" w:rsidRDefault="00615ECD">
      <w:pPr>
        <w:pStyle w:val="paragrafonormal"/>
        <w:spacing w:line="240" w:lineRule="auto"/>
      </w:pPr>
      <w:r>
        <w:tab/>
        <w:t>50001-1 – Multa por Infração à Obrigação Acessória</w:t>
      </w:r>
      <w:r>
        <w:tab/>
      </w:r>
    </w:p>
    <w:p w:rsidR="00A04DE1" w:rsidRDefault="00615ECD">
      <w:pPr>
        <w:pStyle w:val="paragrafonormal"/>
        <w:spacing w:line="240" w:lineRule="auto"/>
      </w:pPr>
      <w:r>
        <w:tab/>
        <w:t xml:space="preserve">60001-6 – </w:t>
      </w:r>
      <w:r>
        <w:rPr>
          <w:szCs w:val="21"/>
        </w:rPr>
        <w:t>Taxa</w:t>
      </w:r>
    </w:p>
    <w:p w:rsidR="00A04DE1" w:rsidRDefault="00615ECD">
      <w:pPr>
        <w:pStyle w:val="paragrafonormal"/>
      </w:pPr>
      <w:r>
        <w:t xml:space="preserve"> </w:t>
      </w:r>
    </w:p>
    <w:p w:rsidR="00A04DE1" w:rsidRDefault="00A04DE1">
      <w:pPr>
        <w:pStyle w:val="Standard"/>
        <w:pageBreakBefore/>
        <w:spacing w:after="113"/>
        <w:rPr>
          <w:rFonts w:ascii="Arial" w:hAnsi="Arial"/>
          <w:i/>
          <w:iCs/>
          <w:color w:val="0000FF"/>
          <w:sz w:val="21"/>
          <w:szCs w:val="21"/>
        </w:rPr>
      </w:pPr>
    </w:p>
    <w:p w:rsidR="00A04DE1" w:rsidRDefault="00615ECD">
      <w:pPr>
        <w:pStyle w:val="Ttulo1"/>
        <w:numPr>
          <w:ilvl w:val="0"/>
          <w:numId w:val="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5 DEFINIÇÃO DE REQUISITOS</w:t>
      </w:r>
    </w:p>
    <w:p w:rsidR="00A04DE1" w:rsidRDefault="00615ECD">
      <w:pPr>
        <w:pStyle w:val="Ttulo2"/>
      </w:pPr>
      <w:r>
        <w:rPr>
          <w:rFonts w:ascii="Arial" w:hAnsi="Arial"/>
          <w:b/>
          <w:bCs/>
        </w:rPr>
        <w:t xml:space="preserve">5.1 </w:t>
      </w:r>
      <w:r>
        <w:rPr>
          <w:rFonts w:ascii="Arial" w:hAnsi="Arial"/>
          <w:b/>
          <w:bCs/>
          <w:sz w:val="22"/>
          <w:szCs w:val="22"/>
        </w:rPr>
        <w:t>Apresentação</w:t>
      </w:r>
    </w:p>
    <w:p w:rsidR="00A04DE1" w:rsidRDefault="00615ECD">
      <w:pPr>
        <w:pStyle w:val="paragrafonormal"/>
      </w:pPr>
      <w:r>
        <w:tab/>
      </w:r>
      <w:r>
        <w:rPr>
          <w:rFonts w:ascii="Arial" w:hAnsi="Arial"/>
          <w:sz w:val="21"/>
          <w:szCs w:val="21"/>
        </w:rPr>
        <w:t xml:space="preserve">Este documento tem por finalidade orientar na elaboração de um conjunto de requisitos que representem as necessidades essenciais que o software terá que atender, as restrições do projeto e os compromissos assumidos para o projeto.  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5.2 Lista de Requisitos</w:t>
      </w:r>
    </w:p>
    <w:p w:rsidR="00A04DE1" w:rsidRDefault="00A04DE1">
      <w:pPr>
        <w:pStyle w:val="Standard"/>
        <w:spacing w:line="360" w:lineRule="auto"/>
        <w:rPr>
          <w:rFonts w:ascii="Arial" w:hAnsi="Arial"/>
          <w:b/>
          <w:bCs/>
          <w:sz w:val="22"/>
          <w:szCs w:val="22"/>
          <w:u w:val="single"/>
        </w:rPr>
      </w:pPr>
    </w:p>
    <w:p w:rsidR="00A04DE1" w:rsidRDefault="00615ECD">
      <w:pPr>
        <w:pStyle w:val="Standard"/>
        <w:spacing w:line="360" w:lineRule="auto"/>
        <w:rPr>
          <w:rFonts w:ascii="Arial" w:hAnsi="Arial"/>
          <w:b/>
          <w:bCs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  <w:t>Legenda</w:t>
      </w:r>
      <w:r>
        <w:rPr>
          <w:rFonts w:ascii="Arial" w:hAnsi="Arial"/>
          <w:b/>
          <w:bCs/>
          <w:sz w:val="22"/>
          <w:szCs w:val="22"/>
          <w:u w:val="single"/>
        </w:rPr>
        <w:t>:</w:t>
      </w:r>
    </w:p>
    <w:p w:rsidR="00A04DE1" w:rsidRDefault="00A04DE1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  <w:u w:val="single"/>
        </w:rPr>
      </w:pPr>
    </w:p>
    <w:p w:rsidR="00A04DE1" w:rsidRDefault="00615ECD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Tipo de Requisito:</w:t>
      </w:r>
    </w:p>
    <w:p w:rsidR="00A04DE1" w:rsidRDefault="00615ECD">
      <w:pPr>
        <w:pStyle w:val="Standard"/>
        <w:numPr>
          <w:ilvl w:val="0"/>
          <w:numId w:val="22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F    –    </w:t>
      </w:r>
      <w:r>
        <w:rPr>
          <w:rFonts w:ascii="Arial" w:hAnsi="Arial"/>
          <w:sz w:val="21"/>
          <w:szCs w:val="21"/>
          <w:u w:val="single"/>
        </w:rPr>
        <w:t>Funcional</w:t>
      </w:r>
      <w:r>
        <w:rPr>
          <w:rFonts w:ascii="Arial" w:hAnsi="Arial"/>
          <w:sz w:val="21"/>
          <w:szCs w:val="21"/>
        </w:rPr>
        <w:t>: descrevem as características das funcionalidades da solução.</w:t>
      </w:r>
    </w:p>
    <w:p w:rsidR="00A04DE1" w:rsidRDefault="00615ECD">
      <w:pPr>
        <w:pStyle w:val="Standard"/>
        <w:numPr>
          <w:ilvl w:val="0"/>
          <w:numId w:val="22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NF  –    </w:t>
      </w:r>
      <w:r>
        <w:rPr>
          <w:rFonts w:ascii="Arial" w:hAnsi="Arial"/>
          <w:sz w:val="21"/>
          <w:szCs w:val="21"/>
          <w:u w:val="single"/>
        </w:rPr>
        <w:t>Não-Funcional</w:t>
      </w:r>
      <w:r>
        <w:rPr>
          <w:rFonts w:ascii="Arial" w:hAnsi="Arial"/>
          <w:sz w:val="21"/>
          <w:szCs w:val="21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descrevem características que o sistema deve apresentar, mas que não tratam especificamente das funções que a solução deve possuir.</w:t>
      </w:r>
    </w:p>
    <w:p w:rsidR="00A04DE1" w:rsidRDefault="00A04DE1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Característica de qualidade: </w:t>
      </w:r>
      <w:r>
        <w:rPr>
          <w:rFonts w:ascii="Arial" w:hAnsi="Arial"/>
          <w:sz w:val="21"/>
          <w:szCs w:val="21"/>
        </w:rPr>
        <w:t>Indicar, se houver, a característica de qualidade de software relacionada. A Tabela de Características e Subcaracterísticas de Qualidade, que consta nos Processos de Des</w:t>
      </w:r>
      <w:r w:rsidR="00E15D98">
        <w:rPr>
          <w:rFonts w:ascii="Arial" w:hAnsi="Arial"/>
          <w:sz w:val="21"/>
          <w:szCs w:val="21"/>
        </w:rPr>
        <w:t xml:space="preserve">envolvimento de Sistemas - PDS, </w:t>
      </w:r>
      <w:r>
        <w:rPr>
          <w:rFonts w:ascii="Arial" w:hAnsi="Arial"/>
          <w:sz w:val="21"/>
          <w:szCs w:val="21"/>
        </w:rPr>
        <w:t>contém a relação das características de qualidade com suas respectivas descrições.</w:t>
      </w:r>
    </w:p>
    <w:p w:rsidR="00A04DE1" w:rsidRDefault="00A04DE1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Requisito:</w:t>
      </w:r>
    </w:p>
    <w:p w:rsidR="00A04DE1" w:rsidRDefault="00615ECD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Id.</w:t>
      </w:r>
      <w:r>
        <w:rPr>
          <w:rFonts w:ascii="Arial" w:hAnsi="Arial"/>
          <w:sz w:val="21"/>
          <w:szCs w:val="21"/>
        </w:rPr>
        <w:t xml:space="preserve"> Identificação única do requisito, através de um número sequencial para cada tipo de requisito.</w:t>
      </w:r>
    </w:p>
    <w:p w:rsidR="00A04DE1" w:rsidRDefault="00A04DE1">
      <w:pPr>
        <w:pStyle w:val="Standard"/>
        <w:spacing w:line="360" w:lineRule="auto"/>
        <w:rPr>
          <w:rFonts w:ascii="Arial" w:hAnsi="Arial"/>
          <w:b/>
          <w:bCs/>
        </w:rPr>
      </w:pPr>
    </w:p>
    <w:p w:rsidR="00A04DE1" w:rsidRDefault="00615ECD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Descrição do Requisito:</w:t>
      </w:r>
      <w:r>
        <w:rPr>
          <w:rFonts w:ascii="Arial" w:hAnsi="Arial"/>
          <w:sz w:val="21"/>
          <w:szCs w:val="21"/>
        </w:rPr>
        <w:t xml:space="preserve"> Descrição do requisito através de uma sentença.</w:t>
      </w:r>
    </w:p>
    <w:p w:rsidR="00A04DE1" w:rsidRDefault="00A04DE1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Grau de Importância: </w:t>
      </w:r>
      <w:r>
        <w:rPr>
          <w:rFonts w:ascii="Arial" w:hAnsi="Arial"/>
          <w:sz w:val="21"/>
          <w:szCs w:val="21"/>
        </w:rPr>
        <w:t>Grau de Importância do requisito identificado junto com o cliente. A escala de importância utilizada é:</w:t>
      </w:r>
    </w:p>
    <w:p w:rsidR="00A04DE1" w:rsidRDefault="00615ECD">
      <w:pPr>
        <w:pStyle w:val="Standard"/>
        <w:numPr>
          <w:ilvl w:val="0"/>
          <w:numId w:val="23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 – Pouca importância: requisito que representa melhoria nas atividades de negócio, mas não tão significativamente;</w:t>
      </w:r>
    </w:p>
    <w:p w:rsidR="00A04DE1" w:rsidRDefault="00615ECD">
      <w:pPr>
        <w:pStyle w:val="Standard"/>
        <w:numPr>
          <w:ilvl w:val="0"/>
          <w:numId w:val="23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 – Média para baixa importância: requisito representa uma grande melhoria nas atividades de negócio;</w:t>
      </w:r>
    </w:p>
    <w:p w:rsidR="00A04DE1" w:rsidRDefault="00615ECD">
      <w:pPr>
        <w:pStyle w:val="Standard"/>
        <w:numPr>
          <w:ilvl w:val="0"/>
          <w:numId w:val="23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MU – Muita importância: Requisito indispensável, mas pode ser entregue </w:t>
      </w:r>
      <w:r w:rsidR="00E15D98">
        <w:rPr>
          <w:rFonts w:ascii="Arial" w:hAnsi="Arial"/>
          <w:sz w:val="21"/>
          <w:szCs w:val="21"/>
        </w:rPr>
        <w:t xml:space="preserve">nas liberações intermediárias; </w:t>
      </w:r>
    </w:p>
    <w:p w:rsidR="00A04DE1" w:rsidRDefault="00615ECD">
      <w:pPr>
        <w:pStyle w:val="Standard"/>
        <w:numPr>
          <w:ilvl w:val="0"/>
          <w:numId w:val="23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 – Essencial importância: O requisito deve ser entregue na primeira liberação;</w:t>
      </w:r>
    </w:p>
    <w:p w:rsidR="00A04DE1" w:rsidRDefault="00A04DE1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A04DE1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</w:rPr>
      </w:pPr>
    </w:p>
    <w:p w:rsidR="00A04DE1" w:rsidRDefault="00615ECD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Fonte:</w:t>
      </w:r>
      <w:r>
        <w:rPr>
          <w:rFonts w:ascii="Arial" w:hAnsi="Arial"/>
          <w:sz w:val="21"/>
          <w:szCs w:val="21"/>
        </w:rPr>
        <w:t xml:space="preserve"> Indica quem identificou o requi</w:t>
      </w:r>
      <w:r w:rsidR="00E15D98">
        <w:rPr>
          <w:rFonts w:ascii="Arial" w:hAnsi="Arial"/>
          <w:sz w:val="21"/>
          <w:szCs w:val="21"/>
        </w:rPr>
        <w:t xml:space="preserve">sito: C-cliente ou A-analista, </w:t>
      </w:r>
      <w:r>
        <w:rPr>
          <w:rFonts w:ascii="Arial" w:hAnsi="Arial"/>
          <w:sz w:val="21"/>
          <w:szCs w:val="21"/>
        </w:rPr>
        <w:t>citar o nome.</w:t>
      </w:r>
    </w:p>
    <w:p w:rsidR="00A04DE1" w:rsidRDefault="00A04DE1">
      <w:pPr>
        <w:pStyle w:val="Standard"/>
        <w:spacing w:line="360" w:lineRule="auto"/>
        <w:rPr>
          <w:rFonts w:ascii="Arial" w:hAnsi="Arial"/>
        </w:rPr>
      </w:pPr>
    </w:p>
    <w:p w:rsidR="00A04DE1" w:rsidRDefault="00615ECD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lastRenderedPageBreak/>
        <w:t xml:space="preserve">Requisito alocado ao projeto: </w:t>
      </w:r>
      <w:r>
        <w:rPr>
          <w:rFonts w:ascii="Arial" w:hAnsi="Arial"/>
          <w:sz w:val="21"/>
          <w:szCs w:val="21"/>
        </w:rPr>
        <w:t>Se o requisito será implementado no projeto ou não (S/N).</w:t>
      </w:r>
    </w:p>
    <w:p w:rsidR="00A04DE1" w:rsidRDefault="00A04DE1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Observações: </w:t>
      </w:r>
      <w:r>
        <w:rPr>
          <w:rFonts w:ascii="Arial" w:hAnsi="Arial"/>
          <w:sz w:val="21"/>
          <w:szCs w:val="21"/>
        </w:rPr>
        <w:t>Observação que visa dar explicações dos riscos e restrições associados ao requisito, os motivos de não alocação do requisito, ou outra informação que se faça necessária.</w:t>
      </w:r>
    </w:p>
    <w:p w:rsidR="00A04DE1" w:rsidRDefault="00A04DE1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Gerenciamento de Requisitos:</w:t>
      </w:r>
    </w:p>
    <w:p w:rsidR="00A04DE1" w:rsidRDefault="00A04DE1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Operação:</w:t>
      </w:r>
    </w:p>
    <w:p w:rsidR="00A04DE1" w:rsidRDefault="00E15D98">
      <w:pPr>
        <w:pStyle w:val="Standard"/>
        <w:numPr>
          <w:ilvl w:val="0"/>
          <w:numId w:val="24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I    </w:t>
      </w:r>
      <w:r w:rsidR="00615ECD">
        <w:rPr>
          <w:rFonts w:ascii="Arial" w:hAnsi="Arial"/>
          <w:sz w:val="21"/>
          <w:szCs w:val="21"/>
        </w:rPr>
        <w:t>–</w:t>
      </w:r>
      <w:r w:rsidR="00615ECD">
        <w:rPr>
          <w:rFonts w:ascii="Arial" w:hAnsi="Arial"/>
          <w:sz w:val="21"/>
          <w:szCs w:val="21"/>
        </w:rPr>
        <w:tab/>
        <w:t>Inclusão - Novo Requisito</w:t>
      </w:r>
    </w:p>
    <w:p w:rsidR="00A04DE1" w:rsidRDefault="00615ECD">
      <w:pPr>
        <w:pStyle w:val="Standard"/>
        <w:numPr>
          <w:ilvl w:val="0"/>
          <w:numId w:val="24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   –</w:t>
      </w:r>
      <w:r>
        <w:rPr>
          <w:rFonts w:ascii="Arial" w:hAnsi="Arial"/>
          <w:sz w:val="21"/>
          <w:szCs w:val="21"/>
        </w:rPr>
        <w:tab/>
        <w:t>Alteração  - Requisito Alterado</w:t>
      </w:r>
    </w:p>
    <w:p w:rsidR="00A04DE1" w:rsidRDefault="00615ECD">
      <w:pPr>
        <w:pStyle w:val="Standard"/>
        <w:numPr>
          <w:ilvl w:val="0"/>
          <w:numId w:val="24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   –</w:t>
      </w:r>
      <w:r>
        <w:rPr>
          <w:rFonts w:ascii="Arial" w:hAnsi="Arial"/>
          <w:sz w:val="21"/>
          <w:szCs w:val="21"/>
        </w:rPr>
        <w:tab/>
        <w:t>Exclusão – Requisito Excluído</w:t>
      </w:r>
    </w:p>
    <w:p w:rsidR="00A04DE1" w:rsidRDefault="00A04DE1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C66DF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Origem</w:t>
      </w:r>
      <w:r>
        <w:rPr>
          <w:rFonts w:ascii="Arial" w:hAnsi="Arial"/>
          <w:b/>
          <w:bCs/>
          <w:sz w:val="21"/>
          <w:szCs w:val="21"/>
        </w:rPr>
        <w:t>:</w:t>
      </w:r>
      <w:r>
        <w:rPr>
          <w:rFonts w:ascii="Arial" w:hAnsi="Arial"/>
          <w:sz w:val="21"/>
          <w:szCs w:val="21"/>
        </w:rPr>
        <w:t xml:space="preserve"> Indica </w:t>
      </w:r>
      <w:r>
        <w:rPr>
          <w:rFonts w:ascii="Arial" w:hAnsi="Arial"/>
          <w:sz w:val="21"/>
          <w:szCs w:val="21"/>
        </w:rPr>
        <w:t>se o processo será realizado no servidor ou na aplicação mobile.</w:t>
      </w:r>
    </w:p>
    <w:p w:rsidR="00C66DF6" w:rsidRDefault="00C66DF6" w:rsidP="00C66DF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C66DF6" w:rsidRDefault="00C66DF6" w:rsidP="00C66DF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Operação:</w:t>
      </w:r>
    </w:p>
    <w:p w:rsidR="00C66DF6" w:rsidRDefault="00C66DF6" w:rsidP="00C66DF6">
      <w:pPr>
        <w:pStyle w:val="Standard"/>
        <w:numPr>
          <w:ilvl w:val="0"/>
          <w:numId w:val="24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</w:t>
      </w:r>
      <w:r w:rsidR="00E15D98">
        <w:rPr>
          <w:rFonts w:ascii="Arial" w:hAnsi="Arial"/>
          <w:sz w:val="21"/>
          <w:szCs w:val="21"/>
        </w:rPr>
        <w:t xml:space="preserve">  </w:t>
      </w:r>
      <w:r>
        <w:rPr>
          <w:rFonts w:ascii="Arial" w:hAnsi="Arial"/>
          <w:sz w:val="21"/>
          <w:szCs w:val="21"/>
        </w:rPr>
        <w:t>–</w:t>
      </w:r>
      <w:r>
        <w:rPr>
          <w:rFonts w:ascii="Arial" w:hAnsi="Arial"/>
          <w:sz w:val="21"/>
          <w:szCs w:val="21"/>
        </w:rPr>
        <w:tab/>
      </w:r>
      <w:r>
        <w:rPr>
          <w:rFonts w:ascii="Arial" w:hAnsi="Arial"/>
          <w:sz w:val="21"/>
          <w:szCs w:val="21"/>
        </w:rPr>
        <w:t xml:space="preserve"> Processo que será realizado no servidor.</w:t>
      </w:r>
    </w:p>
    <w:p w:rsidR="00A04DE1" w:rsidRPr="00C66DF6" w:rsidRDefault="00C66DF6" w:rsidP="00C66DF6">
      <w:pPr>
        <w:pStyle w:val="Standard"/>
        <w:numPr>
          <w:ilvl w:val="0"/>
          <w:numId w:val="24"/>
        </w:numPr>
        <w:spacing w:line="360" w:lineRule="auto"/>
        <w:rPr>
          <w:rFonts w:ascii="Arial" w:hAnsi="Arial"/>
        </w:rPr>
      </w:pPr>
      <w:r w:rsidRPr="00C66DF6">
        <w:rPr>
          <w:rFonts w:ascii="Arial" w:hAnsi="Arial"/>
          <w:sz w:val="21"/>
          <w:szCs w:val="21"/>
        </w:rPr>
        <w:t>M</w:t>
      </w:r>
      <w:r>
        <w:rPr>
          <w:rFonts w:ascii="Arial" w:hAnsi="Arial"/>
          <w:sz w:val="21"/>
          <w:szCs w:val="21"/>
        </w:rPr>
        <w:t>O</w:t>
      </w:r>
      <w:r w:rsidR="00E15D98">
        <w:rPr>
          <w:rFonts w:ascii="Arial" w:hAnsi="Arial"/>
          <w:sz w:val="21"/>
          <w:szCs w:val="21"/>
        </w:rPr>
        <w:t xml:space="preserve"> </w:t>
      </w:r>
      <w:r w:rsidRPr="00C66DF6">
        <w:rPr>
          <w:rFonts w:ascii="Arial" w:hAnsi="Arial"/>
          <w:sz w:val="21"/>
          <w:szCs w:val="21"/>
        </w:rPr>
        <w:t>–</w:t>
      </w:r>
      <w:r w:rsidRPr="00C66DF6">
        <w:rPr>
          <w:rFonts w:ascii="Arial" w:hAnsi="Arial"/>
          <w:sz w:val="21"/>
          <w:szCs w:val="21"/>
        </w:rPr>
        <w:tab/>
      </w:r>
      <w:r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 xml:space="preserve">Processo que será realizado </w:t>
      </w:r>
      <w:r>
        <w:rPr>
          <w:rFonts w:ascii="Arial" w:hAnsi="Arial"/>
          <w:sz w:val="21"/>
          <w:szCs w:val="21"/>
        </w:rPr>
        <w:t>na aplicação móvel</w:t>
      </w:r>
      <w:r>
        <w:rPr>
          <w:rFonts w:ascii="Arial" w:hAnsi="Arial"/>
          <w:sz w:val="21"/>
          <w:szCs w:val="21"/>
        </w:rPr>
        <w:t>.</w:t>
      </w:r>
    </w:p>
    <w:p w:rsidR="00A04DE1" w:rsidRDefault="00A04DE1">
      <w:pPr>
        <w:pStyle w:val="Standard"/>
        <w:pageBreakBefore/>
        <w:rPr>
          <w:rFonts w:ascii="Arial" w:hAnsi="Arial"/>
        </w:rPr>
      </w:pPr>
    </w:p>
    <w:p w:rsidR="00A04DE1" w:rsidRDefault="00615ECD">
      <w:pPr>
        <w:pStyle w:val="Ttulo3"/>
      </w:pPr>
      <w:r>
        <w:rPr>
          <w:rStyle w:val="Teletype"/>
          <w:rFonts w:ascii="Arial" w:hAnsi="Arial"/>
          <w:b/>
          <w:bCs/>
          <w:sz w:val="22"/>
          <w:szCs w:val="22"/>
        </w:rPr>
        <w:t>5.2.1 Requisitos Funcionais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"/>
        <w:gridCol w:w="5805"/>
        <w:gridCol w:w="1065"/>
        <w:gridCol w:w="722"/>
        <w:gridCol w:w="889"/>
        <w:gridCol w:w="889"/>
      </w:tblGrid>
      <w:tr w:rsidR="00C66DF6" w:rsidTr="00C66DF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5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Descrição do Requisito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Grau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Importância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Fonte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Alocado</w:t>
            </w:r>
          </w:p>
          <w:p w:rsidR="00C66DF6" w:rsidRDefault="00C66DF6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(S/N)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Origem</w:t>
            </w:r>
          </w:p>
        </w:tc>
      </w:tr>
      <w:tr w:rsidR="00C66DF6" w:rsidTr="00C66DF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F01</w:t>
            </w:r>
          </w:p>
        </w:tc>
        <w:tc>
          <w:tcPr>
            <w:tcW w:w="5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Cadastrar, editar, excluir alunos.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</w:t>
            </w:r>
          </w:p>
        </w:tc>
      </w:tr>
      <w:tr w:rsidR="00C66DF6" w:rsidTr="00C66DF6">
        <w:tblPrEx>
          <w:tblCellMar>
            <w:top w:w="0" w:type="dxa"/>
            <w:bottom w:w="0" w:type="dxa"/>
          </w:tblCellMar>
        </w:tblPrEx>
        <w:tc>
          <w:tcPr>
            <w:tcW w:w="90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C66DF6">
            <w:pPr>
              <w:pStyle w:val="TableContents"/>
              <w:spacing w:after="62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Permitir o gerenciamento completo dos alunos, o cadastro deve conter o nome do aluno, CPF, matrícula, curso, período e foto.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C66DF6">
            <w:pPr>
              <w:pStyle w:val="TableContents"/>
              <w:spacing w:after="62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15ECD" w:rsidRDefault="00615ECD">
      <w:pPr>
        <w:rPr>
          <w:vanish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1"/>
        <w:gridCol w:w="5796"/>
        <w:gridCol w:w="1065"/>
        <w:gridCol w:w="722"/>
        <w:gridCol w:w="889"/>
        <w:gridCol w:w="889"/>
      </w:tblGrid>
      <w:tr w:rsidR="00C66DF6" w:rsidTr="00C66DF6">
        <w:tblPrEx>
          <w:tblCellMar>
            <w:top w:w="0" w:type="dxa"/>
            <w:bottom w:w="0" w:type="dxa"/>
          </w:tblCellMar>
        </w:tblPrEx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F02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Cadastrar, editar, excluir</w:t>
            </w:r>
            <w:r>
              <w:rPr>
                <w:rFonts w:ascii="Arial" w:hAnsi="Arial"/>
                <w:sz w:val="20"/>
                <w:szCs w:val="20"/>
              </w:rPr>
              <w:t xml:space="preserve"> cursos.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</w:t>
            </w:r>
          </w:p>
        </w:tc>
      </w:tr>
      <w:tr w:rsidR="00C66DF6" w:rsidTr="00C66DF6">
        <w:tblPrEx>
          <w:tblCellMar>
            <w:top w:w="0" w:type="dxa"/>
            <w:bottom w:w="0" w:type="dxa"/>
          </w:tblCellMar>
        </w:tblPrEx>
        <w:tc>
          <w:tcPr>
            <w:tcW w:w="908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spacing w:after="6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Possibilitar o gerenciamento dos cursos, o cadastro deve conter o nome do curso.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>
            <w:pPr>
              <w:pStyle w:val="TableContents"/>
              <w:spacing w:after="62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15ECD" w:rsidRDefault="00615ECD">
      <w:pPr>
        <w:rPr>
          <w:vanish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"/>
        <w:gridCol w:w="5805"/>
        <w:gridCol w:w="1065"/>
        <w:gridCol w:w="722"/>
        <w:gridCol w:w="889"/>
        <w:gridCol w:w="889"/>
      </w:tblGrid>
      <w:tr w:rsidR="00C66DF6" w:rsidTr="00C66DF6">
        <w:tblPrEx>
          <w:tblCellMar>
            <w:top w:w="0" w:type="dxa"/>
            <w:bottom w:w="0" w:type="dxa"/>
          </w:tblCellMar>
        </w:tblPrEx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F03</w:t>
            </w:r>
          </w:p>
        </w:tc>
        <w:tc>
          <w:tcPr>
            <w:tcW w:w="5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Permitir o gerenciamento de alunos aptos a usar o ônibus.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</w:t>
            </w:r>
          </w:p>
        </w:tc>
      </w:tr>
      <w:tr w:rsidR="00C66DF6" w:rsidTr="00C66DF6">
        <w:tblPrEx>
          <w:tblCellMar>
            <w:top w:w="0" w:type="dxa"/>
            <w:bottom w:w="0" w:type="dxa"/>
          </w:tblCellMar>
        </w:tblPrEx>
        <w:tc>
          <w:tcPr>
            <w:tcW w:w="908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C66DF6">
            <w:pPr>
              <w:pStyle w:val="TableContents"/>
              <w:spacing w:after="62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Possibilitar que o aluno seja consultado com a intenção de validar se o mesmo está apto a utilizar o sistema de transporte, a consulta deve ser feita através da matrícula do aluno, CPF ou código de barras da carteira de estudante do aluno.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C66DF6">
            <w:pPr>
              <w:pStyle w:val="TableContents"/>
              <w:spacing w:after="62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15ECD" w:rsidRDefault="00615ECD">
      <w:pPr>
        <w:rPr>
          <w:vanish/>
          <w:sz w:val="24"/>
          <w:szCs w:val="24"/>
        </w:rPr>
      </w:pPr>
    </w:p>
    <w:p w:rsidR="00A04DE1" w:rsidRDefault="00A04DE1">
      <w:pPr>
        <w:pStyle w:val="Standard"/>
        <w:spacing w:before="57" w:after="113"/>
      </w:pPr>
    </w:p>
    <w:p w:rsidR="00A04DE1" w:rsidRDefault="00A04DE1">
      <w:pPr>
        <w:pStyle w:val="Standard"/>
        <w:pageBreakBefore/>
        <w:spacing w:before="57" w:after="113"/>
      </w:pPr>
    </w:p>
    <w:p w:rsidR="00A04DE1" w:rsidRDefault="00615ECD">
      <w:pPr>
        <w:pStyle w:val="Ttulo3"/>
        <w:spacing w:before="57" w:after="113"/>
      </w:pPr>
      <w:r>
        <w:rPr>
          <w:rStyle w:val="Teletype"/>
          <w:rFonts w:ascii="Arial" w:hAnsi="Arial"/>
          <w:b/>
          <w:bCs/>
          <w:sz w:val="22"/>
          <w:szCs w:val="22"/>
        </w:rPr>
        <w:t>5.2.2 Requisitos não Funcionais</w:t>
      </w:r>
    </w:p>
    <w:tbl>
      <w:tblPr>
        <w:tblW w:w="100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0"/>
        <w:gridCol w:w="5500"/>
        <w:gridCol w:w="1074"/>
        <w:gridCol w:w="926"/>
        <w:gridCol w:w="973"/>
        <w:gridCol w:w="973"/>
      </w:tblGrid>
      <w:tr w:rsidR="00E15D98" w:rsidTr="00E15D9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Descrição do Requisito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Grau Importância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Fonte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Alocado</w:t>
            </w:r>
          </w:p>
          <w:p w:rsidR="00E15D98" w:rsidRDefault="00E15D98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(S/N)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Origem</w:t>
            </w: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NF01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E15D98">
            <w:pPr>
              <w:pStyle w:val="TableContents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  <w:u w:val="single"/>
              </w:rPr>
              <w:t>Desempenho / Escalabilidade</w:t>
            </w:r>
            <w:r>
              <w:rPr>
                <w:rFonts w:ascii="Arial" w:hAnsi="Arial"/>
                <w:sz w:val="21"/>
                <w:szCs w:val="21"/>
              </w:rPr>
              <w:t xml:space="preserve">: A comunicação entre a aplicação móvel e o servidor será feita via IP. O processamento das requisições </w:t>
            </w:r>
            <w:r>
              <w:rPr>
                <w:rFonts w:ascii="Arial" w:hAnsi="Arial"/>
                <w:i/>
                <w:iCs/>
                <w:sz w:val="21"/>
                <w:szCs w:val="21"/>
              </w:rPr>
              <w:t xml:space="preserve">deverá ser atendida no tempo de 0,5 segundos. </w:t>
            </w:r>
            <w:r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c>
          <w:tcPr>
            <w:tcW w:w="90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Conforme requisito como padrão constante no Manual de Integração.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NF02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Disponibilidade/Confiabilidade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1"/>
                <w:szCs w:val="21"/>
              </w:rPr>
              <w:t>A segurança será via IP e DNS para conexão entre servidores e também por meios de firewalls e autenticação através de certificados digitais.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Conforme requisito como padrão constante no Manual de Integração.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NF03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Interoperabilidade</w:t>
            </w:r>
            <w:r>
              <w:rPr>
                <w:rFonts w:ascii="Arial" w:hAnsi="Arial"/>
                <w:sz w:val="22"/>
                <w:szCs w:val="22"/>
              </w:rPr>
              <w:t>: Necessidade de Integração do Portal Nacional com o Portal da Secretaria da Fazenda Estadual.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Necessidade de integração com outros sistemas e bases de dados.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NF04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Manutenibilidade</w:t>
            </w:r>
            <w:r>
              <w:rPr>
                <w:rFonts w:ascii="Arial" w:hAnsi="Arial"/>
                <w:sz w:val="22"/>
                <w:szCs w:val="22"/>
              </w:rPr>
              <w:t xml:space="preserve">: A aplicação deverá ter fácil identificação para modificação, correção e implementação de novas funcionalidades.  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 aplicação deverá ser desenvolvida dentro do padrão adotado pela MRI para facilitar a manutenção e implementação de novas funcionalidades.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NF05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E15D98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Plataforma/Infraestrutura</w:t>
            </w:r>
            <w:r>
              <w:rPr>
                <w:rFonts w:ascii="Arial" w:hAnsi="Arial"/>
                <w:sz w:val="22"/>
                <w:szCs w:val="22"/>
              </w:rPr>
              <w:t>: A plataforma / infraestrutura mínima para execução da aplicação são: Servidor Web com apache PHP instalado.</w:t>
            </w:r>
            <w:r>
              <w:rPr>
                <w:rFonts w:ascii="Arial" w:hAnsi="Arial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Conforme requisito como padrão constante no Manual de Integração.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NF06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Portabilidade</w:t>
            </w:r>
            <w:r>
              <w:rPr>
                <w:rFonts w:ascii="Arial" w:hAnsi="Arial"/>
                <w:sz w:val="22"/>
                <w:szCs w:val="22"/>
              </w:rPr>
              <w:t>: A aplicação deverá acompanhar a evolução tecnológica com mínimo de impacto, por ser um serviço estável e de grande aplicação.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blPrEx>
          <w:tblCellMar>
            <w:top w:w="0" w:type="dxa"/>
            <w:bottom w:w="0" w:type="dxa"/>
          </w:tblCellMar>
        </w:tblPrEx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>
            <w:pPr>
              <w:pStyle w:val="TableContents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</w:tbl>
    <w:p w:rsidR="00A04DE1" w:rsidRDefault="00A04DE1">
      <w:pPr>
        <w:pStyle w:val="paragrafonormal"/>
      </w:pPr>
    </w:p>
    <w:p w:rsidR="00A04DE1" w:rsidRDefault="00615ECD">
      <w:pPr>
        <w:pStyle w:val="Ttulo1"/>
        <w:numPr>
          <w:ilvl w:val="0"/>
          <w:numId w:val="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6 ALTERNATIVAS DE SOLUÇÃO</w:t>
      </w:r>
    </w:p>
    <w:p w:rsidR="00A04DE1" w:rsidRDefault="00615ECD">
      <w:pPr>
        <w:pStyle w:val="Ttulo2"/>
      </w:pPr>
      <w:r>
        <w:rPr>
          <w:rFonts w:ascii="Arial" w:hAnsi="Arial"/>
          <w:b/>
          <w:bCs/>
          <w:sz w:val="22"/>
          <w:szCs w:val="22"/>
        </w:rPr>
        <w:t>6.1 Introdução</w:t>
      </w:r>
    </w:p>
    <w:p w:rsidR="00A04DE1" w:rsidRDefault="00615ECD">
      <w:pPr>
        <w:pStyle w:val="Standard"/>
        <w:spacing w:after="113" w:line="360" w:lineRule="auto"/>
        <w:ind w:left="30"/>
      </w:pPr>
      <w:r>
        <w:rPr>
          <w:rFonts w:ascii="Arial" w:hAnsi="Arial"/>
          <w:sz w:val="21"/>
          <w:szCs w:val="21"/>
        </w:rPr>
        <w:tab/>
        <w:t>Uma premissa do projeto é que a comunicação do Portal GNRE do Estado do Paraná com o Portal GNRE Nacional se dará através de web services.</w:t>
      </w:r>
    </w:p>
    <w:p w:rsidR="00A04DE1" w:rsidRDefault="00615ECD">
      <w:pPr>
        <w:pStyle w:val="paragrafonormal"/>
        <w:spacing w:before="0" w:after="113"/>
        <w:ind w:firstLine="227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 xml:space="preserve">As informações da guia serão enviadas pelo Portal Nacional e recepcionadas pelo web service do Portal SEFA/PR que fará a verificação de consistência dos parâmetros do XML de entrada. Se os parâmetros estiverem consistentes, será acionada uma função de validação das </w:t>
      </w:r>
      <w:r>
        <w:rPr>
          <w:rFonts w:ascii="Arial" w:hAnsi="Arial"/>
          <w:sz w:val="21"/>
          <w:szCs w:val="21"/>
        </w:rPr>
        <w:lastRenderedPageBreak/>
        <w:t>informações da guia nos sistemas da SEFA/PR em Mainframe. O resultado da validação retornará ao web service que formatará o XML de saída com código de barras para a guia com emissão autorizada, por estar consistente, ou com a mensagem de inconsistência. O XML de saída será enviado pelo web service ao Portal Nacional. Tanto o XML de entrada como o de saída serão persistidos em banco de dados na plataforma baixa.</w:t>
      </w:r>
    </w:p>
    <w:p w:rsidR="00A04DE1" w:rsidRDefault="00615ECD">
      <w:pPr>
        <w:pStyle w:val="paragrafonormal"/>
        <w:spacing w:before="0" w:after="113"/>
        <w:ind w:firstLine="227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A solução necessitará de alta</w:t>
      </w:r>
      <w:r>
        <w:rPr>
          <w:rFonts w:ascii="ArialMT" w:eastAsia="ArialMT" w:hAnsi="ArialMT" w:cs="ArialMT"/>
          <w:sz w:val="21"/>
          <w:szCs w:val="21"/>
        </w:rPr>
        <w:t xml:space="preserve"> disponibilidade, 24x7 (24 hs por dia, 7 dias da semana), com tempo de resposta ideal de 0,5 segundo.</w:t>
      </w:r>
    </w:p>
    <w:p w:rsidR="00A04DE1" w:rsidRDefault="00615ECD">
      <w:pPr>
        <w:pStyle w:val="Ttulo2"/>
        <w:rPr>
          <w:rFonts w:ascii="Arial" w:eastAsia="ArialMT" w:hAnsi="Arial" w:cs="ArialMT"/>
          <w:b/>
          <w:bCs/>
          <w:sz w:val="22"/>
          <w:szCs w:val="22"/>
        </w:rPr>
      </w:pPr>
      <w:r>
        <w:rPr>
          <w:rFonts w:ascii="Arial" w:eastAsia="ArialMT" w:hAnsi="Arial" w:cs="ArialMT"/>
          <w:b/>
          <w:bCs/>
          <w:sz w:val="22"/>
          <w:szCs w:val="22"/>
        </w:rPr>
        <w:t>6.2 Apresentação das alternativas de solução</w:t>
      </w:r>
    </w:p>
    <w:p w:rsidR="00A04DE1" w:rsidRDefault="00615ECD">
      <w:pPr>
        <w:spacing w:line="360" w:lineRule="auto"/>
      </w:pPr>
      <w:r>
        <w:rPr>
          <w:rFonts w:ascii="ArialMT" w:eastAsia="ArialMT" w:hAnsi="ArialMT" w:cs="ArialMT"/>
          <w:sz w:val="21"/>
          <w:szCs w:val="21"/>
        </w:rPr>
        <w:tab/>
      </w:r>
      <w:r>
        <w:rPr>
          <w:rFonts w:ascii="Arial" w:eastAsia="ArialMT" w:hAnsi="Arial" w:cs="ArialMT"/>
          <w:sz w:val="21"/>
          <w:szCs w:val="21"/>
        </w:rPr>
        <w:t xml:space="preserve"> Para escolha de uma solução ideal para o desenvolvimento de um projeto significa optar por uma alternativa que forneça os melhores benefícios, em termos de custos, eficiência e tempo de desenvolvimento do projeto.</w:t>
      </w:r>
    </w:p>
    <w:p w:rsidR="00A04DE1" w:rsidRDefault="00615ECD">
      <w:pPr>
        <w:spacing w:line="360" w:lineRule="auto"/>
        <w:jc w:val="both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color w:val="FF0000"/>
          <w:sz w:val="21"/>
          <w:szCs w:val="21"/>
        </w:rPr>
        <w:tab/>
      </w:r>
      <w:r>
        <w:rPr>
          <w:rFonts w:ascii="Arial" w:eastAsia="ArialMT" w:hAnsi="Arial" w:cs="ArialMT"/>
          <w:sz w:val="21"/>
          <w:szCs w:val="21"/>
        </w:rPr>
        <w:t>Para atendimento ao proposto, a fase de análise será abordada em duas etapas, a análise das alternativas do ambiente em que os dados serão persistidos e a análise com as alternativas da plataforma de desenvolvimento dos web services.</w:t>
      </w:r>
    </w:p>
    <w:p w:rsidR="00A04DE1" w:rsidRDefault="00615ECD">
      <w:pPr>
        <w:spacing w:line="360" w:lineRule="auto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tab/>
        <w:t>Alternativas da plataforma onde serão persistidos os dados:</w:t>
      </w:r>
    </w:p>
    <w:p w:rsidR="00A04DE1" w:rsidRDefault="00615ECD">
      <w:pPr>
        <w:numPr>
          <w:ilvl w:val="0"/>
          <w:numId w:val="25"/>
        </w:numPr>
        <w:spacing w:line="360" w:lineRule="auto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t>Gravação da informação do espelho da guia no Mainframe.</w:t>
      </w:r>
    </w:p>
    <w:p w:rsidR="00A04DE1" w:rsidRDefault="00615ECD">
      <w:pPr>
        <w:numPr>
          <w:ilvl w:val="0"/>
          <w:numId w:val="25"/>
        </w:numPr>
        <w:spacing w:line="360" w:lineRule="auto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t>Gravação da informação do espelho da guia na Baixa Plataforma.</w:t>
      </w:r>
      <w:r>
        <w:rPr>
          <w:rFonts w:ascii="Arial" w:eastAsia="ArialMT" w:hAnsi="Arial" w:cs="ArialMT"/>
          <w:sz w:val="21"/>
          <w:szCs w:val="21"/>
        </w:rPr>
        <w:tab/>
        <w:t xml:space="preserve">    </w:t>
      </w:r>
    </w:p>
    <w:p w:rsidR="00A04DE1" w:rsidRDefault="00615ECD">
      <w:pPr>
        <w:pStyle w:val="Standard"/>
        <w:spacing w:line="360" w:lineRule="auto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tab/>
        <w:t>Alternativas da plataforma de desenvolvimento dos web services:</w:t>
      </w:r>
    </w:p>
    <w:p w:rsidR="00A04DE1" w:rsidRDefault="00615ECD">
      <w:pPr>
        <w:pStyle w:val="Standard"/>
        <w:numPr>
          <w:ilvl w:val="0"/>
          <w:numId w:val="26"/>
        </w:numPr>
        <w:spacing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Plataforma de desenvolvimento utilizando Framework Jaguar.</w:t>
      </w:r>
    </w:p>
    <w:p w:rsidR="00A04DE1" w:rsidRDefault="00615ECD">
      <w:pPr>
        <w:pStyle w:val="Standard"/>
        <w:numPr>
          <w:ilvl w:val="0"/>
          <w:numId w:val="26"/>
        </w:numPr>
        <w:spacing w:line="360" w:lineRule="auto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t>Plataforma de desenvolvimento com tecnologia já utilizada na SEFA(ex. Pinhão, PHP, Java e outros).</w:t>
      </w:r>
    </w:p>
    <w:p w:rsidR="00A04DE1" w:rsidRDefault="00A04DE1">
      <w:pPr>
        <w:pStyle w:val="Standard"/>
        <w:spacing w:line="360" w:lineRule="auto"/>
        <w:rPr>
          <w:rFonts w:ascii="Arial" w:eastAsia="ArialMT" w:hAnsi="Arial" w:cs="ArialMT"/>
          <w:sz w:val="21"/>
          <w:szCs w:val="21"/>
        </w:rPr>
      </w:pPr>
    </w:p>
    <w:p w:rsidR="00A04DE1" w:rsidRDefault="00A04DE1">
      <w:pPr>
        <w:pStyle w:val="Standard"/>
        <w:pageBreakBefore/>
        <w:spacing w:line="360" w:lineRule="auto"/>
        <w:rPr>
          <w:rFonts w:ascii="Arial" w:eastAsia="ArialMT" w:hAnsi="Arial" w:cs="ArialMT"/>
          <w:sz w:val="21"/>
          <w:szCs w:val="21"/>
        </w:rPr>
      </w:pPr>
    </w:p>
    <w:p w:rsidR="00A04DE1" w:rsidRDefault="00615ECD">
      <w:pPr>
        <w:pStyle w:val="Ttulo3"/>
      </w:pPr>
      <w:r>
        <w:rPr>
          <w:rFonts w:ascii="Arial" w:hAnsi="Arial"/>
          <w:b/>
          <w:bCs/>
          <w:sz w:val="22"/>
          <w:szCs w:val="22"/>
        </w:rPr>
        <w:t>6.2.1</w:t>
      </w:r>
      <w:r>
        <w:rPr>
          <w:rFonts w:ascii="Arial" w:hAnsi="Arial"/>
          <w:b/>
          <w:bCs/>
        </w:rPr>
        <w:t xml:space="preserve"> </w:t>
      </w:r>
      <w:r>
        <w:rPr>
          <w:rFonts w:ascii="Arial" w:eastAsia="ArialMT" w:hAnsi="Arial" w:cs="ArialMT"/>
          <w:b/>
          <w:bCs/>
        </w:rPr>
        <w:t>Alternativas de plataforma de persistência dos dados</w:t>
      </w:r>
    </w:p>
    <w:p w:rsidR="00A04DE1" w:rsidRDefault="00615ECD">
      <w:pPr>
        <w:pStyle w:val="Ttulo4"/>
        <w:tabs>
          <w:tab w:val="left" w:pos="1296"/>
        </w:tabs>
        <w:spacing w:before="119" w:after="198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6.2.1.1 Persistência</w:t>
      </w:r>
      <w:r>
        <w:rPr>
          <w:rFonts w:ascii="Arial" w:eastAsia="ArialMT" w:hAnsi="Arial" w:cs="ArialMT"/>
          <w:sz w:val="22"/>
          <w:szCs w:val="22"/>
        </w:rPr>
        <w:t xml:space="preserve"> das informações do espelho da guia no Mainframe</w:t>
      </w:r>
    </w:p>
    <w:p w:rsidR="00A04DE1" w:rsidRDefault="00615ECD">
      <w:pPr>
        <w:pStyle w:val="Standard"/>
        <w:spacing w:line="360" w:lineRule="auto"/>
        <w:jc w:val="both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tab/>
        <w:t>Nesta alternativa o espelho da guia será gravado no ambiente mainframe, como já é feito com as guias emitidas pelo portal SEFA/PR, facilitando o processo de apropriação do pagamento. Desta forma, o web service que envia dados do espelho da guia deverá acionar uma rotina do mainframe que disponibilizará estes dados para envio.</w:t>
      </w:r>
    </w:p>
    <w:p w:rsidR="00A04DE1" w:rsidRDefault="00A04DE1">
      <w:pPr>
        <w:pStyle w:val="Standard"/>
        <w:spacing w:line="360" w:lineRule="auto"/>
        <w:rPr>
          <w:rFonts w:ascii="Arial" w:eastAsia="ArialMT" w:hAnsi="Arial" w:cs="ArialMT"/>
          <w:sz w:val="21"/>
          <w:szCs w:val="21"/>
        </w:rPr>
      </w:pP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Dimensionamento de esforço</w:t>
      </w:r>
    </w:p>
    <w:tbl>
      <w:tblPr>
        <w:tblW w:w="899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48"/>
        <w:gridCol w:w="1342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Função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Estimativa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Adaptação da rotina mainframe de compatibilização dos dados da guia com os sistemas SEFA/PR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Adaptação da rotina do sistema SGR de apropriação do pagamento da guia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Adaptação da rotina mainframe para gravar os dados do espelho da guia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Criação de rotina mainframe para gravar o log de erros na autorização da guia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Criar rotina mainframe para disponibilizar os dados do espelho da guia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Total do esforço em horas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150 horas</w:t>
            </w:r>
          </w:p>
        </w:tc>
      </w:tr>
    </w:tbl>
    <w:p w:rsidR="00A04DE1" w:rsidRDefault="00A04DE1">
      <w:pPr>
        <w:pStyle w:val="Textbody"/>
        <w:rPr>
          <w:rFonts w:ascii="Arial" w:hAnsi="Arial"/>
          <w:sz w:val="21"/>
          <w:szCs w:val="21"/>
        </w:rPr>
      </w:pP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Vantagens</w:t>
      </w:r>
    </w:p>
    <w:p w:rsidR="00A04DE1" w:rsidRDefault="00615ECD">
      <w:pPr>
        <w:pStyle w:val="Standard"/>
        <w:numPr>
          <w:ilvl w:val="0"/>
          <w:numId w:val="27"/>
        </w:numPr>
        <w:spacing w:before="57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Persistência do espelho da guia na base de dados de GNRE existente, criada para a gravação da  guia emitida pelo processo online.</w:t>
      </w:r>
    </w:p>
    <w:p w:rsidR="00A04DE1" w:rsidRDefault="00615ECD">
      <w:pPr>
        <w:pStyle w:val="Standard"/>
        <w:numPr>
          <w:ilvl w:val="0"/>
          <w:numId w:val="27"/>
        </w:numPr>
        <w:spacing w:before="57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Reutilização das funções de consistência, compatibilização e gravação das informações da guia.</w:t>
      </w:r>
    </w:p>
    <w:p w:rsidR="00A04DE1" w:rsidRDefault="00615ECD">
      <w:pPr>
        <w:pStyle w:val="Standard"/>
        <w:numPr>
          <w:ilvl w:val="0"/>
          <w:numId w:val="27"/>
        </w:numPr>
        <w:spacing w:before="57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Função de  apropriação dos pagamentos sofrerá pequena adaptação para tratar a GNRE nacional.</w:t>
      </w:r>
    </w:p>
    <w:p w:rsidR="00A04DE1" w:rsidRDefault="00615ECD">
      <w:pPr>
        <w:pStyle w:val="Standard"/>
        <w:numPr>
          <w:ilvl w:val="0"/>
          <w:numId w:val="27"/>
        </w:numPr>
        <w:spacing w:before="57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Menor esforço para desenvolver os web services.</w:t>
      </w:r>
    </w:p>
    <w:p w:rsidR="00A04DE1" w:rsidRDefault="00615ECD">
      <w:pPr>
        <w:pStyle w:val="Standard"/>
        <w:numPr>
          <w:ilvl w:val="0"/>
          <w:numId w:val="27"/>
        </w:numPr>
        <w:spacing w:before="57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Menor esforço para implementação da solução.</w:t>
      </w:r>
    </w:p>
    <w:p w:rsidR="00A04DE1" w:rsidRDefault="00615ECD">
      <w:pPr>
        <w:pStyle w:val="Standard"/>
        <w:numPr>
          <w:ilvl w:val="0"/>
          <w:numId w:val="27"/>
        </w:numPr>
        <w:spacing w:before="57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Maior reuso de componentes existentes.</w:t>
      </w:r>
    </w:p>
    <w:p w:rsidR="00A04DE1" w:rsidRDefault="00A04DE1">
      <w:pPr>
        <w:pStyle w:val="Standard"/>
        <w:spacing w:before="57" w:after="113"/>
        <w:rPr>
          <w:rFonts w:ascii="Arial" w:hAnsi="Arial"/>
          <w:sz w:val="21"/>
          <w:szCs w:val="21"/>
        </w:rPr>
      </w:pP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Desvantagens</w:t>
      </w:r>
    </w:p>
    <w:p w:rsidR="00A04DE1" w:rsidRDefault="00615ECD">
      <w:pPr>
        <w:pStyle w:val="paragrafonormal"/>
        <w:numPr>
          <w:ilvl w:val="0"/>
          <w:numId w:val="28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Web service de envio das informações do espelho da guia precisará acessar o mainframe.</w:t>
      </w:r>
    </w:p>
    <w:p w:rsidR="00A04DE1" w:rsidRDefault="00A04DE1">
      <w:pPr>
        <w:pStyle w:val="paragrafonormal"/>
        <w:spacing w:after="113"/>
        <w:rPr>
          <w:rFonts w:ascii="Arial" w:hAnsi="Arial"/>
          <w:sz w:val="21"/>
          <w:szCs w:val="21"/>
        </w:rPr>
      </w:pP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Representação gráfica</w:t>
      </w:r>
    </w:p>
    <w:p w:rsidR="00A04DE1" w:rsidRDefault="00615ECD">
      <w:pPr>
        <w:pStyle w:val="paragrafonormal"/>
        <w:rPr>
          <w:rFonts w:ascii="Arial" w:hAnsi="Arial"/>
          <w:sz w:val="21"/>
          <w:szCs w:val="21"/>
        </w:rPr>
      </w:pPr>
      <w:r>
        <w:rPr>
          <w:rFonts w:ascii="Arial" w:hAnsi="Arial"/>
          <w:noProof/>
          <w:sz w:val="21"/>
          <w:szCs w:val="21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-133920</wp:posOffset>
                </wp:positionH>
                <wp:positionV relativeFrom="paragraph">
                  <wp:posOffset>52560</wp:posOffset>
                </wp:positionV>
                <wp:extent cx="6162840" cy="4005347"/>
                <wp:effectExtent l="0" t="0" r="28575" b="0"/>
                <wp:wrapNone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840" cy="4005347"/>
                          <a:chOff x="0" y="0"/>
                          <a:chExt cx="6162840" cy="4005347"/>
                        </a:xfrm>
                      </wpg:grpSpPr>
                      <wps:wsp>
                        <wps:cNvPr id="3" name="AutoShape 4"/>
                        <wps:cNvSpPr/>
                        <wps:spPr>
                          <a:xfrm>
                            <a:off x="0" y="673199"/>
                            <a:ext cx="1369800" cy="24685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77720"/>
                              <a:gd name="f7" fmla="val 2660400"/>
                              <a:gd name="f8" fmla="val 229620"/>
                              <a:gd name="f9" fmla="val 229619"/>
                              <a:gd name="f10" fmla="val 102804"/>
                              <a:gd name="f11" fmla="val 2430780"/>
                              <a:gd name="f12" fmla="val 2557595"/>
                              <a:gd name="f13" fmla="val 2660399"/>
                              <a:gd name="f14" fmla="val 1148100"/>
                              <a:gd name="f15" fmla="val 1274915"/>
                              <a:gd name="f16" fmla="+- 0 0 0"/>
                              <a:gd name="f17" fmla="*/ f3 1 1377720"/>
                              <a:gd name="f18" fmla="*/ f4 1 2660400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377720"/>
                              <a:gd name="f27" fmla="*/ f23 1 2660400"/>
                              <a:gd name="f28" fmla="*/ 688860 f24 1"/>
                              <a:gd name="f29" fmla="*/ 0 f23 1"/>
                              <a:gd name="f30" fmla="*/ 1377720 f24 1"/>
                              <a:gd name="f31" fmla="*/ 1330200 f23 1"/>
                              <a:gd name="f32" fmla="*/ 2660400 f23 1"/>
                              <a:gd name="f33" fmla="*/ 0 f24 1"/>
                              <a:gd name="f34" fmla="*/ 67256 f24 1"/>
                              <a:gd name="f35" fmla="*/ 67256 f23 1"/>
                              <a:gd name="f36" fmla="*/ 1310464 f24 1"/>
                              <a:gd name="f37" fmla="*/ 2593144 f23 1"/>
                              <a:gd name="f38" fmla="+- f25 0 f1"/>
                              <a:gd name="f39" fmla="*/ f28 1 1377720"/>
                              <a:gd name="f40" fmla="*/ f29 1 2660400"/>
                              <a:gd name="f41" fmla="*/ f30 1 1377720"/>
                              <a:gd name="f42" fmla="*/ f31 1 2660400"/>
                              <a:gd name="f43" fmla="*/ f32 1 2660400"/>
                              <a:gd name="f44" fmla="*/ f33 1 1377720"/>
                              <a:gd name="f45" fmla="*/ f34 1 1377720"/>
                              <a:gd name="f46" fmla="*/ f35 1 2660400"/>
                              <a:gd name="f47" fmla="*/ f36 1 1377720"/>
                              <a:gd name="f48" fmla="*/ f37 1 2660400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377720" h="2660400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Portal Nacional</w:t>
                              </w:r>
                            </w:p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GNRE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4" name="AutoShape 5"/>
                        <wps:cNvSpPr/>
                        <wps:spPr>
                          <a:xfrm>
                            <a:off x="2395800" y="0"/>
                            <a:ext cx="3767040" cy="36648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787559"/>
                              <a:gd name="f7" fmla="val 3950640"/>
                              <a:gd name="f8" fmla="val 631260"/>
                              <a:gd name="f9" fmla="val 631259"/>
                              <a:gd name="f10" fmla="val 282623"/>
                              <a:gd name="f11" fmla="val 1"/>
                              <a:gd name="f12" fmla="val 282624"/>
                              <a:gd name="f13" fmla="val 3319380"/>
                              <a:gd name="f14" fmla="val 3668016"/>
                              <a:gd name="f15" fmla="val 3950641"/>
                              <a:gd name="f16" fmla="val 3156299"/>
                              <a:gd name="f17" fmla="val 3504934"/>
                              <a:gd name="f18" fmla="val 3950639"/>
                              <a:gd name="f19" fmla="val 3668015"/>
                              <a:gd name="f20" fmla="+- 0 0 0"/>
                              <a:gd name="f21" fmla="*/ f3 1 3787559"/>
                              <a:gd name="f22" fmla="*/ f4 1 3950640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3787559"/>
                              <a:gd name="f31" fmla="*/ f27 1 3950640"/>
                              <a:gd name="f32" fmla="*/ 1893780 f28 1"/>
                              <a:gd name="f33" fmla="*/ 0 f27 1"/>
                              <a:gd name="f34" fmla="*/ 3787559 f28 1"/>
                              <a:gd name="f35" fmla="*/ 1975320 f27 1"/>
                              <a:gd name="f36" fmla="*/ 3950640 f27 1"/>
                              <a:gd name="f37" fmla="*/ 0 f28 1"/>
                              <a:gd name="f38" fmla="*/ 184896 f28 1"/>
                              <a:gd name="f39" fmla="*/ 184896 f27 1"/>
                              <a:gd name="f40" fmla="*/ 3602663 f28 1"/>
                              <a:gd name="f41" fmla="*/ 3765744 f27 1"/>
                              <a:gd name="f42" fmla="+- f29 0 f1"/>
                              <a:gd name="f43" fmla="*/ f32 1 3787559"/>
                              <a:gd name="f44" fmla="*/ f33 1 3950640"/>
                              <a:gd name="f45" fmla="*/ f34 1 3787559"/>
                              <a:gd name="f46" fmla="*/ f35 1 3950640"/>
                              <a:gd name="f47" fmla="*/ f36 1 3950640"/>
                              <a:gd name="f48" fmla="*/ f37 1 3787559"/>
                              <a:gd name="f49" fmla="*/ f38 1 3787559"/>
                              <a:gd name="f50" fmla="*/ f39 1 3950640"/>
                              <a:gd name="f51" fmla="*/ f40 1 3787559"/>
                              <a:gd name="f52" fmla="*/ f41 1 3950640"/>
                              <a:gd name="f53" fmla="*/ f43 1 f30"/>
                              <a:gd name="f54" fmla="*/ f44 1 f31"/>
                              <a:gd name="f55" fmla="*/ f45 1 f30"/>
                              <a:gd name="f56" fmla="*/ f46 1 f31"/>
                              <a:gd name="f57" fmla="*/ f47 1 f31"/>
                              <a:gd name="f58" fmla="*/ f48 1 f30"/>
                              <a:gd name="f59" fmla="*/ f49 1 f30"/>
                              <a:gd name="f60" fmla="*/ f51 1 f30"/>
                              <a:gd name="f61" fmla="*/ f50 1 f31"/>
                              <a:gd name="f62" fmla="*/ f52 1 f31"/>
                              <a:gd name="f63" fmla="*/ f59 f21 1"/>
                              <a:gd name="f64" fmla="*/ f60 f21 1"/>
                              <a:gd name="f65" fmla="*/ f62 f22 1"/>
                              <a:gd name="f66" fmla="*/ f61 f22 1"/>
                              <a:gd name="f67" fmla="*/ f53 f21 1"/>
                              <a:gd name="f68" fmla="*/ f54 f22 1"/>
                              <a:gd name="f69" fmla="*/ f55 f21 1"/>
                              <a:gd name="f70" fmla="*/ f56 f22 1"/>
                              <a:gd name="f71" fmla="*/ f57 f22 1"/>
                              <a:gd name="f72" fmla="*/ f58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2">
                                <a:pos x="f67" y="f68"/>
                              </a:cxn>
                              <a:cxn ang="f42">
                                <a:pos x="f69" y="f70"/>
                              </a:cxn>
                              <a:cxn ang="f42">
                                <a:pos x="f67" y="f71"/>
                              </a:cxn>
                              <a:cxn ang="f42">
                                <a:pos x="f72" y="f70"/>
                              </a:cxn>
                            </a:cxnLst>
                            <a:rect l="f63" t="f66" r="f64" b="f65"/>
                            <a:pathLst>
                              <a:path w="3787559" h="3950640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9" y="f5"/>
                                  <a:pt x="f9" y="f5"/>
                                  <a:pt x="f9" y="f5"/>
                                </a:cubicBezTo>
                                <a:cubicBezTo>
                                  <a:pt x="f10" y="f5"/>
                                  <a:pt x="f11" y="f12"/>
                                  <a:pt x="f11" y="f8"/>
                                </a:cubicBezTo>
                                <a:lnTo>
                                  <a:pt x="f5" y="f13"/>
                                </a:lnTo>
                                <a:cubicBezTo>
                                  <a:pt x="f5" y="f13"/>
                                  <a:pt x="f5" y="f13"/>
                                  <a:pt x="f5" y="f13"/>
                                </a:cubicBezTo>
                                <a:cubicBezTo>
                                  <a:pt x="f5" y="f14"/>
                                  <a:pt x="f12" y="f15"/>
                                  <a:pt x="f8" y="f15"/>
                                </a:cubicBezTo>
                                <a:lnTo>
                                  <a:pt x="f16" y="f7"/>
                                </a:lnTo>
                                <a:cubicBezTo>
                                  <a:pt x="f17" y="f18"/>
                                  <a:pt x="f6" y="f19"/>
                                  <a:pt x="f6" y="f13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2"/>
                                  <a:pt x="f17" y="f5"/>
                                  <a:pt x="f16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5" name="AutoShape 6"/>
                        <wps:cNvSpPr/>
                        <wps:spPr>
                          <a:xfrm>
                            <a:off x="5135400" y="2585880"/>
                            <a:ext cx="855719" cy="9046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3400"/>
                              <a:gd name="f8" fmla="val 1522"/>
                              <a:gd name="f9" fmla="val 4835"/>
                              <a:gd name="f10" fmla="val 10799"/>
                              <a:gd name="f11" fmla="val 16764"/>
                              <a:gd name="f12" fmla="val 18200"/>
                              <a:gd name="f13" fmla="val 20077"/>
                              <a:gd name="f14" fmla="val 21599"/>
                              <a:gd name="f15" fmla="val 10800"/>
                              <a:gd name="f16" fmla="val 5277"/>
                              <a:gd name="f17" fmla="val 6799"/>
                              <a:gd name="f18" fmla="val 6800"/>
                              <a:gd name="f19" fmla="+- 0 0 0"/>
                              <a:gd name="f20" fmla="*/ f3 1 21600"/>
                              <a:gd name="f21" fmla="*/ f4 1 21600"/>
                              <a:gd name="f22" fmla="val f5"/>
                              <a:gd name="f23" fmla="val f6"/>
                              <a:gd name="f24" fmla="*/ f19 f0 1"/>
                              <a:gd name="f25" fmla="+- f23 0 f22"/>
                              <a:gd name="f26" fmla="*/ f24 1 f2"/>
                              <a:gd name="f27" fmla="*/ f25 1 21600"/>
                              <a:gd name="f28" fmla="*/ 430380 f25 1"/>
                              <a:gd name="f29" fmla="*/ 0 f25 1"/>
                              <a:gd name="f30" fmla="*/ 860759 f25 1"/>
                              <a:gd name="f31" fmla="*/ 487260 f25 1"/>
                              <a:gd name="f32" fmla="*/ 974520 f25 1"/>
                              <a:gd name="f33" fmla="*/ 430379 f25 1"/>
                              <a:gd name="f34" fmla="*/ 306793 f25 1"/>
                              <a:gd name="f35" fmla="*/ 6800 f25 1"/>
                              <a:gd name="f36" fmla="*/ 21600 f25 1"/>
                              <a:gd name="f37" fmla="*/ 18200 f25 1"/>
                              <a:gd name="f38" fmla="+- f26 0 f1"/>
                              <a:gd name="f39" fmla="*/ f28 1 21600"/>
                              <a:gd name="f40" fmla="*/ f29 1 21600"/>
                              <a:gd name="f41" fmla="*/ f30 1 21600"/>
                              <a:gd name="f42" fmla="*/ f31 1 21600"/>
                              <a:gd name="f43" fmla="*/ f32 1 21600"/>
                              <a:gd name="f44" fmla="*/ f33 1 21600"/>
                              <a:gd name="f45" fmla="*/ f34 1 21600"/>
                              <a:gd name="f46" fmla="*/ f35 1 21600"/>
                              <a:gd name="f47" fmla="*/ f36 1 21600"/>
                              <a:gd name="f48" fmla="*/ f37 1 21600"/>
                              <a:gd name="f49" fmla="*/ f39 1 f27"/>
                              <a:gd name="f50" fmla="*/ f40 1 f27"/>
                              <a:gd name="f51" fmla="*/ f41 1 f27"/>
                              <a:gd name="f52" fmla="*/ f42 1 f27"/>
                              <a:gd name="f53" fmla="*/ f43 1 f27"/>
                              <a:gd name="f54" fmla="*/ f44 1 f27"/>
                              <a:gd name="f55" fmla="*/ f45 1 f27"/>
                              <a:gd name="f56" fmla="*/ f47 1 f27"/>
                              <a:gd name="f57" fmla="*/ f46 1 f27"/>
                              <a:gd name="f58" fmla="*/ f48 1 f27"/>
                              <a:gd name="f59" fmla="*/ f50 f20 1"/>
                              <a:gd name="f60" fmla="*/ f56 f20 1"/>
                              <a:gd name="f61" fmla="*/ f58 f21 1"/>
                              <a:gd name="f62" fmla="*/ f57 f21 1"/>
                              <a:gd name="f63" fmla="*/ f49 f20 1"/>
                              <a:gd name="f64" fmla="*/ f50 f21 1"/>
                              <a:gd name="f65" fmla="*/ f51 f20 1"/>
                              <a:gd name="f66" fmla="*/ f52 f21 1"/>
                              <a:gd name="f67" fmla="*/ f53 f21 1"/>
                              <a:gd name="f68" fmla="*/ f54 f20 1"/>
                              <a:gd name="f69" fmla="*/ f55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59" y="f66"/>
                              </a:cxn>
                              <a:cxn ang="f38">
                                <a:pos x="f68" y="f69"/>
                              </a:cxn>
                              <a:cxn ang="f38">
                                <a:pos x="f68" y="f64"/>
                              </a:cxn>
                              <a:cxn ang="f38">
                                <a:pos x="f59" y="f66"/>
                              </a:cxn>
                              <a:cxn ang="f38">
                                <a:pos x="f68" y="f67"/>
                              </a:cxn>
                              <a:cxn ang="f38">
                                <a:pos x="f65" y="f66"/>
                              </a:cxn>
                            </a:cxnLst>
                            <a:rect l="f59" t="f62" r="f60" b="f61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8"/>
                                  <a:pt x="f9" y="f5"/>
                                  <a:pt x="f10" y="f5"/>
                                </a:cubicBezTo>
                                <a:cubicBezTo>
                                  <a:pt x="f11" y="f5"/>
                                  <a:pt x="f6" y="f8"/>
                                  <a:pt x="f6" y="f7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14"/>
                                  <a:pt x="f15" y="f6"/>
                                </a:cubicBezTo>
                                <a:cubicBezTo>
                                  <a:pt x="f9" y="f6"/>
                                  <a:pt x="f5" y="f13"/>
                                  <a:pt x="f5" y="f12"/>
                                </a:cubicBezTo>
                                <a:close/>
                              </a:path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16"/>
                                  <a:pt x="f9" y="f17"/>
                                  <a:pt x="f10" y="f18"/>
                                </a:cubicBezTo>
                                <a:lnTo>
                                  <a:pt x="f15" y="f18"/>
                                </a:lnTo>
                                <a:cubicBezTo>
                                  <a:pt x="f11" y="f17"/>
                                  <a:pt x="f6" y="f16"/>
                                  <a:pt x="f6" y="f7"/>
                                </a:cubicBez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6" name="AutoShape 7"/>
                        <wps:cNvSpPr/>
                        <wps:spPr>
                          <a:xfrm>
                            <a:off x="1369079" y="1221120"/>
                            <a:ext cx="1199159" cy="3502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602820 f16 1"/>
                              <a:gd name="f20" fmla="*/ 0 f16 1"/>
                              <a:gd name="f21" fmla="*/ 1205640 f16 1"/>
                              <a:gd name="f22" fmla="*/ 188460 f16 1"/>
                              <a:gd name="f23" fmla="*/ 376920 f16 1"/>
                              <a:gd name="f24" fmla="*/ 5400 f16 1"/>
                              <a:gd name="f25" fmla="*/ 18900 f16 1"/>
                              <a:gd name="f26" fmla="*/ 162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4 1 f18"/>
                              <a:gd name="f42" fmla="*/ f33 1 f18"/>
                              <a:gd name="f43" fmla="*/ f35 1 f18"/>
                              <a:gd name="f44" fmla="*/ f37 f11 1"/>
                              <a:gd name="f45" fmla="*/ f41 f11 1"/>
                              <a:gd name="f46" fmla="*/ f43 f12 1"/>
                              <a:gd name="f47" fmla="*/ f42 f12 1"/>
                              <a:gd name="f48" fmla="*/ f36 f11 1"/>
                              <a:gd name="f49" fmla="*/ f37 f12 1"/>
                              <a:gd name="f50" fmla="*/ f38 f11 1"/>
                              <a:gd name="f51" fmla="*/ f39 f12 1"/>
                              <a:gd name="f52" fmla="*/ f4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9"/>
                              </a:cxn>
                              <a:cxn ang="f27">
                                <a:pos x="f50" y="f51"/>
                              </a:cxn>
                              <a:cxn ang="f27">
                                <a:pos x="f48" y="f52"/>
                              </a:cxn>
                              <a:cxn ang="f27">
                                <a:pos x="f44" y="f51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8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9"/>
                                </a:lnTo>
                                <a:lnTo>
                                  <a:pt x="f8" y="f6"/>
                                </a:lnTo>
                                <a:lnTo>
                                  <a:pt x="f8" y="f8"/>
                                </a:ln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Validação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7" name="AutoShape 8"/>
                        <wps:cNvSpPr/>
                        <wps:spPr>
                          <a:xfrm>
                            <a:off x="1197719" y="1920240"/>
                            <a:ext cx="1198440" cy="34812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603000 f16 1"/>
                              <a:gd name="f20" fmla="*/ 0 f16 1"/>
                              <a:gd name="f21" fmla="*/ 1205999 f16 1"/>
                              <a:gd name="f22" fmla="*/ 188100 f16 1"/>
                              <a:gd name="f23" fmla="*/ 376200 f16 1"/>
                              <a:gd name="f24" fmla="*/ 2700 f16 1"/>
                              <a:gd name="f25" fmla="*/ 5400 f16 1"/>
                              <a:gd name="f26" fmla="*/ 21600 f16 1"/>
                              <a:gd name="f27" fmla="*/ 162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6" y="f7"/>
                                </a:moveTo>
                                <a:lnTo>
                                  <a:pt x="f7" y="f7"/>
                                </a:lnTo>
                                <a:lnTo>
                                  <a:pt x="f7" y="f5"/>
                                </a:lnTo>
                                <a:lnTo>
                                  <a:pt x="f5" y="f8"/>
                                </a:lnTo>
                                <a:lnTo>
                                  <a:pt x="f7" y="f6"/>
                                </a:lnTo>
                                <a:lnTo>
                                  <a:pt x="f7" y="f9"/>
                                </a:lnTo>
                                <a:lnTo>
                                  <a:pt x="f6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Retorno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8" name="AutoShape 9"/>
                        <wps:cNvSpPr/>
                        <wps:spPr>
                          <a:xfrm>
                            <a:off x="2567160" y="404999"/>
                            <a:ext cx="1369800" cy="24260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77720"/>
                              <a:gd name="f7" fmla="val 2615760"/>
                              <a:gd name="f8" fmla="val 229620"/>
                              <a:gd name="f9" fmla="val 229619"/>
                              <a:gd name="f10" fmla="val 102804"/>
                              <a:gd name="f11" fmla="val 2386140"/>
                              <a:gd name="f12" fmla="val 2512955"/>
                              <a:gd name="f13" fmla="val 2615759"/>
                              <a:gd name="f14" fmla="val 1148100"/>
                              <a:gd name="f15" fmla="val 1274915"/>
                              <a:gd name="f16" fmla="+- 0 0 0"/>
                              <a:gd name="f17" fmla="*/ f3 1 1377720"/>
                              <a:gd name="f18" fmla="*/ f4 1 2615760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377720"/>
                              <a:gd name="f27" fmla="*/ f23 1 2615760"/>
                              <a:gd name="f28" fmla="*/ 688860 f24 1"/>
                              <a:gd name="f29" fmla="*/ 0 f23 1"/>
                              <a:gd name="f30" fmla="*/ 1377720 f24 1"/>
                              <a:gd name="f31" fmla="*/ 1307880 f23 1"/>
                              <a:gd name="f32" fmla="*/ 2615760 f23 1"/>
                              <a:gd name="f33" fmla="*/ 0 f24 1"/>
                              <a:gd name="f34" fmla="*/ 67256 f24 1"/>
                              <a:gd name="f35" fmla="*/ 67256 f23 1"/>
                              <a:gd name="f36" fmla="*/ 1310464 f24 1"/>
                              <a:gd name="f37" fmla="*/ 2548504 f23 1"/>
                              <a:gd name="f38" fmla="+- f25 0 f1"/>
                              <a:gd name="f39" fmla="*/ f28 1 1377720"/>
                              <a:gd name="f40" fmla="*/ f29 1 2615760"/>
                              <a:gd name="f41" fmla="*/ f30 1 1377720"/>
                              <a:gd name="f42" fmla="*/ f31 1 2615760"/>
                              <a:gd name="f43" fmla="*/ f32 1 2615760"/>
                              <a:gd name="f44" fmla="*/ f33 1 1377720"/>
                              <a:gd name="f45" fmla="*/ f34 1 1377720"/>
                              <a:gd name="f46" fmla="*/ f35 1 2615760"/>
                              <a:gd name="f47" fmla="*/ f36 1 1377720"/>
                              <a:gd name="f48" fmla="*/ f37 1 2615760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377720" h="2615760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9" name="Text Box 10"/>
                        <wps:cNvSpPr txBox="1"/>
                        <wps:spPr>
                          <a:xfrm>
                            <a:off x="171355" y="673171"/>
                            <a:ext cx="1197905" cy="29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8"/>
                                  <w:szCs w:val="28"/>
                                </w:rPr>
                                <w:t>Contribuinte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>
                          <a:spAutoFit/>
                        </wps:bodyPr>
                      </wps:wsp>
                      <wps:wsp>
                        <wps:cNvPr id="10" name="Text Box 11"/>
                        <wps:cNvSpPr txBox="1"/>
                        <wps:spPr>
                          <a:xfrm>
                            <a:off x="2909520" y="0"/>
                            <a:ext cx="2910960" cy="35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8"/>
                                  <w:szCs w:val="28"/>
                                </w:rPr>
                                <w:t>Secretaria da Fazenda do Paraná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11" name="Text Box 12"/>
                        <wps:cNvSpPr txBox="1"/>
                        <wps:spPr>
                          <a:xfrm>
                            <a:off x="2592000" y="872999"/>
                            <a:ext cx="1345320" cy="52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Web Service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12" name="Text Box 13"/>
                        <wps:cNvSpPr txBox="1"/>
                        <wps:spPr>
                          <a:xfrm>
                            <a:off x="2567160" y="2094120"/>
                            <a:ext cx="188352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GNRE Validação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13" name="AutoShape 14"/>
                        <wps:cNvSpPr/>
                        <wps:spPr>
                          <a:xfrm>
                            <a:off x="4793040" y="404999"/>
                            <a:ext cx="1197720" cy="168983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204920"/>
                              <a:gd name="f7" fmla="val 1821599"/>
                              <a:gd name="f8" fmla="val 200820"/>
                              <a:gd name="f9" fmla="val 200819"/>
                              <a:gd name="f10" fmla="val 89910"/>
                              <a:gd name="f11" fmla="val 1620779"/>
                              <a:gd name="f12" fmla="val 1731688"/>
                              <a:gd name="f13" fmla="val 1821598"/>
                              <a:gd name="f14" fmla="val 1004100"/>
                              <a:gd name="f15" fmla="val 1115009"/>
                              <a:gd name="f16" fmla="+- 0 0 0"/>
                              <a:gd name="f17" fmla="*/ f3 1 1204920"/>
                              <a:gd name="f18" fmla="*/ f4 1 1821599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204920"/>
                              <a:gd name="f27" fmla="*/ f23 1 1821599"/>
                              <a:gd name="f28" fmla="*/ 602460 f24 1"/>
                              <a:gd name="f29" fmla="*/ 0 f23 1"/>
                              <a:gd name="f30" fmla="*/ 1204920 f24 1"/>
                              <a:gd name="f31" fmla="*/ 910800 f23 1"/>
                              <a:gd name="f32" fmla="*/ 1821599 f23 1"/>
                              <a:gd name="f33" fmla="*/ 0 f24 1"/>
                              <a:gd name="f34" fmla="*/ 58820 f24 1"/>
                              <a:gd name="f35" fmla="*/ 58820 f23 1"/>
                              <a:gd name="f36" fmla="*/ 1146100 f24 1"/>
                              <a:gd name="f37" fmla="*/ 1762779 f23 1"/>
                              <a:gd name="f38" fmla="+- f25 0 f1"/>
                              <a:gd name="f39" fmla="*/ f28 1 1204920"/>
                              <a:gd name="f40" fmla="*/ f29 1 1821599"/>
                              <a:gd name="f41" fmla="*/ f30 1 1204920"/>
                              <a:gd name="f42" fmla="*/ f31 1 1821599"/>
                              <a:gd name="f43" fmla="*/ f32 1 1821599"/>
                              <a:gd name="f44" fmla="*/ f33 1 1204920"/>
                              <a:gd name="f45" fmla="*/ f34 1 1204920"/>
                              <a:gd name="f46" fmla="*/ f35 1 1821599"/>
                              <a:gd name="f47" fmla="*/ f36 1 1204920"/>
                              <a:gd name="f48" fmla="*/ f37 1 1821599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204920" h="1821599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14" name="Text Box 15"/>
                        <wps:cNvSpPr txBox="1"/>
                        <wps:spPr>
                          <a:xfrm>
                            <a:off x="4963680" y="1396439"/>
                            <a:ext cx="1027079" cy="6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 Aplicação    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    GNRE</w:t>
                              </w:r>
                            </w:p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15" name="AutoShape 16"/>
                        <wps:cNvSpPr/>
                        <wps:spPr>
                          <a:xfrm>
                            <a:off x="5647680" y="2094120"/>
                            <a:ext cx="173160" cy="524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6580 f16 1"/>
                              <a:gd name="f20" fmla="*/ 0 f16 1"/>
                              <a:gd name="f21" fmla="*/ 173160 f16 1"/>
                              <a:gd name="f22" fmla="*/ 282420 f16 1"/>
                              <a:gd name="f23" fmla="*/ 564840 f16 1"/>
                              <a:gd name="f24" fmla="*/ 5400 f16 1"/>
                              <a:gd name="f25" fmla="*/ 16200 f16 1"/>
                              <a:gd name="f26" fmla="*/ 189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3 1 f18"/>
                              <a:gd name="f42" fmla="*/ f34 1 f18"/>
                              <a:gd name="f43" fmla="*/ f35 1 f18"/>
                              <a:gd name="f44" fmla="*/ f41 f11 1"/>
                              <a:gd name="f45" fmla="*/ f42 f11 1"/>
                              <a:gd name="f46" fmla="*/ f43 f12 1"/>
                              <a:gd name="f47" fmla="*/ f37 f12 1"/>
                              <a:gd name="f48" fmla="*/ f36 f11 1"/>
                              <a:gd name="f49" fmla="*/ f38 f11 1"/>
                              <a:gd name="f50" fmla="*/ f39 f12 1"/>
                              <a:gd name="f51" fmla="*/ f40 f12 1"/>
                              <a:gd name="f52" fmla="*/ f37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7"/>
                              </a:cxn>
                              <a:cxn ang="f27">
                                <a:pos x="f49" y="f50"/>
                              </a:cxn>
                              <a:cxn ang="f27">
                                <a:pos x="f48" y="f51"/>
                              </a:cxn>
                              <a:cxn ang="f27">
                                <a:pos x="f52" y="f50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7" y="f8"/>
                                </a:lnTo>
                                <a:lnTo>
                                  <a:pt x="f5" y="f8"/>
                                </a:lnTo>
                                <a:lnTo>
                                  <a:pt x="f9" y="f6"/>
                                </a:lnTo>
                                <a:lnTo>
                                  <a:pt x="f6" y="f8"/>
                                </a:lnTo>
                                <a:lnTo>
                                  <a:pt x="f8" y="f8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16" name="Text Box 17"/>
                        <wps:cNvSpPr txBox="1"/>
                        <wps:spPr>
                          <a:xfrm>
                            <a:off x="5306618" y="3141230"/>
                            <a:ext cx="683555" cy="55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Gnre</w:t>
                              </w:r>
                            </w:p>
                            <w:p w:rsidR="00615ECD" w:rsidRDefault="00615ECD"/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t" compatLnSpc="0">
                          <a:spAutoFit/>
                        </wps:bodyPr>
                      </wps:wsp>
                      <wps:wsp>
                        <wps:cNvPr id="17" name="Text Box 18"/>
                        <wps:cNvSpPr txBox="1"/>
                        <wps:spPr>
                          <a:xfrm>
                            <a:off x="4793040" y="698040"/>
                            <a:ext cx="1197720" cy="35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Validação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18" name="AutoShape 19"/>
                        <wps:cNvSpPr/>
                        <wps:spPr>
                          <a:xfrm>
                            <a:off x="3983400" y="777960"/>
                            <a:ext cx="809280" cy="270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407160 f16 1"/>
                              <a:gd name="f20" fmla="*/ 0 f16 1"/>
                              <a:gd name="f21" fmla="*/ 814320 f16 1"/>
                              <a:gd name="f22" fmla="*/ 145620 f16 1"/>
                              <a:gd name="f23" fmla="*/ 291240 f16 1"/>
                              <a:gd name="f24" fmla="*/ 5400 f16 1"/>
                              <a:gd name="f25" fmla="*/ 18900 f16 1"/>
                              <a:gd name="f26" fmla="*/ 162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4 1 f18"/>
                              <a:gd name="f42" fmla="*/ f33 1 f18"/>
                              <a:gd name="f43" fmla="*/ f35 1 f18"/>
                              <a:gd name="f44" fmla="*/ f37 f11 1"/>
                              <a:gd name="f45" fmla="*/ f41 f11 1"/>
                              <a:gd name="f46" fmla="*/ f43 f12 1"/>
                              <a:gd name="f47" fmla="*/ f42 f12 1"/>
                              <a:gd name="f48" fmla="*/ f36 f11 1"/>
                              <a:gd name="f49" fmla="*/ f37 f12 1"/>
                              <a:gd name="f50" fmla="*/ f38 f11 1"/>
                              <a:gd name="f51" fmla="*/ f39 f12 1"/>
                              <a:gd name="f52" fmla="*/ f4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9"/>
                              </a:cxn>
                              <a:cxn ang="f27">
                                <a:pos x="f50" y="f51"/>
                              </a:cxn>
                              <a:cxn ang="f27">
                                <a:pos x="f48" y="f52"/>
                              </a:cxn>
                              <a:cxn ang="f27">
                                <a:pos x="f44" y="f51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8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9"/>
                                </a:lnTo>
                                <a:lnTo>
                                  <a:pt x="f8" y="f6"/>
                                </a:lnTo>
                                <a:lnTo>
                                  <a:pt x="f8" y="f8"/>
                                </a:ln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19" name="AutoShape 20"/>
                        <wps:cNvSpPr/>
                        <wps:spPr>
                          <a:xfrm>
                            <a:off x="3936240" y="1485360"/>
                            <a:ext cx="927359" cy="26892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466200 f16 1"/>
                              <a:gd name="f20" fmla="*/ 0 f16 1"/>
                              <a:gd name="f21" fmla="*/ 932400 f16 1"/>
                              <a:gd name="f22" fmla="*/ 145260 f16 1"/>
                              <a:gd name="f23" fmla="*/ 290520 f16 1"/>
                              <a:gd name="f24" fmla="*/ 2700 f16 1"/>
                              <a:gd name="f25" fmla="*/ 5400 f16 1"/>
                              <a:gd name="f26" fmla="*/ 21600 f16 1"/>
                              <a:gd name="f27" fmla="*/ 162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6" y="f7"/>
                                </a:moveTo>
                                <a:lnTo>
                                  <a:pt x="f7" y="f7"/>
                                </a:lnTo>
                                <a:lnTo>
                                  <a:pt x="f7" y="f5"/>
                                </a:lnTo>
                                <a:lnTo>
                                  <a:pt x="f5" y="f8"/>
                                </a:lnTo>
                                <a:lnTo>
                                  <a:pt x="f7" y="f6"/>
                                </a:lnTo>
                                <a:lnTo>
                                  <a:pt x="f7" y="f9"/>
                                </a:lnTo>
                                <a:lnTo>
                                  <a:pt x="f6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20" name="AutoShape 21"/>
                        <wps:cNvSpPr/>
                        <wps:spPr>
                          <a:xfrm>
                            <a:off x="5306760" y="2094120"/>
                            <a:ext cx="170280" cy="524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6220 f16 1"/>
                              <a:gd name="f20" fmla="*/ 0 f16 1"/>
                              <a:gd name="f21" fmla="*/ 172440 f16 1"/>
                              <a:gd name="f22" fmla="*/ 282420 f16 1"/>
                              <a:gd name="f23" fmla="*/ 564840 f16 1"/>
                              <a:gd name="f24" fmla="*/ 5400 f16 1"/>
                              <a:gd name="f25" fmla="*/ 2700 f16 1"/>
                              <a:gd name="f26" fmla="*/ 16200 f16 1"/>
                              <a:gd name="f27" fmla="*/ 216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7" y="f6"/>
                                </a:moveTo>
                                <a:lnTo>
                                  <a:pt x="f7" y="f7"/>
                                </a:lnTo>
                                <a:lnTo>
                                  <a:pt x="f5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7"/>
                                </a:lnTo>
                                <a:lnTo>
                                  <a:pt x="f9" y="f7"/>
                                </a:lnTo>
                                <a:lnTo>
                                  <a:pt x="f9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21" name="AutoShape 22"/>
                        <wps:cNvSpPr/>
                        <wps:spPr>
                          <a:xfrm>
                            <a:off x="0" y="673199"/>
                            <a:ext cx="1369800" cy="24685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77720"/>
                              <a:gd name="f7" fmla="val 2660400"/>
                              <a:gd name="f8" fmla="val 229620"/>
                              <a:gd name="f9" fmla="val 229619"/>
                              <a:gd name="f10" fmla="val 102804"/>
                              <a:gd name="f11" fmla="val 2430780"/>
                              <a:gd name="f12" fmla="val 2557595"/>
                              <a:gd name="f13" fmla="val 2660399"/>
                              <a:gd name="f14" fmla="val 1148100"/>
                              <a:gd name="f15" fmla="val 1274915"/>
                              <a:gd name="f16" fmla="+- 0 0 0"/>
                              <a:gd name="f17" fmla="*/ f3 1 1377720"/>
                              <a:gd name="f18" fmla="*/ f4 1 2660400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377720"/>
                              <a:gd name="f27" fmla="*/ f23 1 2660400"/>
                              <a:gd name="f28" fmla="*/ 688860 f24 1"/>
                              <a:gd name="f29" fmla="*/ 0 f23 1"/>
                              <a:gd name="f30" fmla="*/ 1377720 f24 1"/>
                              <a:gd name="f31" fmla="*/ 1330200 f23 1"/>
                              <a:gd name="f32" fmla="*/ 2660400 f23 1"/>
                              <a:gd name="f33" fmla="*/ 0 f24 1"/>
                              <a:gd name="f34" fmla="*/ 67256 f24 1"/>
                              <a:gd name="f35" fmla="*/ 67256 f23 1"/>
                              <a:gd name="f36" fmla="*/ 1310464 f24 1"/>
                              <a:gd name="f37" fmla="*/ 2593144 f23 1"/>
                              <a:gd name="f38" fmla="+- f25 0 f1"/>
                              <a:gd name="f39" fmla="*/ f28 1 1377720"/>
                              <a:gd name="f40" fmla="*/ f29 1 2660400"/>
                              <a:gd name="f41" fmla="*/ f30 1 1377720"/>
                              <a:gd name="f42" fmla="*/ f31 1 2660400"/>
                              <a:gd name="f43" fmla="*/ f32 1 2660400"/>
                              <a:gd name="f44" fmla="*/ f33 1 1377720"/>
                              <a:gd name="f45" fmla="*/ f34 1 1377720"/>
                              <a:gd name="f46" fmla="*/ f35 1 2660400"/>
                              <a:gd name="f47" fmla="*/ f36 1 1377720"/>
                              <a:gd name="f48" fmla="*/ f37 1 2660400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377720" h="2660400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Portal Nacional</w:t>
                              </w:r>
                            </w:p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GNRE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22" name="AutoShape 23"/>
                        <wps:cNvSpPr/>
                        <wps:spPr>
                          <a:xfrm>
                            <a:off x="2395800" y="0"/>
                            <a:ext cx="3767040" cy="384012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787559"/>
                              <a:gd name="f7" fmla="val 4138560"/>
                              <a:gd name="f8" fmla="val 631260"/>
                              <a:gd name="f9" fmla="val 631259"/>
                              <a:gd name="f10" fmla="val 282623"/>
                              <a:gd name="f11" fmla="val 1"/>
                              <a:gd name="f12" fmla="val 282624"/>
                              <a:gd name="f13" fmla="val 3507300"/>
                              <a:gd name="f14" fmla="val 3855936"/>
                              <a:gd name="f15" fmla="val 4138561"/>
                              <a:gd name="f16" fmla="val 3156299"/>
                              <a:gd name="f17" fmla="val 3504934"/>
                              <a:gd name="f18" fmla="val 4138559"/>
                              <a:gd name="f19" fmla="val 3855935"/>
                              <a:gd name="f20" fmla="+- 0 0 0"/>
                              <a:gd name="f21" fmla="*/ f3 1 3787559"/>
                              <a:gd name="f22" fmla="*/ f4 1 4138560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3787559"/>
                              <a:gd name="f31" fmla="*/ f27 1 4138560"/>
                              <a:gd name="f32" fmla="*/ 1893780 f28 1"/>
                              <a:gd name="f33" fmla="*/ 0 f27 1"/>
                              <a:gd name="f34" fmla="*/ 3787559 f28 1"/>
                              <a:gd name="f35" fmla="*/ 2069280 f27 1"/>
                              <a:gd name="f36" fmla="*/ 4138560 f27 1"/>
                              <a:gd name="f37" fmla="*/ 0 f28 1"/>
                              <a:gd name="f38" fmla="*/ 184896 f28 1"/>
                              <a:gd name="f39" fmla="*/ 184896 f27 1"/>
                              <a:gd name="f40" fmla="*/ 3602663 f28 1"/>
                              <a:gd name="f41" fmla="*/ 3953664 f27 1"/>
                              <a:gd name="f42" fmla="+- f29 0 f1"/>
                              <a:gd name="f43" fmla="*/ f32 1 3787559"/>
                              <a:gd name="f44" fmla="*/ f33 1 4138560"/>
                              <a:gd name="f45" fmla="*/ f34 1 3787559"/>
                              <a:gd name="f46" fmla="*/ f35 1 4138560"/>
                              <a:gd name="f47" fmla="*/ f36 1 4138560"/>
                              <a:gd name="f48" fmla="*/ f37 1 3787559"/>
                              <a:gd name="f49" fmla="*/ f38 1 3787559"/>
                              <a:gd name="f50" fmla="*/ f39 1 4138560"/>
                              <a:gd name="f51" fmla="*/ f40 1 3787559"/>
                              <a:gd name="f52" fmla="*/ f41 1 4138560"/>
                              <a:gd name="f53" fmla="*/ f43 1 f30"/>
                              <a:gd name="f54" fmla="*/ f44 1 f31"/>
                              <a:gd name="f55" fmla="*/ f45 1 f30"/>
                              <a:gd name="f56" fmla="*/ f46 1 f31"/>
                              <a:gd name="f57" fmla="*/ f47 1 f31"/>
                              <a:gd name="f58" fmla="*/ f48 1 f30"/>
                              <a:gd name="f59" fmla="*/ f49 1 f30"/>
                              <a:gd name="f60" fmla="*/ f51 1 f30"/>
                              <a:gd name="f61" fmla="*/ f50 1 f31"/>
                              <a:gd name="f62" fmla="*/ f52 1 f31"/>
                              <a:gd name="f63" fmla="*/ f59 f21 1"/>
                              <a:gd name="f64" fmla="*/ f60 f21 1"/>
                              <a:gd name="f65" fmla="*/ f62 f22 1"/>
                              <a:gd name="f66" fmla="*/ f61 f22 1"/>
                              <a:gd name="f67" fmla="*/ f53 f21 1"/>
                              <a:gd name="f68" fmla="*/ f54 f22 1"/>
                              <a:gd name="f69" fmla="*/ f55 f21 1"/>
                              <a:gd name="f70" fmla="*/ f56 f22 1"/>
                              <a:gd name="f71" fmla="*/ f57 f22 1"/>
                              <a:gd name="f72" fmla="*/ f58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2">
                                <a:pos x="f67" y="f68"/>
                              </a:cxn>
                              <a:cxn ang="f42">
                                <a:pos x="f69" y="f70"/>
                              </a:cxn>
                              <a:cxn ang="f42">
                                <a:pos x="f67" y="f71"/>
                              </a:cxn>
                              <a:cxn ang="f42">
                                <a:pos x="f72" y="f70"/>
                              </a:cxn>
                            </a:cxnLst>
                            <a:rect l="f63" t="f66" r="f64" b="f65"/>
                            <a:pathLst>
                              <a:path w="3787559" h="4138560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9" y="f5"/>
                                  <a:pt x="f9" y="f5"/>
                                  <a:pt x="f9" y="f5"/>
                                </a:cubicBezTo>
                                <a:cubicBezTo>
                                  <a:pt x="f10" y="f5"/>
                                  <a:pt x="f11" y="f12"/>
                                  <a:pt x="f11" y="f8"/>
                                </a:cubicBezTo>
                                <a:lnTo>
                                  <a:pt x="f5" y="f13"/>
                                </a:lnTo>
                                <a:cubicBezTo>
                                  <a:pt x="f5" y="f13"/>
                                  <a:pt x="f5" y="f13"/>
                                  <a:pt x="f5" y="f13"/>
                                </a:cubicBezTo>
                                <a:cubicBezTo>
                                  <a:pt x="f5" y="f14"/>
                                  <a:pt x="f12" y="f15"/>
                                  <a:pt x="f8" y="f15"/>
                                </a:cubicBezTo>
                                <a:lnTo>
                                  <a:pt x="f16" y="f7"/>
                                </a:lnTo>
                                <a:cubicBezTo>
                                  <a:pt x="f17" y="f18"/>
                                  <a:pt x="f6" y="f19"/>
                                  <a:pt x="f6" y="f13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2"/>
                                  <a:pt x="f17" y="f5"/>
                                  <a:pt x="f16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23" name="AutoShape 24"/>
                        <wps:cNvSpPr/>
                        <wps:spPr>
                          <a:xfrm>
                            <a:off x="4514040" y="2626920"/>
                            <a:ext cx="684720" cy="69803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3400"/>
                              <a:gd name="f8" fmla="val 1522"/>
                              <a:gd name="f9" fmla="val 4835"/>
                              <a:gd name="f10" fmla="val 10799"/>
                              <a:gd name="f11" fmla="val 16764"/>
                              <a:gd name="f12" fmla="val 18200"/>
                              <a:gd name="f13" fmla="val 20077"/>
                              <a:gd name="f14" fmla="val 21599"/>
                              <a:gd name="f15" fmla="val 10800"/>
                              <a:gd name="f16" fmla="val 5277"/>
                              <a:gd name="f17" fmla="val 6799"/>
                              <a:gd name="f18" fmla="val 6800"/>
                              <a:gd name="f19" fmla="+- 0 0 0"/>
                              <a:gd name="f20" fmla="*/ f3 1 21600"/>
                              <a:gd name="f21" fmla="*/ f4 1 21600"/>
                              <a:gd name="f22" fmla="val f5"/>
                              <a:gd name="f23" fmla="val f6"/>
                              <a:gd name="f24" fmla="*/ f19 f0 1"/>
                              <a:gd name="f25" fmla="+- f23 0 f22"/>
                              <a:gd name="f26" fmla="*/ f24 1 f2"/>
                              <a:gd name="f27" fmla="*/ f25 1 21600"/>
                              <a:gd name="f28" fmla="*/ 344340 f25 1"/>
                              <a:gd name="f29" fmla="*/ 0 f25 1"/>
                              <a:gd name="f30" fmla="*/ 688679 f25 1"/>
                              <a:gd name="f31" fmla="*/ 376380 f25 1"/>
                              <a:gd name="f32" fmla="*/ 752759 f25 1"/>
                              <a:gd name="f33" fmla="*/ 344339 f25 1"/>
                              <a:gd name="f34" fmla="*/ 236980 f25 1"/>
                              <a:gd name="f35" fmla="*/ 376379 f25 1"/>
                              <a:gd name="f36" fmla="*/ 6800 f25 1"/>
                              <a:gd name="f37" fmla="*/ 21600 f25 1"/>
                              <a:gd name="f38" fmla="*/ 18200 f25 1"/>
                              <a:gd name="f39" fmla="+- f26 0 f1"/>
                              <a:gd name="f40" fmla="*/ f28 1 21600"/>
                              <a:gd name="f41" fmla="*/ f29 1 21600"/>
                              <a:gd name="f42" fmla="*/ f30 1 21600"/>
                              <a:gd name="f43" fmla="*/ f31 1 21600"/>
                              <a:gd name="f44" fmla="*/ f32 1 21600"/>
                              <a:gd name="f45" fmla="*/ f33 1 21600"/>
                              <a:gd name="f46" fmla="*/ f34 1 21600"/>
                              <a:gd name="f47" fmla="*/ f35 1 21600"/>
                              <a:gd name="f48" fmla="*/ f36 1 21600"/>
                              <a:gd name="f49" fmla="*/ f37 1 21600"/>
                              <a:gd name="f50" fmla="*/ f38 1 21600"/>
                              <a:gd name="f51" fmla="*/ f40 1 f27"/>
                              <a:gd name="f52" fmla="*/ f41 1 f27"/>
                              <a:gd name="f53" fmla="*/ f42 1 f27"/>
                              <a:gd name="f54" fmla="*/ f43 1 f27"/>
                              <a:gd name="f55" fmla="*/ f44 1 f27"/>
                              <a:gd name="f56" fmla="*/ f45 1 f27"/>
                              <a:gd name="f57" fmla="*/ f46 1 f27"/>
                              <a:gd name="f58" fmla="*/ f47 1 f27"/>
                              <a:gd name="f59" fmla="*/ f49 1 f27"/>
                              <a:gd name="f60" fmla="*/ f48 1 f27"/>
                              <a:gd name="f61" fmla="*/ f50 1 f27"/>
                              <a:gd name="f62" fmla="*/ f52 f20 1"/>
                              <a:gd name="f63" fmla="*/ f59 f20 1"/>
                              <a:gd name="f64" fmla="*/ f61 f21 1"/>
                              <a:gd name="f65" fmla="*/ f60 f21 1"/>
                              <a:gd name="f66" fmla="*/ f51 f20 1"/>
                              <a:gd name="f67" fmla="*/ f52 f21 1"/>
                              <a:gd name="f68" fmla="*/ f53 f20 1"/>
                              <a:gd name="f69" fmla="*/ f54 f21 1"/>
                              <a:gd name="f70" fmla="*/ f55 f21 1"/>
                              <a:gd name="f71" fmla="*/ f56 f20 1"/>
                              <a:gd name="f72" fmla="*/ f57 f21 1"/>
                              <a:gd name="f73" fmla="*/ f58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9">
                                <a:pos x="f66" y="f67"/>
                              </a:cxn>
                              <a:cxn ang="f39">
                                <a:pos x="f68" y="f69"/>
                              </a:cxn>
                              <a:cxn ang="f39">
                                <a:pos x="f66" y="f70"/>
                              </a:cxn>
                              <a:cxn ang="f39">
                                <a:pos x="f62" y="f69"/>
                              </a:cxn>
                              <a:cxn ang="f39">
                                <a:pos x="f71" y="f72"/>
                              </a:cxn>
                              <a:cxn ang="f39">
                                <a:pos x="f71" y="f67"/>
                              </a:cxn>
                              <a:cxn ang="f39">
                                <a:pos x="f62" y="f73"/>
                              </a:cxn>
                              <a:cxn ang="f39">
                                <a:pos x="f71" y="f70"/>
                              </a:cxn>
                              <a:cxn ang="f39">
                                <a:pos x="f68" y="f73"/>
                              </a:cxn>
                            </a:cxnLst>
                            <a:rect l="f62" t="f65" r="f63" b="f64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8"/>
                                  <a:pt x="f9" y="f5"/>
                                  <a:pt x="f10" y="f5"/>
                                </a:cubicBezTo>
                                <a:cubicBezTo>
                                  <a:pt x="f11" y="f5"/>
                                  <a:pt x="f6" y="f8"/>
                                  <a:pt x="f6" y="f7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14"/>
                                  <a:pt x="f15" y="f6"/>
                                </a:cubicBezTo>
                                <a:cubicBezTo>
                                  <a:pt x="f9" y="f6"/>
                                  <a:pt x="f5" y="f13"/>
                                  <a:pt x="f5" y="f12"/>
                                </a:cubicBezTo>
                                <a:close/>
                              </a:path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16"/>
                                  <a:pt x="f9" y="f17"/>
                                  <a:pt x="f10" y="f18"/>
                                </a:cubicBezTo>
                                <a:lnTo>
                                  <a:pt x="f15" y="f18"/>
                                </a:lnTo>
                                <a:cubicBezTo>
                                  <a:pt x="f11" y="f17"/>
                                  <a:pt x="f6" y="f16"/>
                                  <a:pt x="f6" y="f7"/>
                                </a:cubicBez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24" name="AutoShape 25"/>
                        <wps:cNvSpPr/>
                        <wps:spPr>
                          <a:xfrm>
                            <a:off x="1369079" y="1221840"/>
                            <a:ext cx="1199159" cy="3488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602820 f16 1"/>
                              <a:gd name="f20" fmla="*/ 0 f16 1"/>
                              <a:gd name="f21" fmla="*/ 1205640 f16 1"/>
                              <a:gd name="f22" fmla="*/ 188460 f16 1"/>
                              <a:gd name="f23" fmla="*/ 376920 f16 1"/>
                              <a:gd name="f24" fmla="*/ 5400 f16 1"/>
                              <a:gd name="f25" fmla="*/ 18900 f16 1"/>
                              <a:gd name="f26" fmla="*/ 162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4 1 f18"/>
                              <a:gd name="f42" fmla="*/ f33 1 f18"/>
                              <a:gd name="f43" fmla="*/ f35 1 f18"/>
                              <a:gd name="f44" fmla="*/ f37 f11 1"/>
                              <a:gd name="f45" fmla="*/ f41 f11 1"/>
                              <a:gd name="f46" fmla="*/ f43 f12 1"/>
                              <a:gd name="f47" fmla="*/ f42 f12 1"/>
                              <a:gd name="f48" fmla="*/ f36 f11 1"/>
                              <a:gd name="f49" fmla="*/ f37 f12 1"/>
                              <a:gd name="f50" fmla="*/ f38 f11 1"/>
                              <a:gd name="f51" fmla="*/ f39 f12 1"/>
                              <a:gd name="f52" fmla="*/ f4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9"/>
                              </a:cxn>
                              <a:cxn ang="f27">
                                <a:pos x="f50" y="f51"/>
                              </a:cxn>
                              <a:cxn ang="f27">
                                <a:pos x="f48" y="f52"/>
                              </a:cxn>
                              <a:cxn ang="f27">
                                <a:pos x="f44" y="f51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8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9"/>
                                </a:lnTo>
                                <a:lnTo>
                                  <a:pt x="f8" y="f6"/>
                                </a:lnTo>
                                <a:lnTo>
                                  <a:pt x="f8" y="f8"/>
                                </a:ln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Validação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25" name="AutoShape 26"/>
                        <wps:cNvSpPr/>
                        <wps:spPr>
                          <a:xfrm>
                            <a:off x="1197719" y="1920240"/>
                            <a:ext cx="1198440" cy="3495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603000 f16 1"/>
                              <a:gd name="f20" fmla="*/ 0 f16 1"/>
                              <a:gd name="f21" fmla="*/ 1205999 f16 1"/>
                              <a:gd name="f22" fmla="*/ 188100 f16 1"/>
                              <a:gd name="f23" fmla="*/ 376200 f16 1"/>
                              <a:gd name="f24" fmla="*/ 2700 f16 1"/>
                              <a:gd name="f25" fmla="*/ 5400 f16 1"/>
                              <a:gd name="f26" fmla="*/ 21600 f16 1"/>
                              <a:gd name="f27" fmla="*/ 162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6" y="f7"/>
                                </a:moveTo>
                                <a:lnTo>
                                  <a:pt x="f7" y="f7"/>
                                </a:lnTo>
                                <a:lnTo>
                                  <a:pt x="f7" y="f5"/>
                                </a:lnTo>
                                <a:lnTo>
                                  <a:pt x="f5" y="f8"/>
                                </a:lnTo>
                                <a:lnTo>
                                  <a:pt x="f7" y="f6"/>
                                </a:lnTo>
                                <a:lnTo>
                                  <a:pt x="f7" y="f9"/>
                                </a:lnTo>
                                <a:lnTo>
                                  <a:pt x="f6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Retorno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26" name="AutoShape 27"/>
                        <wps:cNvSpPr/>
                        <wps:spPr>
                          <a:xfrm>
                            <a:off x="2567160" y="405719"/>
                            <a:ext cx="1369800" cy="24260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77720"/>
                              <a:gd name="f7" fmla="val 2615039"/>
                              <a:gd name="f8" fmla="val 229620"/>
                              <a:gd name="f9" fmla="val 229619"/>
                              <a:gd name="f10" fmla="val 102804"/>
                              <a:gd name="f11" fmla="val 2385419"/>
                              <a:gd name="f12" fmla="val 2512234"/>
                              <a:gd name="f13" fmla="val 2615038"/>
                              <a:gd name="f14" fmla="val 1148100"/>
                              <a:gd name="f15" fmla="val 1274915"/>
                              <a:gd name="f16" fmla="+- 0 0 0"/>
                              <a:gd name="f17" fmla="*/ f3 1 1377720"/>
                              <a:gd name="f18" fmla="*/ f4 1 2615039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377720"/>
                              <a:gd name="f27" fmla="*/ f23 1 2615039"/>
                              <a:gd name="f28" fmla="*/ 688860 f24 1"/>
                              <a:gd name="f29" fmla="*/ 0 f23 1"/>
                              <a:gd name="f30" fmla="*/ 1377720 f24 1"/>
                              <a:gd name="f31" fmla="*/ 1307520 f23 1"/>
                              <a:gd name="f32" fmla="*/ 2615039 f23 1"/>
                              <a:gd name="f33" fmla="*/ 0 f24 1"/>
                              <a:gd name="f34" fmla="*/ 67256 f24 1"/>
                              <a:gd name="f35" fmla="*/ 67256 f23 1"/>
                              <a:gd name="f36" fmla="*/ 1310464 f24 1"/>
                              <a:gd name="f37" fmla="*/ 2547783 f23 1"/>
                              <a:gd name="f38" fmla="+- f25 0 f1"/>
                              <a:gd name="f39" fmla="*/ f28 1 1377720"/>
                              <a:gd name="f40" fmla="*/ f29 1 2615039"/>
                              <a:gd name="f41" fmla="*/ f30 1 1377720"/>
                              <a:gd name="f42" fmla="*/ f31 1 2615039"/>
                              <a:gd name="f43" fmla="*/ f32 1 2615039"/>
                              <a:gd name="f44" fmla="*/ f33 1 1377720"/>
                              <a:gd name="f45" fmla="*/ f34 1 1377720"/>
                              <a:gd name="f46" fmla="*/ f35 1 2615039"/>
                              <a:gd name="f47" fmla="*/ f36 1 1377720"/>
                              <a:gd name="f48" fmla="*/ f37 1 2615039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377720" h="2615039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27" name="Text Box 28"/>
                        <wps:cNvSpPr txBox="1"/>
                        <wps:spPr>
                          <a:xfrm>
                            <a:off x="2909520" y="720"/>
                            <a:ext cx="2910960" cy="35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8"/>
                                  <w:szCs w:val="28"/>
                                </w:rPr>
                                <w:t>Secretaria da Fazenda do Paraná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28" name="Text Box 29"/>
                        <wps:cNvSpPr txBox="1"/>
                        <wps:spPr>
                          <a:xfrm>
                            <a:off x="2738160" y="872999"/>
                            <a:ext cx="1198440" cy="34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Web Service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29" name="Text Box 30"/>
                        <wps:cNvSpPr txBox="1"/>
                        <wps:spPr>
                          <a:xfrm>
                            <a:off x="2909520" y="1746360"/>
                            <a:ext cx="857519" cy="58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Validação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   XML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30" name="AutoShape 31"/>
                        <wps:cNvSpPr/>
                        <wps:spPr>
                          <a:xfrm>
                            <a:off x="4621680" y="404999"/>
                            <a:ext cx="1369440" cy="168983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77000"/>
                              <a:gd name="f7" fmla="val 1821599"/>
                              <a:gd name="f8" fmla="val 229500"/>
                              <a:gd name="f9" fmla="val 229499"/>
                              <a:gd name="f10" fmla="val 102750"/>
                              <a:gd name="f11" fmla="val 1592099"/>
                              <a:gd name="f12" fmla="val 1718848"/>
                              <a:gd name="f13" fmla="val 1821598"/>
                              <a:gd name="f14" fmla="val 1147500"/>
                              <a:gd name="f15" fmla="val 1274249"/>
                              <a:gd name="f16" fmla="+- 0 0 0"/>
                              <a:gd name="f17" fmla="*/ f3 1 1377000"/>
                              <a:gd name="f18" fmla="*/ f4 1 1821599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377000"/>
                              <a:gd name="f27" fmla="*/ f23 1 1821599"/>
                              <a:gd name="f28" fmla="*/ 688500 f24 1"/>
                              <a:gd name="f29" fmla="*/ 0 f23 1"/>
                              <a:gd name="f30" fmla="*/ 1377000 f24 1"/>
                              <a:gd name="f31" fmla="*/ 910800 f23 1"/>
                              <a:gd name="f32" fmla="*/ 1821599 f23 1"/>
                              <a:gd name="f33" fmla="*/ 0 f24 1"/>
                              <a:gd name="f34" fmla="*/ 67220 f24 1"/>
                              <a:gd name="f35" fmla="*/ 67220 f23 1"/>
                              <a:gd name="f36" fmla="*/ 1309780 f24 1"/>
                              <a:gd name="f37" fmla="*/ 1754379 f23 1"/>
                              <a:gd name="f38" fmla="+- f25 0 f1"/>
                              <a:gd name="f39" fmla="*/ f28 1 1377000"/>
                              <a:gd name="f40" fmla="*/ f29 1 1821599"/>
                              <a:gd name="f41" fmla="*/ f30 1 1377000"/>
                              <a:gd name="f42" fmla="*/ f31 1 1821599"/>
                              <a:gd name="f43" fmla="*/ f32 1 1821599"/>
                              <a:gd name="f44" fmla="*/ f33 1 1377000"/>
                              <a:gd name="f45" fmla="*/ f34 1 1377000"/>
                              <a:gd name="f46" fmla="*/ f35 1 1821599"/>
                              <a:gd name="f47" fmla="*/ f36 1 1377000"/>
                              <a:gd name="f48" fmla="*/ f37 1 1821599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377000" h="1821599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31" name="Text Box 32"/>
                        <wps:cNvSpPr txBox="1"/>
                        <wps:spPr>
                          <a:xfrm>
                            <a:off x="4963680" y="1396439"/>
                            <a:ext cx="1027079" cy="6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    GNRE</w:t>
                              </w:r>
                            </w:p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32" name="AutoShape 33"/>
                        <wps:cNvSpPr/>
                        <wps:spPr>
                          <a:xfrm>
                            <a:off x="4963680" y="2094120"/>
                            <a:ext cx="172440" cy="524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6220 f16 1"/>
                              <a:gd name="f20" fmla="*/ 0 f16 1"/>
                              <a:gd name="f21" fmla="*/ 172440 f16 1"/>
                              <a:gd name="f22" fmla="*/ 282420 f16 1"/>
                              <a:gd name="f23" fmla="*/ 564840 f16 1"/>
                              <a:gd name="f24" fmla="*/ 5400 f16 1"/>
                              <a:gd name="f25" fmla="*/ 16200 f16 1"/>
                              <a:gd name="f26" fmla="*/ 189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3 1 f18"/>
                              <a:gd name="f42" fmla="*/ f34 1 f18"/>
                              <a:gd name="f43" fmla="*/ f35 1 f18"/>
                              <a:gd name="f44" fmla="*/ f41 f11 1"/>
                              <a:gd name="f45" fmla="*/ f42 f11 1"/>
                              <a:gd name="f46" fmla="*/ f43 f12 1"/>
                              <a:gd name="f47" fmla="*/ f37 f12 1"/>
                              <a:gd name="f48" fmla="*/ f36 f11 1"/>
                              <a:gd name="f49" fmla="*/ f38 f11 1"/>
                              <a:gd name="f50" fmla="*/ f39 f12 1"/>
                              <a:gd name="f51" fmla="*/ f40 f12 1"/>
                              <a:gd name="f52" fmla="*/ f37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7"/>
                              </a:cxn>
                              <a:cxn ang="f27">
                                <a:pos x="f49" y="f50"/>
                              </a:cxn>
                              <a:cxn ang="f27">
                                <a:pos x="f48" y="f51"/>
                              </a:cxn>
                              <a:cxn ang="f27">
                                <a:pos x="f52" y="f50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7" y="f8"/>
                                </a:lnTo>
                                <a:lnTo>
                                  <a:pt x="f5" y="f8"/>
                                </a:lnTo>
                                <a:lnTo>
                                  <a:pt x="f9" y="f6"/>
                                </a:lnTo>
                                <a:lnTo>
                                  <a:pt x="f6" y="f8"/>
                                </a:lnTo>
                                <a:lnTo>
                                  <a:pt x="f8" y="f8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33" name="Text Box 34"/>
                        <wps:cNvSpPr txBox="1"/>
                        <wps:spPr>
                          <a:xfrm>
                            <a:off x="4621556" y="2792044"/>
                            <a:ext cx="686095" cy="73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16"/>
                                  <w:szCs w:val="16"/>
                                </w:rPr>
                                <w:t xml:space="preserve">  BD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16"/>
                                  <w:szCs w:val="16"/>
                                </w:rPr>
                                <w:t>GNRE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16"/>
                                  <w:szCs w:val="16"/>
                                </w:rPr>
                                <w:t>(Espelho)</w:t>
                              </w:r>
                            </w:p>
                            <w:p w:rsidR="00615ECD" w:rsidRDefault="00615ECD"/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t" compatLnSpc="0">
                          <a:spAutoFit/>
                        </wps:bodyPr>
                      </wps:wsp>
                      <wps:wsp>
                        <wps:cNvPr id="34" name="Text Box 35"/>
                        <wps:cNvSpPr txBox="1"/>
                        <wps:spPr>
                          <a:xfrm>
                            <a:off x="4963680" y="698040"/>
                            <a:ext cx="856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Validação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Gravação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Consulta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35" name="AutoShape 36"/>
                        <wps:cNvSpPr/>
                        <wps:spPr>
                          <a:xfrm>
                            <a:off x="3983400" y="778679"/>
                            <a:ext cx="809280" cy="2696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407160 f16 1"/>
                              <a:gd name="f20" fmla="*/ 0 f16 1"/>
                              <a:gd name="f21" fmla="*/ 814320 f16 1"/>
                              <a:gd name="f22" fmla="*/ 145260 f16 1"/>
                              <a:gd name="f23" fmla="*/ 290520 f16 1"/>
                              <a:gd name="f24" fmla="*/ 5400 f16 1"/>
                              <a:gd name="f25" fmla="*/ 18900 f16 1"/>
                              <a:gd name="f26" fmla="*/ 162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4 1 f18"/>
                              <a:gd name="f42" fmla="*/ f33 1 f18"/>
                              <a:gd name="f43" fmla="*/ f35 1 f18"/>
                              <a:gd name="f44" fmla="*/ f37 f11 1"/>
                              <a:gd name="f45" fmla="*/ f41 f11 1"/>
                              <a:gd name="f46" fmla="*/ f43 f12 1"/>
                              <a:gd name="f47" fmla="*/ f42 f12 1"/>
                              <a:gd name="f48" fmla="*/ f36 f11 1"/>
                              <a:gd name="f49" fmla="*/ f37 f12 1"/>
                              <a:gd name="f50" fmla="*/ f38 f11 1"/>
                              <a:gd name="f51" fmla="*/ f39 f12 1"/>
                              <a:gd name="f52" fmla="*/ f4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9"/>
                              </a:cxn>
                              <a:cxn ang="f27">
                                <a:pos x="f50" y="f51"/>
                              </a:cxn>
                              <a:cxn ang="f27">
                                <a:pos x="f48" y="f52"/>
                              </a:cxn>
                              <a:cxn ang="f27">
                                <a:pos x="f44" y="f51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8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9"/>
                                </a:lnTo>
                                <a:lnTo>
                                  <a:pt x="f8" y="f6"/>
                                </a:lnTo>
                                <a:lnTo>
                                  <a:pt x="f8" y="f8"/>
                                </a:ln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36" name="AutoShape 37"/>
                        <wps:cNvSpPr/>
                        <wps:spPr>
                          <a:xfrm>
                            <a:off x="3936240" y="1486080"/>
                            <a:ext cx="927359" cy="26892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466200 f16 1"/>
                              <a:gd name="f20" fmla="*/ 0 f16 1"/>
                              <a:gd name="f21" fmla="*/ 932400 f16 1"/>
                              <a:gd name="f22" fmla="*/ 145260 f16 1"/>
                              <a:gd name="f23" fmla="*/ 290520 f16 1"/>
                              <a:gd name="f24" fmla="*/ 2700 f16 1"/>
                              <a:gd name="f25" fmla="*/ 5400 f16 1"/>
                              <a:gd name="f26" fmla="*/ 21600 f16 1"/>
                              <a:gd name="f27" fmla="*/ 162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6" y="f7"/>
                                </a:moveTo>
                                <a:lnTo>
                                  <a:pt x="f7" y="f7"/>
                                </a:lnTo>
                                <a:lnTo>
                                  <a:pt x="f7" y="f5"/>
                                </a:lnTo>
                                <a:lnTo>
                                  <a:pt x="f5" y="f8"/>
                                </a:lnTo>
                                <a:lnTo>
                                  <a:pt x="f7" y="f6"/>
                                </a:lnTo>
                                <a:lnTo>
                                  <a:pt x="f7" y="f9"/>
                                </a:lnTo>
                                <a:lnTo>
                                  <a:pt x="f6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37" name="AutoShape 38"/>
                        <wps:cNvSpPr/>
                        <wps:spPr>
                          <a:xfrm>
                            <a:off x="4719960" y="2075760"/>
                            <a:ext cx="172440" cy="5234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6220 f16 1"/>
                              <a:gd name="f20" fmla="*/ 0 f16 1"/>
                              <a:gd name="f21" fmla="*/ 172440 f16 1"/>
                              <a:gd name="f22" fmla="*/ 282060 f16 1"/>
                              <a:gd name="f23" fmla="*/ 564120 f16 1"/>
                              <a:gd name="f24" fmla="*/ 5400 f16 1"/>
                              <a:gd name="f25" fmla="*/ 2700 f16 1"/>
                              <a:gd name="f26" fmla="*/ 16200 f16 1"/>
                              <a:gd name="f27" fmla="*/ 216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7" y="f6"/>
                                </a:moveTo>
                                <a:lnTo>
                                  <a:pt x="f7" y="f7"/>
                                </a:lnTo>
                                <a:lnTo>
                                  <a:pt x="f5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7"/>
                                </a:lnTo>
                                <a:lnTo>
                                  <a:pt x="f9" y="f7"/>
                                </a:lnTo>
                                <a:lnTo>
                                  <a:pt x="f9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38" name="Text Box 39"/>
                        <wps:cNvSpPr txBox="1"/>
                        <wps:spPr>
                          <a:xfrm>
                            <a:off x="4963547" y="349905"/>
                            <a:ext cx="1027090" cy="26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Mainframe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>
                          <a:spAutoFit/>
                        </wps:bodyPr>
                      </wps:wsp>
                      <wps:wsp>
                        <wps:cNvPr id="39" name="AutoShape 40"/>
                        <wps:cNvSpPr/>
                        <wps:spPr>
                          <a:xfrm>
                            <a:off x="5306760" y="2618280"/>
                            <a:ext cx="684000" cy="69803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3400"/>
                              <a:gd name="f8" fmla="val 1522"/>
                              <a:gd name="f9" fmla="val 4835"/>
                              <a:gd name="f10" fmla="val 10799"/>
                              <a:gd name="f11" fmla="val 16764"/>
                              <a:gd name="f12" fmla="val 18200"/>
                              <a:gd name="f13" fmla="val 20077"/>
                              <a:gd name="f14" fmla="val 21599"/>
                              <a:gd name="f15" fmla="val 10800"/>
                              <a:gd name="f16" fmla="val 5277"/>
                              <a:gd name="f17" fmla="val 6799"/>
                              <a:gd name="f18" fmla="val 6800"/>
                              <a:gd name="f19" fmla="+- 0 0 0"/>
                              <a:gd name="f20" fmla="*/ f3 1 21600"/>
                              <a:gd name="f21" fmla="*/ f4 1 21600"/>
                              <a:gd name="f22" fmla="val f5"/>
                              <a:gd name="f23" fmla="val f6"/>
                              <a:gd name="f24" fmla="*/ f19 f0 1"/>
                              <a:gd name="f25" fmla="+- f23 0 f22"/>
                              <a:gd name="f26" fmla="*/ f24 1 f2"/>
                              <a:gd name="f27" fmla="*/ f25 1 21600"/>
                              <a:gd name="f28" fmla="*/ 344340 f25 1"/>
                              <a:gd name="f29" fmla="*/ 0 f25 1"/>
                              <a:gd name="f30" fmla="*/ 688679 f25 1"/>
                              <a:gd name="f31" fmla="*/ 376380 f25 1"/>
                              <a:gd name="f32" fmla="*/ 752759 f25 1"/>
                              <a:gd name="f33" fmla="*/ 344339 f25 1"/>
                              <a:gd name="f34" fmla="*/ 236980 f25 1"/>
                              <a:gd name="f35" fmla="*/ 376379 f25 1"/>
                              <a:gd name="f36" fmla="*/ 6800 f25 1"/>
                              <a:gd name="f37" fmla="*/ 21600 f25 1"/>
                              <a:gd name="f38" fmla="*/ 18200 f25 1"/>
                              <a:gd name="f39" fmla="+- f26 0 f1"/>
                              <a:gd name="f40" fmla="*/ f28 1 21600"/>
                              <a:gd name="f41" fmla="*/ f29 1 21600"/>
                              <a:gd name="f42" fmla="*/ f30 1 21600"/>
                              <a:gd name="f43" fmla="*/ f31 1 21600"/>
                              <a:gd name="f44" fmla="*/ f32 1 21600"/>
                              <a:gd name="f45" fmla="*/ f33 1 21600"/>
                              <a:gd name="f46" fmla="*/ f34 1 21600"/>
                              <a:gd name="f47" fmla="*/ f35 1 21600"/>
                              <a:gd name="f48" fmla="*/ f36 1 21600"/>
                              <a:gd name="f49" fmla="*/ f37 1 21600"/>
                              <a:gd name="f50" fmla="*/ f38 1 21600"/>
                              <a:gd name="f51" fmla="*/ f40 1 f27"/>
                              <a:gd name="f52" fmla="*/ f41 1 f27"/>
                              <a:gd name="f53" fmla="*/ f42 1 f27"/>
                              <a:gd name="f54" fmla="*/ f43 1 f27"/>
                              <a:gd name="f55" fmla="*/ f44 1 f27"/>
                              <a:gd name="f56" fmla="*/ f45 1 f27"/>
                              <a:gd name="f57" fmla="*/ f46 1 f27"/>
                              <a:gd name="f58" fmla="*/ f47 1 f27"/>
                              <a:gd name="f59" fmla="*/ f49 1 f27"/>
                              <a:gd name="f60" fmla="*/ f48 1 f27"/>
                              <a:gd name="f61" fmla="*/ f50 1 f27"/>
                              <a:gd name="f62" fmla="*/ f52 f20 1"/>
                              <a:gd name="f63" fmla="*/ f59 f20 1"/>
                              <a:gd name="f64" fmla="*/ f61 f21 1"/>
                              <a:gd name="f65" fmla="*/ f60 f21 1"/>
                              <a:gd name="f66" fmla="*/ f51 f20 1"/>
                              <a:gd name="f67" fmla="*/ f52 f21 1"/>
                              <a:gd name="f68" fmla="*/ f53 f20 1"/>
                              <a:gd name="f69" fmla="*/ f54 f21 1"/>
                              <a:gd name="f70" fmla="*/ f55 f21 1"/>
                              <a:gd name="f71" fmla="*/ f56 f20 1"/>
                              <a:gd name="f72" fmla="*/ f57 f21 1"/>
                              <a:gd name="f73" fmla="*/ f58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9">
                                <a:pos x="f66" y="f67"/>
                              </a:cxn>
                              <a:cxn ang="f39">
                                <a:pos x="f68" y="f69"/>
                              </a:cxn>
                              <a:cxn ang="f39">
                                <a:pos x="f66" y="f70"/>
                              </a:cxn>
                              <a:cxn ang="f39">
                                <a:pos x="f62" y="f69"/>
                              </a:cxn>
                              <a:cxn ang="f39">
                                <a:pos x="f71" y="f72"/>
                              </a:cxn>
                              <a:cxn ang="f39">
                                <a:pos x="f71" y="f67"/>
                              </a:cxn>
                              <a:cxn ang="f39">
                                <a:pos x="f62" y="f73"/>
                              </a:cxn>
                              <a:cxn ang="f39">
                                <a:pos x="f71" y="f70"/>
                              </a:cxn>
                              <a:cxn ang="f39">
                                <a:pos x="f68" y="f73"/>
                              </a:cxn>
                            </a:cxnLst>
                            <a:rect l="f62" t="f65" r="f63" b="f64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8"/>
                                  <a:pt x="f9" y="f5"/>
                                  <a:pt x="f10" y="f5"/>
                                </a:cubicBezTo>
                                <a:cubicBezTo>
                                  <a:pt x="f11" y="f5"/>
                                  <a:pt x="f6" y="f8"/>
                                  <a:pt x="f6" y="f7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14"/>
                                  <a:pt x="f15" y="f6"/>
                                </a:cubicBezTo>
                                <a:cubicBezTo>
                                  <a:pt x="f9" y="f6"/>
                                  <a:pt x="f5" y="f13"/>
                                  <a:pt x="f5" y="f12"/>
                                </a:cubicBezTo>
                                <a:close/>
                              </a:path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16"/>
                                  <a:pt x="f9" y="f17"/>
                                  <a:pt x="f10" y="f18"/>
                                </a:cubicBezTo>
                                <a:lnTo>
                                  <a:pt x="f15" y="f18"/>
                                </a:lnTo>
                                <a:cubicBezTo>
                                  <a:pt x="f11" y="f17"/>
                                  <a:pt x="f6" y="f16"/>
                                  <a:pt x="f6" y="f7"/>
                                </a:cubicBez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40" name="AutoShape 41"/>
                        <wps:cNvSpPr/>
                        <wps:spPr>
                          <a:xfrm>
                            <a:off x="5647680" y="2094120"/>
                            <a:ext cx="173160" cy="524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6580 f16 1"/>
                              <a:gd name="f20" fmla="*/ 0 f16 1"/>
                              <a:gd name="f21" fmla="*/ 173160 f16 1"/>
                              <a:gd name="f22" fmla="*/ 282420 f16 1"/>
                              <a:gd name="f23" fmla="*/ 564840 f16 1"/>
                              <a:gd name="f24" fmla="*/ 5400 f16 1"/>
                              <a:gd name="f25" fmla="*/ 16200 f16 1"/>
                              <a:gd name="f26" fmla="*/ 189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3 1 f18"/>
                              <a:gd name="f42" fmla="*/ f34 1 f18"/>
                              <a:gd name="f43" fmla="*/ f35 1 f18"/>
                              <a:gd name="f44" fmla="*/ f41 f11 1"/>
                              <a:gd name="f45" fmla="*/ f42 f11 1"/>
                              <a:gd name="f46" fmla="*/ f43 f12 1"/>
                              <a:gd name="f47" fmla="*/ f37 f12 1"/>
                              <a:gd name="f48" fmla="*/ f36 f11 1"/>
                              <a:gd name="f49" fmla="*/ f38 f11 1"/>
                              <a:gd name="f50" fmla="*/ f39 f12 1"/>
                              <a:gd name="f51" fmla="*/ f40 f12 1"/>
                              <a:gd name="f52" fmla="*/ f37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7"/>
                              </a:cxn>
                              <a:cxn ang="f27">
                                <a:pos x="f49" y="f50"/>
                              </a:cxn>
                              <a:cxn ang="f27">
                                <a:pos x="f48" y="f51"/>
                              </a:cxn>
                              <a:cxn ang="f27">
                                <a:pos x="f52" y="f50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7" y="f8"/>
                                </a:lnTo>
                                <a:lnTo>
                                  <a:pt x="f5" y="f8"/>
                                </a:lnTo>
                                <a:lnTo>
                                  <a:pt x="f9" y="f6"/>
                                </a:lnTo>
                                <a:lnTo>
                                  <a:pt x="f6" y="f8"/>
                                </a:lnTo>
                                <a:lnTo>
                                  <a:pt x="f8" y="f8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41" name="AutoShape 42"/>
                        <wps:cNvSpPr/>
                        <wps:spPr>
                          <a:xfrm>
                            <a:off x="5477040" y="2094120"/>
                            <a:ext cx="171720" cy="5241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6220 f16 1"/>
                              <a:gd name="f20" fmla="*/ 0 f16 1"/>
                              <a:gd name="f21" fmla="*/ 172440 f16 1"/>
                              <a:gd name="f22" fmla="*/ 282420 f16 1"/>
                              <a:gd name="f23" fmla="*/ 564840 f16 1"/>
                              <a:gd name="f24" fmla="*/ 5400 f16 1"/>
                              <a:gd name="f25" fmla="*/ 2700 f16 1"/>
                              <a:gd name="f26" fmla="*/ 16200 f16 1"/>
                              <a:gd name="f27" fmla="*/ 216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7" y="f6"/>
                                </a:moveTo>
                                <a:lnTo>
                                  <a:pt x="f7" y="f7"/>
                                </a:lnTo>
                                <a:lnTo>
                                  <a:pt x="f5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7"/>
                                </a:lnTo>
                                <a:lnTo>
                                  <a:pt x="f9" y="f7"/>
                                </a:lnTo>
                                <a:lnTo>
                                  <a:pt x="f9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42" name="Text Box 43"/>
                        <wps:cNvSpPr txBox="1"/>
                        <wps:spPr>
                          <a:xfrm>
                            <a:off x="5306760" y="2792160"/>
                            <a:ext cx="856079" cy="5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</w:rPr>
                                <w:t xml:space="preserve">   BD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</w:rPr>
                                <w:t>SGR e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</w:rPr>
                                <w:t>Outros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43" name="AutoShape 44"/>
                        <wps:cNvSpPr/>
                        <wps:spPr>
                          <a:xfrm>
                            <a:off x="2909520" y="2967480"/>
                            <a:ext cx="686160" cy="6976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3400"/>
                              <a:gd name="f8" fmla="val 1522"/>
                              <a:gd name="f9" fmla="val 4835"/>
                              <a:gd name="f10" fmla="val 10799"/>
                              <a:gd name="f11" fmla="val 16764"/>
                              <a:gd name="f12" fmla="val 18200"/>
                              <a:gd name="f13" fmla="val 20077"/>
                              <a:gd name="f14" fmla="val 21599"/>
                              <a:gd name="f15" fmla="val 10800"/>
                              <a:gd name="f16" fmla="val 5277"/>
                              <a:gd name="f17" fmla="val 6799"/>
                              <a:gd name="f18" fmla="val 6800"/>
                              <a:gd name="f19" fmla="+- 0 0 0"/>
                              <a:gd name="f20" fmla="*/ f3 1 21600"/>
                              <a:gd name="f21" fmla="*/ f4 1 21600"/>
                              <a:gd name="f22" fmla="val f5"/>
                              <a:gd name="f23" fmla="val f6"/>
                              <a:gd name="f24" fmla="*/ f19 f0 1"/>
                              <a:gd name="f25" fmla="+- f23 0 f22"/>
                              <a:gd name="f26" fmla="*/ f24 1 f2"/>
                              <a:gd name="f27" fmla="*/ f25 1 21600"/>
                              <a:gd name="f28" fmla="*/ 344340 f25 1"/>
                              <a:gd name="f29" fmla="*/ 0 f25 1"/>
                              <a:gd name="f30" fmla="*/ 688679 f25 1"/>
                              <a:gd name="f31" fmla="*/ 376380 f25 1"/>
                              <a:gd name="f32" fmla="*/ 752759 f25 1"/>
                              <a:gd name="f33" fmla="*/ 344339 f25 1"/>
                              <a:gd name="f34" fmla="*/ 236980 f25 1"/>
                              <a:gd name="f35" fmla="*/ 376379 f25 1"/>
                              <a:gd name="f36" fmla="*/ 6800 f25 1"/>
                              <a:gd name="f37" fmla="*/ 21600 f25 1"/>
                              <a:gd name="f38" fmla="*/ 18200 f25 1"/>
                              <a:gd name="f39" fmla="+- f26 0 f1"/>
                              <a:gd name="f40" fmla="*/ f28 1 21600"/>
                              <a:gd name="f41" fmla="*/ f29 1 21600"/>
                              <a:gd name="f42" fmla="*/ f30 1 21600"/>
                              <a:gd name="f43" fmla="*/ f31 1 21600"/>
                              <a:gd name="f44" fmla="*/ f32 1 21600"/>
                              <a:gd name="f45" fmla="*/ f33 1 21600"/>
                              <a:gd name="f46" fmla="*/ f34 1 21600"/>
                              <a:gd name="f47" fmla="*/ f35 1 21600"/>
                              <a:gd name="f48" fmla="*/ f36 1 21600"/>
                              <a:gd name="f49" fmla="*/ f37 1 21600"/>
                              <a:gd name="f50" fmla="*/ f38 1 21600"/>
                              <a:gd name="f51" fmla="*/ f40 1 f27"/>
                              <a:gd name="f52" fmla="*/ f41 1 f27"/>
                              <a:gd name="f53" fmla="*/ f42 1 f27"/>
                              <a:gd name="f54" fmla="*/ f43 1 f27"/>
                              <a:gd name="f55" fmla="*/ f44 1 f27"/>
                              <a:gd name="f56" fmla="*/ f45 1 f27"/>
                              <a:gd name="f57" fmla="*/ f46 1 f27"/>
                              <a:gd name="f58" fmla="*/ f47 1 f27"/>
                              <a:gd name="f59" fmla="*/ f49 1 f27"/>
                              <a:gd name="f60" fmla="*/ f48 1 f27"/>
                              <a:gd name="f61" fmla="*/ f50 1 f27"/>
                              <a:gd name="f62" fmla="*/ f52 f20 1"/>
                              <a:gd name="f63" fmla="*/ f59 f20 1"/>
                              <a:gd name="f64" fmla="*/ f61 f21 1"/>
                              <a:gd name="f65" fmla="*/ f60 f21 1"/>
                              <a:gd name="f66" fmla="*/ f51 f20 1"/>
                              <a:gd name="f67" fmla="*/ f52 f21 1"/>
                              <a:gd name="f68" fmla="*/ f53 f20 1"/>
                              <a:gd name="f69" fmla="*/ f54 f21 1"/>
                              <a:gd name="f70" fmla="*/ f55 f21 1"/>
                              <a:gd name="f71" fmla="*/ f56 f20 1"/>
                              <a:gd name="f72" fmla="*/ f57 f21 1"/>
                              <a:gd name="f73" fmla="*/ f58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9">
                                <a:pos x="f66" y="f67"/>
                              </a:cxn>
                              <a:cxn ang="f39">
                                <a:pos x="f68" y="f69"/>
                              </a:cxn>
                              <a:cxn ang="f39">
                                <a:pos x="f66" y="f70"/>
                              </a:cxn>
                              <a:cxn ang="f39">
                                <a:pos x="f62" y="f69"/>
                              </a:cxn>
                              <a:cxn ang="f39">
                                <a:pos x="f71" y="f72"/>
                              </a:cxn>
                              <a:cxn ang="f39">
                                <a:pos x="f71" y="f67"/>
                              </a:cxn>
                              <a:cxn ang="f39">
                                <a:pos x="f62" y="f73"/>
                              </a:cxn>
                              <a:cxn ang="f39">
                                <a:pos x="f71" y="f70"/>
                              </a:cxn>
                              <a:cxn ang="f39">
                                <a:pos x="f68" y="f73"/>
                              </a:cxn>
                            </a:cxnLst>
                            <a:rect l="f62" t="f65" r="f63" b="f64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8"/>
                                  <a:pt x="f9" y="f5"/>
                                  <a:pt x="f10" y="f5"/>
                                </a:cubicBezTo>
                                <a:cubicBezTo>
                                  <a:pt x="f11" y="f5"/>
                                  <a:pt x="f6" y="f8"/>
                                  <a:pt x="f6" y="f7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14"/>
                                  <a:pt x="f15" y="f6"/>
                                </a:cubicBezTo>
                                <a:cubicBezTo>
                                  <a:pt x="f9" y="f6"/>
                                  <a:pt x="f5" y="f13"/>
                                  <a:pt x="f5" y="f12"/>
                                </a:cubicBezTo>
                                <a:close/>
                              </a:path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16"/>
                                  <a:pt x="f9" y="f17"/>
                                  <a:pt x="f10" y="f18"/>
                                </a:cubicBezTo>
                                <a:lnTo>
                                  <a:pt x="f15" y="f18"/>
                                </a:lnTo>
                                <a:cubicBezTo>
                                  <a:pt x="f11" y="f17"/>
                                  <a:pt x="f6" y="f16"/>
                                  <a:pt x="f6" y="f7"/>
                                </a:cubicBez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44" name="AutoShape 45"/>
                        <wps:cNvSpPr/>
                        <wps:spPr>
                          <a:xfrm>
                            <a:off x="3252600" y="2618280"/>
                            <a:ext cx="171720" cy="5234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6220 f16 1"/>
                              <a:gd name="f20" fmla="*/ 0 f16 1"/>
                              <a:gd name="f21" fmla="*/ 172440 f16 1"/>
                              <a:gd name="f22" fmla="*/ 282060 f16 1"/>
                              <a:gd name="f23" fmla="*/ 564120 f16 1"/>
                              <a:gd name="f24" fmla="*/ 5400 f16 1"/>
                              <a:gd name="f25" fmla="*/ 16200 f16 1"/>
                              <a:gd name="f26" fmla="*/ 189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3 1 f18"/>
                              <a:gd name="f42" fmla="*/ f34 1 f18"/>
                              <a:gd name="f43" fmla="*/ f35 1 f18"/>
                              <a:gd name="f44" fmla="*/ f41 f11 1"/>
                              <a:gd name="f45" fmla="*/ f42 f11 1"/>
                              <a:gd name="f46" fmla="*/ f43 f12 1"/>
                              <a:gd name="f47" fmla="*/ f37 f12 1"/>
                              <a:gd name="f48" fmla="*/ f36 f11 1"/>
                              <a:gd name="f49" fmla="*/ f38 f11 1"/>
                              <a:gd name="f50" fmla="*/ f39 f12 1"/>
                              <a:gd name="f51" fmla="*/ f40 f12 1"/>
                              <a:gd name="f52" fmla="*/ f37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7"/>
                              </a:cxn>
                              <a:cxn ang="f27">
                                <a:pos x="f49" y="f50"/>
                              </a:cxn>
                              <a:cxn ang="f27">
                                <a:pos x="f48" y="f51"/>
                              </a:cxn>
                              <a:cxn ang="f27">
                                <a:pos x="f52" y="f50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7" y="f8"/>
                                </a:lnTo>
                                <a:lnTo>
                                  <a:pt x="f5" y="f8"/>
                                </a:lnTo>
                                <a:lnTo>
                                  <a:pt x="f9" y="f6"/>
                                </a:lnTo>
                                <a:lnTo>
                                  <a:pt x="f6" y="f8"/>
                                </a:lnTo>
                                <a:lnTo>
                                  <a:pt x="f8" y="f8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45" name="AutoShape 46"/>
                        <wps:cNvSpPr/>
                        <wps:spPr>
                          <a:xfrm>
                            <a:off x="3080880" y="2618280"/>
                            <a:ext cx="172440" cy="5234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6220 f16 1"/>
                              <a:gd name="f20" fmla="*/ 0 f16 1"/>
                              <a:gd name="f21" fmla="*/ 172440 f16 1"/>
                              <a:gd name="f22" fmla="*/ 282060 f16 1"/>
                              <a:gd name="f23" fmla="*/ 564120 f16 1"/>
                              <a:gd name="f24" fmla="*/ 5400 f16 1"/>
                              <a:gd name="f25" fmla="*/ 2700 f16 1"/>
                              <a:gd name="f26" fmla="*/ 16200 f16 1"/>
                              <a:gd name="f27" fmla="*/ 216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7" y="f6"/>
                                </a:moveTo>
                                <a:lnTo>
                                  <a:pt x="f7" y="f7"/>
                                </a:lnTo>
                                <a:lnTo>
                                  <a:pt x="f5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7"/>
                                </a:lnTo>
                                <a:lnTo>
                                  <a:pt x="f9" y="f7"/>
                                </a:lnTo>
                                <a:lnTo>
                                  <a:pt x="f9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46" name="Text Box 47"/>
                        <wps:cNvSpPr txBox="1"/>
                        <wps:spPr>
                          <a:xfrm>
                            <a:off x="3080798" y="3316542"/>
                            <a:ext cx="686095" cy="68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1"/>
                                  <w:szCs w:val="21"/>
                                </w:rPr>
                                <w:t>BD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1"/>
                                  <w:szCs w:val="21"/>
                                </w:rPr>
                                <w:t>XML</w:t>
                              </w:r>
                            </w:p>
                            <w:p w:rsidR="00615ECD" w:rsidRDefault="00615ECD"/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t" compatLnSpc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-10.55pt;margin-top:4.15pt;width:485.25pt;height:315.4pt;z-index:-503316478" coordsize="61628,4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">
                <v:shape id="AutoShape 4" o:spid="_x0000_s1027" style="position:absolute;top:6731;width:13698;height:24686;visibility:visible;mso-wrap-style:square;v-text-anchor:middle" coordsize="1377720,2660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cu8IA&#10;AADaAAAADwAAAGRycy9kb3ducmV2LnhtbESP3YrCMBSE7wXfIRzBG7GpLixSjSKCIrLg+nd/bI5t&#10;tTkpTdTuPr1ZWPBymJlvmMmsMaV4UO0KywoGUQyCOLW64EzB8bDsj0A4j6yxtEwKfsjBbNpuTTDR&#10;9sk7eux9JgKEXYIKcu+rREqX5mTQRbYiDt7F1gZ9kHUmdY3PADelHMbxpzRYcFjIsaJFTultfzeB&#10;El+vvK2+/Kbc/H73ziZdnc5OqW6nmY9BeGr8O/zfXmsFH/B3Jdw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Jy7wgAAANoAAAAPAAAAAAAAAAAAAAAAAJgCAABkcnMvZG93&#10;bnJldi54bWxQSwUGAAAAAAQABAD1AAAAhwMAAAAA&#10;" adj="-11796480,,5400" path="m229620,r-1,c102804,,,102804,,229619l,2430780v,126815,102804,229619,229619,229620l1148100,2660400v126815,-1,229620,-102805,229620,-229620l1377720,229620c1377720,102804,1274915,,1148100,l229620,xe" strokeweight="0">
                  <v:stroke joinstyle="miter"/>
                  <v:formulas/>
                  <v:path arrowok="t" o:connecttype="custom" o:connectlocs="684900,0;1369800,1234260;684900,2468519;0,1234260;684900,0;1369800,1234260;684900,2468519;0,1234260" o:connectangles="270,0,90,180,270,270,270,270" textboxrect="67256,67256,1310464,2593144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Portal Nacional</w:t>
                        </w:r>
                      </w:p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GNRE</w:t>
                        </w:r>
                      </w:p>
                    </w:txbxContent>
                  </v:textbox>
                </v:shape>
                <v:shape id="AutoShape 5" o:spid="_x0000_s1028" style="position:absolute;left:23958;width:37670;height:36648;visibility:visible;mso-wrap-style:square;v-text-anchor:middle" coordsize="3787559,39506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cYsMA&#10;AADaAAAADwAAAGRycy9kb3ducmV2LnhtbESP3WoCMRSE7wu+QziCd5r1By1bo4g/WKg3bvsAh81x&#10;d3VzsiRRV5++KQi9HGbmG2a+bE0tbuR8ZVnBcJCAIM6trrhQ8PO967+D8AFZY22ZFDzIw3LReZtj&#10;qu2dj3TLQiEihH2KCsoQmlRKn5dk0A9sQxy9k3UGQ5SukNrhPcJNLUdJMpUGK44LJTa0Lim/ZFej&#10;4LDPHNezqdwOrf2a7ceb8656KtXrtqsPEIHa8B9+tT+1ggn8XY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acYsMAAADaAAAADwAAAAAAAAAAAAAAAACYAgAAZHJzL2Rv&#10;d25yZXYueG1sUEsFBgAAAAAEAAQA9QAAAIgDAAAAAA==&#10;" adj="-11796480,,5400" path="m631260,r-1,c631259,,631259,,631259,,282623,,1,282624,1,631260l,3319380v,,,,,c,3668016,282624,3950641,631260,3950641r2525039,-1c3504934,3950639,3787559,3668015,3787559,3319380r,-2688120c3787559,282624,3504934,,3156299,l631260,xe" strokeweight="0">
                  <v:stroke joinstyle="miter"/>
                  <v:formulas/>
                  <v:path arrowok="t" o:connecttype="custom" o:connectlocs="1883520,0;3767040,1832400;1883520,3664800;0,1832400;1883520,0;3767040,1832400;1883520,3664800;0,1832400" o:connectangles="270,0,90,180,270,270,270,270" textboxrect="184896,184896,3602663,3765744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6" o:spid="_x0000_s1029" style="position:absolute;left:51354;top:25858;width:8557;height:9047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0rT8MA&#10;AADaAAAADwAAAGRycy9kb3ducmV2LnhtbESPQYvCMBSE78L+h/AWvNlUQVm6RtGFFT14UIuwt2fz&#10;bKvNS2mirf/eCAseh5n5hpnOO1OJOzWutKxgGMUgiDOrS84VpIffwRcI55E1VpZJwYMczGcfvSkm&#10;2ra8o/ve5yJA2CWooPC+TqR0WUEGXWRr4uCdbWPQB9nkUjfYBrip5CiOJ9JgyWGhwJp+Csqu+5tR&#10;cDoub5fzZafbv1U66R7DzdalY6X6n93iG4Snzr/D/+21VjCG15Vw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0rT8MAAADaAAAADwAAAAAAAAAAAAAAAACYAgAAZHJzL2Rv&#10;d25yZXYueG1sUEsFBgAAAAAEAAQA9QAAAIgDAAAAAA==&#10;" adj="-11796480,,5400" path="m,3400r,c,1522,4835,,10799,v5965,,10801,1522,10801,3400l21600,18200v,1877,-4836,3399,-10800,3400c4835,21600,,20077,,18200l,3400xem,3400r,c,5277,4835,6799,10799,6800r1,c16764,6799,21600,5277,21600,3400e" fillcolor="#e6e6e6" strokeweight="0">
                  <v:stroke joinstyle="miter"/>
                  <v:formulas/>
                  <v:path arrowok="t" o:connecttype="custom" o:connectlocs="427860,0;855719,452340;427860,904680;0,452340;17050201,0;34100363,20408073;17050201,40816146;0,20408073;17050161,12849513;17050161,0;0,20408073;17050161,40816146;34100363,20408073" o:connectangles="270,0,90,180,270,270,270,270,270,270,270,270,270" textboxrect="0,6800,21600,18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7" o:spid="_x0000_s1030" style="position:absolute;left:13690;top:12211;width:11992;height:3503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5gyMQA&#10;AADaAAAADwAAAGRycy9kb3ducmV2LnhtbESPQWvCQBSE70L/w/IEL1I3SpEQXUWkYkvxoC3t9ZF9&#10;JsHs25h9atpf3y0IPQ4z8w0zX3auVldqQ+XZwHiUgCLOva24MPDxvnlMQQVBtlh7JgPfFGC5eOjN&#10;MbP+xnu6HqRQEcIhQwOlSJNpHfKSHIaRb4ijd/StQ4myLbRt8RbhrtaTJJlqhxXHhRIbWpeUnw4X&#10;Z+B1+/l0Xgv/eN59ib+8ndKhPBsz6HerGSihTv7D9/aLNTCFvyvxBu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YMjEAAAA2gAAAA8AAAAAAAAAAAAAAAAAmAIAAGRycy9k&#10;b3ducmV2LnhtbFBLBQYAAAAABAAEAPUAAACJAwAAAAA=&#10;" adj="-11796480,,5400" path="m,5400r16200,l16200,r5400,10800l16200,21600r,-5400l,16200,,5400xe" fillcolor="#e6e6e6" strokeweight="0">
                  <v:stroke joinstyle="miter"/>
                  <v:formulas/>
                  <v:path arrowok="t" o:connecttype="custom" o:connectlocs="599580,0;1199159,175140;599580,350280;0,175140;33466529,0;66933058,3056193;33466529,6112386;0,3056193" o:connectangles="270,0,90,180,270,270,270,270" textboxrect="0,5400,18900,16200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Validação</w:t>
                        </w:r>
                      </w:p>
                    </w:txbxContent>
                  </v:textbox>
                </v:shape>
                <v:shape id="AutoShape 8" o:spid="_x0000_s1031" style="position:absolute;left:11977;top:19202;width:11984;height:348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FU8QA&#10;AADaAAAADwAAAGRycy9kb3ducmV2LnhtbESPQWvCQBSE74L/YXmFXkrdtIhK6ioiikrxoC3t9ZF9&#10;TYLZt2n2qdFf3xUKHoeZ+YYZT1tXqRM1ofRs4KWXgCLOvC05N/D5sXwegQqCbLHyTAYuFGA66XbG&#10;mFp/5h2d9pKrCOGQooFCpE61DllBDkPP18TR+/GNQ4myybVt8BzhrtKvSTLQDkuOCwXWNC8oO+yP&#10;zsBm9dX/nQtfPW+/xR/fD6MnWRjz+NDO3kAJtXIP/7fX1sAQblfiDd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CxVPEAAAA2gAAAA8AAAAAAAAAAAAAAAAAmAIAAGRycy9k&#10;b3ducmV2LnhtbFBLBQYAAAAABAAEAPUAAACJAwAAAAA=&#10;" adj="-11796480,,5400" path="m21600,5400r-16200,l5400,,,10800,5400,21600r,-5400l21600,16200r,-10800xe" fillcolor="#e6e6e6" strokeweight="0">
                  <v:stroke joinstyle="miter"/>
                  <v:formulas/>
                  <v:path arrowok="t" o:connecttype="custom" o:connectlocs="599220,0;1198440,174060;599220,348120;0,174060;33456450,0;66912845,3031545;33456450,6063090;0,3031545" o:connectangles="270,0,90,180,270,270,270,270" textboxrect="2700,5400,21600,16200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Retorno</w:t>
                        </w:r>
                      </w:p>
                    </w:txbxContent>
                  </v:textbox>
                </v:shape>
                <v:shape id="AutoShape 9" o:spid="_x0000_s1032" style="position:absolute;left:25671;top:4049;width:13698;height:24261;visibility:visible;mso-wrap-style:square;v-text-anchor:middle" coordsize="1377720,26157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AF8r8A&#10;AADaAAAADwAAAGRycy9kb3ducmV2LnhtbERPy4rCMBTdC/MP4QpuRFNd6FiNMogvdDW1C5eX5toW&#10;m5vSRK1/bxaCy8N5L1atqcSDGldaVjAaRiCIM6tLzhWk5+3gF4TzyBory6TgRQ5Wy5/OAmNtn/xP&#10;j8TnIoSwi1FB4X0dS+myggy6oa2JA3e1jUEfYJNL3eAzhJtKjqNoIg2WHBoKrGldUHZL7kaB3qWn&#10;fJ1Mj5fLHm/HTT/rz1KnVK/b/s1BeGr9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gAXyvwAAANoAAAAPAAAAAAAAAAAAAAAAAJgCAABkcnMvZG93bnJl&#10;di54bWxQSwUGAAAAAAQABAD1AAAAhAMAAAAA&#10;" adj="-11796480,,5400" path="m229620,r-1,c102804,,,102804,,229619l,2386140v,126815,102804,229619,229619,229620l1148100,2615760v126815,-1,229620,-102805,229620,-229620l1377720,229620c1377720,102804,1274915,,1148100,l229620,xe" fillcolor="#e6e6e6" strokeweight="0">
                  <v:stroke joinstyle="miter"/>
                  <v:formulas/>
                  <v:path arrowok="t" o:connecttype="custom" o:connectlocs="684900,0;1369800,1213020;684900,2426040;0,1213020;684900,0;1369800,1213020;684900,2426040;0,1213020" o:connectangles="270,0,90,180,270,270,270,270" textboxrect="67256,67256,1310464,2548504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1713;top:6731;width:11979;height:2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pdMYA&#10;AADaAAAADwAAAGRycy9kb3ducmV2LnhtbESPQWvCQBSE74L/YXmF3nRToVWja5CSQqEHMbaU3p7Z&#10;ZxLNvk2zWxP/fVcQPA4z8w2zTHpTizO1rrKs4GkcgSDOra64UPC5exvNQDiPrLG2TAou5CBZDQdL&#10;jLXteEvnzBciQNjFqKD0vomldHlJBt3YNsTBO9jWoA+yLaRusQtwU8tJFL1IgxWHhRIbei0pP2V/&#10;RsH35pL+Hn/6zSmaf82eq+l+kn5MlXp86NcLEJ56fw/f2u9awRyuV8IN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epdMYAAADaAAAADwAAAAAAAAAAAAAAAACYAgAAZHJz&#10;L2Rvd25yZXYueG1sUEsFBgAAAAAEAAQA9QAAAIsDAAAAAA==&#10;" filled="f" stroked="f">
                  <v:textbox style="mso-fit-shape-to-text:t"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8"/>
                            <w:szCs w:val="28"/>
                          </w:rPr>
                          <w:t>Contribuinte</w:t>
                        </w:r>
                      </w:p>
                    </w:txbxContent>
                  </v:textbox>
                </v:shape>
                <v:shape id="Text Box 11" o:spid="_x0000_s1034" type="#_x0000_t202" style="position:absolute;left:29095;width:29109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mcj8QA&#10;AADbAAAADwAAAGRycy9kb3ducmV2LnhtbESPT2vCQBDF74V+h2UKvdVNeygSXaWIlloQ8Q89D9kx&#10;CWZmQ3Yb03565yB4m+G9ee830/nAjempi3UQB6+jDAxJEXwtpYPjYfUyBhMTiscmCDn4owjz2ePD&#10;FHMfLrKjfp9KoyESc3RQpdTm1saiIsY4Ci2JaqfQMSZdu9L6Di8azo19y7J3y1iLNlTY0qKi4rz/&#10;ZQenVTnm9U/Dn9li/d0XfNz+b5bOPT8NHxMwiYZ0N9+uv7ziK73+ogPY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JnI/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8"/>
                            <w:szCs w:val="28"/>
                          </w:rPr>
                          <w:t>Secretaria da Fazenda do Paraná</w:t>
                        </w:r>
                      </w:p>
                    </w:txbxContent>
                  </v:textbox>
                </v:shape>
                <v:shape id="Text Box 12" o:spid="_x0000_s1035" type="#_x0000_t202" style="position:absolute;left:25920;top:8729;width:13453;height:5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5FMEA&#10;AADbAAAADwAAAGRycy9kb3ducmV2LnhtbERPTWvCQBC9C/6HZQRvutGDSOoqRapUoRRT6XnIjklo&#10;ZjZktzH6691Cwds83uesNj3XqqPWV04MzKYJKJLc2UoKA+ev3WQJygcUi7UTMnAjD5v1cLDC1Lqr&#10;nKjLQqFiiPgUDZQhNKnWPi+J0U9dQxK5i2sZQ4RtoW2L1xjOtZ4nyUIzVhIbSmxoW1L+k/2ygcuu&#10;WPLhu+Z9sj0cu5zPn/ePN2PGo/71BVSgPjzF/+53G+fP4O+XeI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FORTBAAAA2wAAAA8AAAAAAAAAAAAAAAAAmAIAAGRycy9kb3du&#10;cmV2LnhtbFBLBQYAAAAABAAEAPUAAACG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Web Service</w:t>
                        </w:r>
                      </w:p>
                    </w:txbxContent>
                  </v:textbox>
                </v:shape>
                <v:shape id="Text Box 13" o:spid="_x0000_s1036" type="#_x0000_t202" style="position:absolute;left:25671;top:20941;width:18835;height:7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enY8IA&#10;AADbAAAADwAAAGRycy9kb3ducmV2LnhtbERPTWvCQBC9F/wPywjemo0eRFI3UqSKCqU0lZ6H7JiE&#10;ZmZDdo2xv75bKPQ2j/c5683IrRqo940TA/MkBUVSOttIZeD8sXtcgfIBxWLrhAzcycMmnzysMbPu&#10;Ju80FKFSMUR8hgbqELpMa1/WxOgT15FE7uJ6xhBhX2nb4y2Gc6sXabrUjI3Ehho72tZUfhVXNnDZ&#10;VSs+fra8T7fH01Dy+e379cWY2XR8fgIVaAz/4j/3wcb5C/j9JR6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F6djwgAAANsAAAAPAAAAAAAAAAAAAAAAAJgCAABkcnMvZG93&#10;bnJldi54bWxQSwUGAAAAAAQABAD1AAAAhwMAAAAA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GNRE Validação</w:t>
                        </w:r>
                      </w:p>
                    </w:txbxContent>
                  </v:textbox>
                </v:shape>
                <v:shape id="AutoShape 14" o:spid="_x0000_s1037" style="position:absolute;left:47930;top:4049;width:11977;height:16899;visibility:visible;mso-wrap-style:square;v-text-anchor:middle" coordsize="1204920,18215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1Nb8A&#10;AADbAAAADwAAAGRycy9kb3ducmV2LnhtbERPPWvDMBDdC/0P4grdGrlNKMGJYkrBkKFL3Gg/pItt&#10;Yp1US3Wcfx8VCtnu8T5vW81uEBONsfes4HVRgCA23vbcKjh+1y9rEDEhWxw8k4IrRah2jw9bLK2/&#10;8IGmJrUih3AsUUGXUiiljKYjh3HhA3HmTn50mDIcW2lHvORwN8i3oniXDnvODR0G+uzInJtfp2DZ&#10;+Lp2a2OO/POl9UoHrV1Q6vlp/tiASDSnu/jfvbd5/hL+fskHyN0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3U1vwAAANsAAAAPAAAAAAAAAAAAAAAAAJgCAABkcnMvZG93bnJl&#10;di54bWxQSwUGAAAAAAQABAD1AAAAhAMAAAAA&#10;" adj="-11796480,,5400" path="m200820,r-1,c89910,,,89910,,200819l,1620779v,110909,89910,200819,200819,200820l1004100,1821599v110909,-1,200820,-89911,200820,-200820l1204920,200820c1204920,89910,1115009,,1004100,l200820,xe" fillcolor="#e6e6e6" strokeweight="0">
                  <v:stroke joinstyle="miter"/>
                  <v:formulas/>
                  <v:path arrowok="t" o:connecttype="custom" o:connectlocs="598860,0;1197720,844920;598860,1689839;0,844920;598860,0;1197720,844920;598860,1689839;0,844920" o:connectangles="270,0,90,180,270,270,270,270" textboxrect="58820,58820,1146100,1762779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15" o:spid="_x0000_s1038" type="#_x0000_t202" style="position:absolute;left:49636;top:13964;width:10271;height:6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ajMIA&#10;AADbAAAADwAAAGRycy9kb3ducmV2LnhtbERP22rCQBB9F/oPyxR8042lFEndiEiVWihSKz4P2ckF&#10;M7Mhu8bYr+8WhL7N4VxnsRy4UT11vnZiYDZNQJHkztZSGjh+byZzUD6gWGyckIEbeVhmD6MFptZd&#10;5Yv6QyhVDBGfooEqhDbV2ucVMfqpa0kiV7iOMUTYldp2eI3h3OinJHnRjLXEhgpbWleUnw8XNlBs&#10;yjnvTg1vk/Xuo8/5uP/5fDNm/DisXkEFGsK/+O5+t3H+M/z9Eg/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pqMwgAAANsAAAAPAAAAAAAAAAAAAAAAAJgCAABkcnMvZG93&#10;bnJldi54bWxQSwUGAAAAAAQABAD1AAAAhwMAAAAA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 Aplicação    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    GNRE</w:t>
                        </w:r>
                      </w:p>
                      <w:p w:rsidR="00615ECD" w:rsidRDefault="00615ECD"/>
                    </w:txbxContent>
                  </v:textbox>
                </v:shape>
                <v:shape id="AutoShape 16" o:spid="_x0000_s1039" style="position:absolute;left:56476;top:20941;width:1732;height:524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nLMIA&#10;AADbAAAADwAAAGRycy9kb3ducmV2LnhtbERPTWvCQBC9C/6HZQq9lLppUZHUVUQUleJBW9rrkJ0m&#10;wexsmh01+uu7QsHbPN7njKetq9SJmlB6NvDSS0ARZ96WnBv4/Fg+j0AFQbZYeSYDFwownXQ7Y0yt&#10;P/OOTnvJVQzhkKKBQqROtQ5ZQQ5Dz9fEkfvxjUOJsMm1bfAcw12lX5NkqB2WHBsKrGleUHbYH52B&#10;zeqr/zsXvnrefos/vh9GT7Iw5vGhnb2BEmrlLv53r22cP4DbL/EAP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ScswgAAANsAAAAPAAAAAAAAAAAAAAAAAJgCAABkcnMvZG93&#10;bnJldi54bWxQSwUGAAAAAAQABAD1AAAAhwMAAAAA&#10;" adj="-11796480,,5400" path="m5400,r,16200l,16200r10800,5400l21600,16200r-5400,l16200,,5400,xe" fillcolor="#e6e6e6" strokeweight="0">
                  <v:stroke joinstyle="miter"/>
                  <v:formulas/>
                  <v:path arrowok="t" o:connecttype="custom" o:connectlocs="86580,0;173160,262080;86580,524160;0,262080;694083,0;1388166,6853392;694083,13706784;0,6853392" o:connectangles="270,0,90,180,270,270,270,270" textboxrect="5400,0,16200,189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17" o:spid="_x0000_s1040" type="#_x0000_t202" style="position:absolute;left:53066;top:31412;width:6835;height:5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qn68UA&#10;AADbAAAADwAAAGRycy9kb3ducmV2LnhtbERPS2vCQBC+C/6HZQRvuqngo9E1lJKC4EFqW0pv0+yY&#10;pGZn0+yaxH/vCoXe5uN7zibpTSVaalxpWcHDNAJBnFldcq7g/e1lsgLhPLLGyjIpuJKDZDscbDDW&#10;tuNXao8+FyGEXYwKCu/rWEqXFWTQTW1NHLiTbQz6AJtc6ga7EG4qOYuihTRYcmgosKbngrLz8WIU&#10;fB6u6e/PV384R48fq3m5/J6l+6VS41H/tAbhqff/4j/3Tof5C7j/Eg6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qfrxQAAANsAAAAPAAAAAAAAAAAAAAAAAJgCAABkcnMv&#10;ZG93bnJldi54bWxQSwUGAAAAAAQABAD1AAAAigMAAAAA&#10;" filled="f" stroked="f">
                  <v:textbox style="mso-fit-shape-to-text:t"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Gnre</w:t>
                        </w:r>
                      </w:p>
                      <w:p w:rsidR="00615ECD" w:rsidRDefault="00615ECD"/>
                      <w:p w:rsidR="00615ECD" w:rsidRDefault="00615ECD"/>
                    </w:txbxContent>
                  </v:textbox>
                </v:shape>
                <v:shape id="Text Box 18" o:spid="_x0000_s1041" type="#_x0000_t202" style="position:absolute;left:47930;top:6980;width:11977;height:3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E+8IA&#10;AADbAAAADwAAAGRycy9kb3ducmV2LnhtbERPS2vCQBC+C/0PyxS86cYeWkndiEiVWihSK56H7OSB&#10;mdmQXWPsr+8WhN7m43vOYjlwo3rqfO3EwGyagCLJna2lNHD83kzmoHxAsdg4IQM38rDMHkYLTK27&#10;yhf1h1CqGCI+RQNVCG2qtc8rYvRT15JErnAdY4iwK7Xt8BrDudFPSfKsGWuJDRW2tK4oPx8ubKDY&#10;lHPenRreJuvdR5/zcf/z+WbM+HFYvYIKNIR/8d39buP8F/j7JR6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AT7wgAAANsAAAAPAAAAAAAAAAAAAAAAAJgCAABkcnMvZG93&#10;bnJldi54bWxQSwUGAAAAAAQABAD1AAAAhwMAAAAA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36"/>
                            <w:szCs w:val="36"/>
                          </w:rPr>
                          <w:t xml:space="preserve">    </w:t>
                        </w: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Validação</w:t>
                        </w:r>
                      </w:p>
                    </w:txbxContent>
                  </v:textbox>
                </v:shape>
                <v:shape id="AutoShape 19" o:spid="_x0000_s1042" style="position:absolute;left:39834;top:7779;width:8092;height:270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yIssUA&#10;AADbAAAADwAAAGRycy9kb3ducmV2LnhtbESPQWsCQQyF74X+hyGFXorOtpQiq6MUqdgiPdSKXsNO&#10;3F3cyWx3om799c2h4C3hvbz3ZTLrQ2NO1KU6soPHYQaGuIi+5tLB5nsxGIFJguyxiUwOfinBbHp7&#10;M8HcxzN/0WktpdEQTjk6qETa3NpUVBQwDWNLrNo+dgFF1660vsOzhofGPmXZiw1YszZU2NK8ouKw&#10;PgYHH8vt889c+BL5cyfxuDqMHuTNufu7/nUMRqiXq/n/+t0rvsLqLzqA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IiyxQAAANsAAAAPAAAAAAAAAAAAAAAAAJgCAABkcnMv&#10;ZG93bnJldi54bWxQSwUGAAAAAAQABAD1AAAAigMAAAAA&#10;" adj="-11796480,,5400" path="m,5400r16200,l16200,r5400,10800l16200,21600r,-5400l,16200,,5400xe" fillcolor="#e6e6e6" strokeweight="0">
                  <v:stroke joinstyle="miter"/>
                  <v:formulas/>
                  <v:path arrowok="t" o:connecttype="custom" o:connectlocs="404640,0;809280,135000;404640,270000;0,135000;15254928,0;30509856,1820250;15254928,3640500;0,1820250" o:connectangles="270,0,90,180,270,270,270,270" textboxrect="0,5400,18900,16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20" o:spid="_x0000_s1043" style="position:absolute;left:39362;top:14853;width:9273;height:2689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tKcIA&#10;AADbAAAADwAAAGRycy9kb3ducmV2LnhtbERPTWvCQBC9F/wPywi9lLpRStHoKiKVthQPatHrkB2T&#10;YHY2zY6a+uvdQsHbPN7nTGatq9SZmlB6NtDvJaCIM29Lzg18b5fPQ1BBkC1WnsnALwWYTTsPE0yt&#10;v/CazhvJVQzhkKKBQqROtQ5ZQQ5Dz9fEkTv4xqFE2OTaNniJ4a7SgyR51Q5Ljg0F1rQoKDtuTs7A&#10;5/vu5WchfPW82os/fR2HT/JmzGO3nY9BCbVyF/+7P2ycP4K/X+IBe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0pwgAAANsAAAAPAAAAAAAAAAAAAAAAAJgCAABkcnMvZG93&#10;bnJldi54bWxQSwUGAAAAAAQABAD1AAAAhwMAAAAA&#10;" adj="-11796480,,5400" path="m21600,5400r-16200,l5400,,,10800,5400,21600r,-5400l21600,16200r,-10800xe" fillcolor="#e6e6e6" strokeweight="0">
                  <v:stroke joinstyle="miter"/>
                  <v:formulas/>
                  <v:path arrowok="t" o:connecttype="custom" o:connectlocs="463680,0;927359,134460;463680,268920;0,134460;20015498,0;40030997,1808487;20015498,3616974;0,1808487" o:connectangles="270,0,90,180,270,270,270,270" textboxrect="2700,5400,21600,16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21" o:spid="_x0000_s1044" style="position:absolute;left:53067;top:20941;width:1703;height:524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OCcIA&#10;AADbAAAADwAAAGRycy9kb3ducmV2LnhtbERPTWvCQBC9F/wPywi9FN1USpE0GxGpVJEeqmKvQ3ZM&#10;gtnZmB019dd3D4UeH+87m/WuUVfqQu3ZwPM4AUVceFtzaWC/W46moIIgW2w8k4EfCjDLBw8Zptbf&#10;+IuuWylVDOGQooFKpE21DkVFDsPYt8SRO/rOoUTYldp2eIvhrtGTJHnVDmuODRW2tKioOG0vzsD6&#10;4/ByXgjfPX9+i79sTtMneTfmcdjP30AJ9fIv/nOvrIFJXB+/xB+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k4JwgAAANsAAAAPAAAAAAAAAAAAAAAAAJgCAABkcnMvZG93&#10;bnJldi54bWxQSwUGAAAAAAQABAD1AAAAhwMAAAAA&#10;" adj="-11796480,,5400" path="m5400,21600r,-16200l,5400,10800,,21600,5400r-5400,l16200,21600r-10800,xe" fillcolor="#e6e6e6" strokeweight="0">
                  <v:stroke joinstyle="miter"/>
                  <v:formulas/>
                  <v:path arrowok="t" o:connecttype="custom" o:connectlocs="85140,0;170280,262080;85140,524160;0,262080;679701,0;1359402,6853392;679701,13706784;0,6853392" o:connectangles="270,0,90,180,270,270,270,270" textboxrect="5400,2700,16200,216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22" o:spid="_x0000_s1045" style="position:absolute;top:6731;width:13698;height:24686;visibility:visible;mso-wrap-style:square;v-text-anchor:middle" coordsize="1377720,2660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/d9cMA&#10;AADbAAAADwAAAGRycy9kb3ducmV2LnhtbESPT4vCMBTE74LfITzBi9hUD7JUUxFBWURY1z/3Z/Ns&#10;q81LabLa9dObhQWPw8z8hpnNW1OJOzWutKxgFMUgiDOrS84VHA+r4QcI55E1VpZJwS85mKfdzgwT&#10;bR/8Tfe9z0WAsEtQQeF9nUjpsoIMusjWxMG72MagD7LJpW7wEeCmkuM4nkiDJYeFAmtaFpTd9j8m&#10;UOLrlb/qrd9Um+ducDbZ+nR2SvV77WIKwlPr3+H/9qdWMB7B35fwA2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/d9cMAAADbAAAADwAAAAAAAAAAAAAAAACYAgAAZHJzL2Rv&#10;d25yZXYueG1sUEsFBgAAAAAEAAQA9QAAAIgDAAAAAA==&#10;" adj="-11796480,,5400" path="m229620,r-1,c102804,,,102804,,229619l,2430780v,126815,102804,229619,229619,229620l1148100,2660400v126815,-1,229620,-102805,229620,-229620l1377720,229620c1377720,102804,1274915,,1148100,l229620,xe" strokeweight="0">
                  <v:stroke joinstyle="miter"/>
                  <v:formulas/>
                  <v:path arrowok="t" o:connecttype="custom" o:connectlocs="684900,0;1369800,1234260;684900,2468519;0,1234260;684900,0;1369800,1234260;684900,2468519;0,1234260" o:connectangles="270,0,90,180,270,270,270,270" textboxrect="67256,67256,1310464,2593144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Portal Nacional</w:t>
                        </w:r>
                      </w:p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GNRE</w:t>
                        </w:r>
                      </w:p>
                    </w:txbxContent>
                  </v:textbox>
                </v:shape>
                <v:shape id="AutoShape 23" o:spid="_x0000_s1046" style="position:absolute;left:23958;width:37670;height:38401;visibility:visible;mso-wrap-style:square;v-text-anchor:middle" coordsize="3787559,41385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ZZMMA&#10;AADbAAAADwAAAGRycy9kb3ducmV2LnhtbESPQWvCQBSE7wX/w/KEXopuklItqauIIM21Knp9ZF+z&#10;odm3IbuJSX99t1DocZiZb5jNbrSNGKjztWMF6TIBQVw6XXOl4HI+Ll5B+ICssXFMCibysNvOHjaY&#10;a3fnDxpOoRIRwj5HBSaENpfSl4Ys+qVriaP36TqLIcqukrrDe4TbRmZJspIWa44LBls6GCq/Tr1V&#10;8H01x3LNw23CtOjH5/fAL09aqcf5uH8DEWgM/+G/dqEVZBn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JZZMMAAADbAAAADwAAAAAAAAAAAAAAAACYAgAAZHJzL2Rv&#10;d25yZXYueG1sUEsFBgAAAAAEAAQA9QAAAIgDAAAAAA==&#10;" adj="-11796480,,5400" path="m631260,r-1,c631259,,631259,,631259,,282623,,1,282624,1,631260l,3507300v,,,,,c,3855936,282624,4138561,631260,4138561r2525039,-1c3504934,4138559,3787559,3855935,3787559,3507300r,-2876040c3787559,282624,3504934,,3156299,l631260,xe" strokeweight="0">
                  <v:stroke joinstyle="miter"/>
                  <v:formulas/>
                  <v:path arrowok="t" o:connecttype="custom" o:connectlocs="1883520,0;3767040,1920060;1883520,3840120;0,1920060;1883520,0;3767040,1920060;1883520,3840120;0,1920060" o:connectangles="270,0,90,180,270,270,270,270" textboxrect="184896,184896,3602663,3953664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24" o:spid="_x0000_s1047" style="position:absolute;left:45140;top:26269;width:6847;height:698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eZiMQA&#10;AADbAAAADwAAAGRycy9kb3ducmV2LnhtbESPQYvCMBSE74L/ITxhb5qqKFKNogsr68GDbhG8PZtn&#10;W21eShNt/fdmYWGPw8x8wyxWrSnFk2pXWFYwHEQgiFOrC84UJD9f/RkI55E1lpZJwYscrJbdzgJj&#10;bRs+0PPoMxEg7GJUkHtfxVK6NCeDbmAr4uBdbW3QB1lnUtfYBLgp5SiKptJgwWEhx4o+c0rvx4dR&#10;cDltHrfr7aCb8zaZtq/hbu+SiVIfvXY9B+Gp9f/hv/a3VjAaw++X8AP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nmYjEAAAA2wAAAA8AAAAAAAAAAAAAAAAAmAIAAGRycy9k&#10;b3ducmV2LnhtbFBLBQYAAAAABAAEAPUAAACJAwAAAAA=&#10;" adj="-11796480,,5400" path="m,3400r,c,1522,4835,,10799,v5965,,10801,1522,10801,3400l21600,18200v,1877,-4836,3399,-10800,3400c4835,21600,,20077,,18200l,3400xem,3400r,c,5277,4835,6799,10799,6800r1,c16764,6799,21600,5277,21600,3400e" fillcolor="#e6e6e6" strokeweight="0">
                  <v:stroke joinstyle="miter"/>
                  <v:formulas/>
                  <v:path arrowok="t" o:connecttype="custom" o:connectlocs="342360,0;684720,349020;342360,698039;0,349020;10915578,0;21831124,12163330;10915578,24326627;0,12163330;10915546,7658393;10915546,0;0,12163297;10915546,24326627;21831124,12163297" o:connectangles="270,0,90,180,270,270,270,270,270,270,270,270,270" textboxrect="0,6800,21600,18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25" o:spid="_x0000_s1048" style="position:absolute;left:13690;top:12218;width:11992;height:3488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ICsQA&#10;AADbAAAADwAAAGRycy9kb3ducmV2LnhtbESPQWvCQBSE74X+h+UVvJS6qYiE1FVEKiqlh6q010f2&#10;mQSzb2P2qdFf3y0IPQ4z8w0znnauVmdqQ+XZwGs/AUWce1txYWC3XbykoIIgW6w9k4ErBZhOHh/G&#10;mFl/4S86b6RQEcIhQwOlSJNpHfKSHIa+b4ijt/etQ4myLbRt8RLhrtaDJBlphxXHhRIbmpeUHzYn&#10;Z2C9/B4e58I3z58/4k8fh/RZ3o3pPXWzN1BCnfyH7+2VNTAYwt+X+AP05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9SArEAAAA2wAAAA8AAAAAAAAAAAAAAAAAmAIAAGRycy9k&#10;b3ducmV2LnhtbFBLBQYAAAAABAAEAPUAAACJAwAAAAA=&#10;" adj="-11796480,,5400" path="m,5400r16200,l16200,r5400,10800l16200,21600r,-5400l,16200,,5400xe" fillcolor="#e6e6e6" strokeweight="0">
                  <v:stroke joinstyle="miter"/>
                  <v:formulas/>
                  <v:path arrowok="t" o:connecttype="custom" o:connectlocs="599580,0;1199159,174420;599580,348840;0,174420;33466529,0;66933058,3043629;33466529,6087258;0,3043629" o:connectangles="270,0,90,180,270,270,270,270" textboxrect="0,5400,18900,16200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Validação</w:t>
                        </w:r>
                      </w:p>
                    </w:txbxContent>
                  </v:textbox>
                </v:shape>
                <v:shape id="AutoShape 26" o:spid="_x0000_s1049" style="position:absolute;left:11977;top:19202;width:11984;height:3496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tkcUA&#10;AADbAAAADwAAAGRycy9kb3ducmV2LnhtbESPQWvCQBSE7wX/w/IEL1I3SisSXUWk0or0UC3t9ZF9&#10;JsHs2zT71NRf7xaEHoeZ+YaZLVpXqTM1ofRsYDhIQBFn3pacG/jcrx8noIIgW6w8k4FfCrCYdx5m&#10;mFp/4Q867yRXEcIhRQOFSJ1qHbKCHIaBr4mjd/CNQ4myybVt8BLhrtKjJBlrhyXHhQJrWhWUHXcn&#10;Z2Dz+vX0sxK+en7/Fn/aHid9eTGm122XU1BCrfyH7+03a2D0DH9f4g/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Me2RxQAAANsAAAAPAAAAAAAAAAAAAAAAAJgCAABkcnMv&#10;ZG93bnJldi54bWxQSwUGAAAAAAQABAD1AAAAigMAAAAA&#10;" adj="-11796480,,5400" path="m21600,5400r-16200,l5400,,,10800,5400,21600r,-5400l21600,16200r,-10800xe" fillcolor="#e6e6e6" strokeweight="0">
                  <v:stroke joinstyle="miter"/>
                  <v:formulas/>
                  <v:path arrowok="t" o:connecttype="custom" o:connectlocs="599220,0;1198440,174780;599220,349560;0,174780;33456450,0;66912845,3044085;33456450,6088170;0,3044085" o:connectangles="270,0,90,180,270,270,270,270" textboxrect="2700,5400,21600,16200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Retorno</w:t>
                        </w:r>
                      </w:p>
                    </w:txbxContent>
                  </v:textbox>
                </v:shape>
                <v:shape id="AutoShape 27" o:spid="_x0000_s1050" style="position:absolute;left:25671;top:4057;width:13698;height:24260;visibility:visible;mso-wrap-style:square;v-text-anchor:middle" coordsize="1377720,26150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Sg8QA&#10;AADbAAAADwAAAGRycy9kb3ducmV2LnhtbESPzWrDMBCE74W8g9hALyWRE4pJnCgmmBaKb80PyXGx&#10;NraJtTKS6rhvXxUKPQ4z8w2zzUfTiYGcby0rWMwTEMSV1S3XCk7H99kKhA/IGjvLpOCbPOS7ydMW&#10;M20f/EnDIdQiQthnqKAJoc+k9FVDBv3c9sTRu1lnMETpaqkdPiLcdHKZJKk02HJcaLCnoqHqfvgy&#10;ClL5eiuH4lxe1uWbvHeJe8GrU+p5Ou43IAKN4T/81/7QCpYp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zEoPEAAAA2wAAAA8AAAAAAAAAAAAAAAAAmAIAAGRycy9k&#10;b3ducmV2LnhtbFBLBQYAAAAABAAEAPUAAACJAwAAAAA=&#10;" adj="-11796480,,5400" path="m229620,r-1,c102804,,,102804,,229619l,2385419v,126815,102804,229619,229619,229620l1148100,2615039v126815,-1,229620,-102805,229620,-229620l1377720,229620c1377720,102804,1274915,,1148100,l229620,xe" strokeweight="0">
                  <v:stroke joinstyle="miter"/>
                  <v:formulas/>
                  <v:path arrowok="t" o:connecttype="custom" o:connectlocs="684900,0;1369800,1213020;684900,2426040;0,1213020;684900,0;1369800,1213020;684900,2426040;0,1213020" o:connectangles="270,0,90,180,270,270,270,270" textboxrect="67256,67256,1310464,2547783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28" o:spid="_x0000_s1051" type="#_x0000_t202" style="position:absolute;left:29095;top:7;width:29109;height:3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ORsQA&#10;AADbAAAADwAAAGRycy9kb3ducmV2LnhtbESPX2vCQBDE3wt+h2OFvtWLPqhETxHRooVS/IPPS25N&#10;gtm9kLvGtJ/eKxR8HGbmN8x82XGlWmp86cTAcJCAIsmcLSU3cD5t36agfECxWDkhAz/kYbnovcwx&#10;te4uB2qPIVcRIj5FA0UIdaq1zwpi9ANXk0Tv6hrGEGWTa9vgPcK50qMkGWvGUuJCgTWtC8pux282&#10;cN3mU95fKn5P1vuPNuPz1+/nxpjXfreagQrUhWf4v72zBkYT+PsSf4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Mzkb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8"/>
                            <w:szCs w:val="28"/>
                          </w:rPr>
                          <w:t>Secretaria da Fazenda do Paraná</w:t>
                        </w:r>
                      </w:p>
                    </w:txbxContent>
                  </v:textbox>
                </v:shape>
                <v:shape id="Text Box 29" o:spid="_x0000_s1052" type="#_x0000_t202" style="position:absolute;left:27381;top:8729;width:11985;height:3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NaNMAA&#10;AADbAAAADwAAAGRycy9kb3ducmV2LnhtbERPS4vCMBC+C/sfwix403Q9iFSjiKyLLoj4wPPQjG2x&#10;MylNttb99eYgePz43rNFx5VqqfGlEwNfwwQUSeZsKbmB82k9mIDyAcVi5YQMPMjDYv7Rm2Fq3V0O&#10;1B5DrmKI+BQNFCHUqdY+K4jRD11NErmraxhDhE2ubYP3GM6VHiXJWDOWEhsKrGlVUHY7/rGB6zqf&#10;8PZS8U+y2v62GZ/3/7tvY/qf3XIKKlAX3uKXe2MNjOLY+CX+AD1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NaNMAAAADbAAAADwAAAAAAAAAAAAAAAACYAgAAZHJzL2Rvd25y&#10;ZXYueG1sUEsFBgAAAAAEAAQA9QAAAIUDAAAAAA=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Web Service</w:t>
                        </w:r>
                      </w:p>
                    </w:txbxContent>
                  </v:textbox>
                </v:shape>
                <v:shape id="Text Box 30" o:spid="_x0000_s1053" type="#_x0000_t202" style="position:absolute;left:29095;top:17463;width:8575;height:5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//r8QA&#10;AADbAAAADwAAAGRycy9kb3ducmV2LnhtbESPX2vCQBDE3wW/w7FC3/SiD0VTLyKipRaK1Eqfl9zm&#10;D2b3Qu4a0376XqHg4zAzv2HWm4Eb1VPnaycG5rMEFEnubC2lgcvHYboE5QOKxcYJGfgmD5tsPFpj&#10;at1N3qk/h1JFiPgUDVQhtKnWPq+I0c9cSxK9wnWMIcqu1LbDW4RzoxdJ8qgZa4kLFba0qyi/nr/Y&#10;QHEol3z8bPg52R1f+5wvp5+3vTEPk2H7BCrQEO7h//aLNbBYwd+X+AN0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f/6/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Validação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   XML</w:t>
                        </w:r>
                      </w:p>
                    </w:txbxContent>
                  </v:textbox>
                </v:shape>
                <v:shape id="AutoShape 31" o:spid="_x0000_s1054" style="position:absolute;left:46216;top:4049;width:13695;height:16899;visibility:visible;mso-wrap-style:square;v-text-anchor:middle" coordsize="1377000,18215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V11cIA&#10;AADbAAAADwAAAGRycy9kb3ducmV2LnhtbERPy4rCMBTdD/gP4QpuBk19UIdqFB+I4kK0M4tZXppr&#10;W2xuShO1/r1ZDMzycN7zZWsq8aDGlZYVDAcRCOLM6pJzBT/fu/4XCOeRNVaWScGLHCwXnY85Jto+&#10;+UKP1OcihLBLUEHhfZ1I6bKCDLqBrYkDd7WNQR9gk0vd4DOEm0qOoiiWBksODQXWtCkou6V3o6CN&#10;P6fHabrRu1MpcXtOf9e8nyjV67arGQhPrf8X/7kPWsE4rA9fw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lXXVwgAAANsAAAAPAAAAAAAAAAAAAAAAAJgCAABkcnMvZG93&#10;bnJldi54bWxQSwUGAAAAAAQABAD1AAAAhwMAAAAA&#10;" adj="-11796480,,5400" path="m229500,r-1,c102750,,,102750,,229499l,1592099v,126749,102750,229499,229499,229500l1147500,1821599v126749,-1,229500,-102751,229500,-229500l1377000,229500c1377000,102750,1274249,,1147500,l229500,xe" strokeweight="0">
                  <v:stroke joinstyle="miter"/>
                  <v:formulas/>
                  <v:path arrowok="t" o:connecttype="custom" o:connectlocs="684720,0;1369440,844920;684720,1689839;0,844920;684720,0;1369440,844920;684720,1689839;0,844920" o:connectangles="270,0,90,180,270,270,270,270" textboxrect="67220,67220,1309780,1754379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32" o:spid="_x0000_s1055" type="#_x0000_t202" style="position:absolute;left:49636;top:13964;width:10271;height:6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ldMQA&#10;AADbAAAADwAAAGRycy9kb3ducmV2LnhtbESPX2vCQBDE3wt+h2OFvtWLCkWip4ioaKEU/+DzkluT&#10;YHYv5M6Y9tP3CgUfh5n5DTNbdFyplhpfOjEwHCSgSDJnS8kNnE+btwkoH1AsVk7IwDd5WMx7LzNM&#10;rXvIgdpjyFWEiE/RQBFCnWrts4IY/cDVJNG7uoYxRNnk2jb4iHCu9ChJ3jVjKXGhwJpWBWW3450N&#10;XDf5hPeXirfJav/RZnz++vlcG/Pa75ZTUIG68Az/t3fWwHgIf1/iD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wZXT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  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    GNRE</w:t>
                        </w:r>
                      </w:p>
                      <w:p w:rsidR="00615ECD" w:rsidRDefault="00615ECD"/>
                    </w:txbxContent>
                  </v:textbox>
                </v:shape>
                <v:shape id="AutoShape 33" o:spid="_x0000_s1056" style="position:absolute;left:49636;top:20941;width:1725;height:524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HjOMUA&#10;AADbAAAADwAAAGRycy9kb3ducmV2LnhtbESPQWvCQBSE7wX/w/IEL1I32iISXUWk0or0UC3t9ZF9&#10;JsHs2zT71NRf7xaEHoeZ+YaZLVpXqTM1ofRsYDhIQBFn3pacG/jcrx8noIIgW6w8k4FfCrCYdx5m&#10;mFp/4Q867yRXEcIhRQOFSJ1qHbKCHIaBr4mjd/CNQ4myybVt8BLhrtKjJBlrhyXHhQJrWhWUHXcn&#10;Z2Dz+vX8sxK+en7/Fn/aHid9eTGm122XU1BCrfyH7+03a+BpBH9f4g/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eM4xQAAANsAAAAPAAAAAAAAAAAAAAAAAJgCAABkcnMv&#10;ZG93bnJldi54bWxQSwUGAAAAAAQABAD1AAAAigMAAAAA&#10;" adj="-11796480,,5400" path="m5400,r,16200l,16200r10800,5400l21600,16200r-5400,l16200,,5400,xe" fillcolor="#e6e6e6" strokeweight="0">
                  <v:stroke joinstyle="miter"/>
                  <v:formulas/>
                  <v:path arrowok="t" o:connecttype="custom" o:connectlocs="86220,0;172440,262080;86220,524160;0,262080;688323,0;1376646,6853392;688323,13706784;0,6853392" o:connectangles="270,0,90,180,270,270,270,270" textboxrect="5400,0,16200,189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34" o:spid="_x0000_s1057" type="#_x0000_t202" style="position:absolute;left:46215;top:27920;width:6861;height:7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YE8YA&#10;AADbAAAADwAAAGRycy9kb3ducmV2LnhtbESPQWvCQBSE74L/YXmCN92oWDW6ihQFoQepbSnentln&#10;Es2+TbOrxn/vFgSPw8x8w8wWtSnElSqXW1bQ60YgiBOrc04VfH+tO2MQziNrLCyTgjs5WMybjRnG&#10;2t74k647n4oAYRejgsz7MpbSJRkZdF1bEgfvaCuDPsgqlbrCW4CbQvaj6E0azDksZFjSe0bJeXcx&#10;Cn6399XfaV9vz9HkZzzMR4f+6mOkVLtVL6cgPNX+FX62N1rBYAD/X8IP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hYE8YAAADbAAAADwAAAAAAAAAAAAAAAACYAgAAZHJz&#10;L2Rvd25yZXYueG1sUEsFBgAAAAAEAAQA9QAAAIsDAAAAAA==&#10;" filled="f" stroked="f">
                  <v:textbox style="mso-fit-shape-to-text:t"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16"/>
                            <w:szCs w:val="16"/>
                          </w:rPr>
                          <w:t xml:space="preserve">  BD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16"/>
                            <w:szCs w:val="16"/>
                          </w:rPr>
                          <w:t>GNRE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16"/>
                            <w:szCs w:val="16"/>
                          </w:rPr>
                          <w:t>(Espelho)</w:t>
                        </w:r>
                      </w:p>
                      <w:p w:rsidR="00615ECD" w:rsidRDefault="00615ECD"/>
                      <w:p w:rsidR="00615ECD" w:rsidRDefault="00615ECD"/>
                    </w:txbxContent>
                  </v:textbox>
                </v:shape>
                <v:shape id="Text Box 35" o:spid="_x0000_s1058" type="#_x0000_t202" style="position:absolute;left:49636;top:6980;width:8568;height:6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G7MQA&#10;AADbAAAADwAAAGRycy9kb3ducmV2LnhtbESPX2vCQBDE3wv9DscWfKuXVikSPUWkigpF/IPPS25N&#10;gtm9kLvG2E/fEwp9HGbmN8xk1nGlWmp86cTAWz8BRZI5W0pu4HRcvo5A+YBisXJCBu7kYTZ9fppg&#10;at1N9tQeQq4iRHyKBooQ6lRrnxXE6PuuJonexTWMIcom17bBW4Rzpd+T5EMzlhIXCqxpUVB2PXyz&#10;gcsyH/HmXPEqWWy2bcan3c/XpzG9l24+BhWoC//hv/baGhgM4fEl/gA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xuz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Validação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Gravação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Consulta</w:t>
                        </w:r>
                      </w:p>
                    </w:txbxContent>
                  </v:textbox>
                </v:shape>
                <v:shape id="AutoShape 36" o:spid="_x0000_s1059" style="position:absolute;left:39834;top:7786;width:8092;height:2697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7TMUA&#10;AADbAAAADwAAAGRycy9kb3ducmV2LnhtbESPQWvCQBSE7wX/w/IEL0U32ioSXUWkYkvpQVv0+sg+&#10;k2D2bZp9atpf3y0Uehxm5htmvmxdpa7UhNKzgeEgAUWceVtybuDjfdOfggqCbLHyTAa+KMBy0bmb&#10;Y2r9jXd03UuuIoRDigYKkTrVOmQFOQwDXxNH7+QbhxJlk2vb4C3CXaVHSTLRDkuOCwXWtC4oO+8v&#10;zsDL9vD4uRb+9vx2FH95PU/v5cmYXrddzUAJtfIf/ms/WwMPY/j9En+AX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6HtMxQAAANsAAAAPAAAAAAAAAAAAAAAAAJgCAABkcnMv&#10;ZG93bnJldi54bWxQSwUGAAAAAAQABAD1AAAAigMAAAAA&#10;" adj="-11796480,,5400" path="m,5400r16200,l16200,r5400,10800l16200,21600r,-5400l,16200,,5400xe" fillcolor="#e6e6e6" strokeweight="0">
                  <v:stroke joinstyle="miter"/>
                  <v:formulas/>
                  <v:path arrowok="t" o:connecttype="custom" o:connectlocs="404640,0;809280,134820;404640,269640;0,134820;15254928,0;30509856,1813329;15254928,3626658;0,1813329" o:connectangles="270,0,90,180,270,270,270,270" textboxrect="0,5400,18900,16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37" o:spid="_x0000_s1060" style="position:absolute;left:39362;top:14860;width:9273;height:269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lO8UA&#10;AADbAAAADwAAAGRycy9kb3ducmV2LnhtbESPQWvCQBSE74X+h+UVvJS6UYtIdBURRUvpQS3t9ZF9&#10;JsHs25h9auqvdwuFHoeZ+YaZzFpXqQs1ofRsoNdNQBFn3pacG/jcr15GoIIgW6w8k4EfCjCbPj5M&#10;MLX+ylu67CRXEcIhRQOFSJ1qHbKCHIaur4mjd/CNQ4myybVt8BrhrtL9JBlqhyXHhQJrWhSUHXdn&#10;Z+Bt/fV6WgjfPH98iz+/H0fPsjSm89TOx6CEWvkP/7U31sBgCL9f4g/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uU7xQAAANsAAAAPAAAAAAAAAAAAAAAAAJgCAABkcnMv&#10;ZG93bnJldi54bWxQSwUGAAAAAAQABAD1AAAAigMAAAAA&#10;" adj="-11796480,,5400" path="m21600,5400r-16200,l5400,,,10800,5400,21600r,-5400l21600,16200r,-10800xe" fillcolor="#e6e6e6" strokeweight="0">
                  <v:stroke joinstyle="miter"/>
                  <v:formulas/>
                  <v:path arrowok="t" o:connecttype="custom" o:connectlocs="463680,0;927359,134460;463680,268920;0,134460;20015498,0;40030997,1808487;20015498,3616974;0,1808487" o:connectangles="270,0,90,180,270,270,270,270" textboxrect="2700,5400,21600,16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38" o:spid="_x0000_s1061" style="position:absolute;left:47199;top:20757;width:1725;height:5235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ZAoMUA&#10;AADbAAAADwAAAGRycy9kb3ducmV2LnhtbESPQWvCQBSE7wX/w/IEL0U32qISXUWkYkvpQVv0+sg+&#10;k2D2bZp9atpf3y0Uehxm5htmvmxdpa7UhNKzgeEgAUWceVtybuDjfdOfggqCbLHyTAa+KMBy0bmb&#10;Y2r9jXd03UuuIoRDigYKkTrVOmQFOQwDXxNH7+QbhxJlk2vb4C3CXaVHSTLWDkuOCwXWtC4oO+8v&#10;zsDL9vD4uRb+9vx2FH95PU/v5cmYXrddzUAJtfIf/ms/WwMPE/j9En+AX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kCgxQAAANsAAAAPAAAAAAAAAAAAAAAAAJgCAABkcnMv&#10;ZG93bnJldi54bWxQSwUGAAAAAAQABAD1AAAAigMAAAAA&#10;" adj="-11796480,,5400" path="m5400,21600r,-16200l,5400,10800,,21600,5400r-5400,l16200,21600r-10800,xe" fillcolor="#e6e6e6" strokeweight="0">
                  <v:stroke joinstyle="miter"/>
                  <v:formulas/>
                  <v:path arrowok="t" o:connecttype="custom" o:connectlocs="86220,0;172440,261720;86220,523440;0,261720;688323,0;1376646,6835254;688323,13670508;0,6835254" o:connectangles="270,0,90,180,270,270,270,270" textboxrect="5400,2700,16200,216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39" o:spid="_x0000_s1062" type="#_x0000_t202" style="position:absolute;left:49635;top:3499;width:10271;height:2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KYsIA&#10;AADbAAAADwAAAGRycy9kb3ducmV2LnhtbERPy4rCMBTdC/5DuII7TVV8dYwioiC4EJ0ZZHZ3mjtt&#10;tbmpTdT692YhzPJw3rNFbQpxp8rllhX0uhEI4sTqnFMFX5+bzgSE88gaC8uk4EkOFvNmY4axtg8+&#10;0P3oUxFC2MWoIPO+jKV0SUYGXdeWxIH7s5VBH2CVSl3hI4SbQvajaCQN5hwaMixplVFyOd6MgtP+&#10;ub6ef+r9JZp+T4b5+Le/3o2Varfq5QcIT7X/F7/dW61gEMaGL+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MpiwgAAANsAAAAPAAAAAAAAAAAAAAAAAJgCAABkcnMvZG93&#10;bnJldi54bWxQSwUGAAAAAAQABAD1AAAAhwMAAAAA&#10;" filled="f" stroked="f">
                  <v:textbox style="mso-fit-shape-to-text:t"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Mainframe</w:t>
                        </w:r>
                      </w:p>
                    </w:txbxContent>
                  </v:textbox>
                </v:shape>
                <v:shape id="AutoShape 40" o:spid="_x0000_s1063" style="position:absolute;left:53067;top:26182;width:6840;height:698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4v8YA&#10;AADbAAAADwAAAGRycy9kb3ducmV2LnhtbESPQWvCQBSE7wX/w/KE3ppNWiptdA1toaUePGhDwdsz&#10;+0yi2bchu5r4711B8DjMzDfMLBtMI07UudqygiSKQRAXVtdcKsj/vp/eQDiPrLGxTArO5CCbjx5m&#10;mGrb84pOa1+KAGGXooLK+zaV0hUVGXSRbYmDt7OdQR9kV0rdYR/gppHPcTyRBmsOCxW29FVRcVgf&#10;jYLt/+dxv9uvdL/5ySfDOVksXf6q1ON4+JiC8DT4e/jW/tUKXt7h+iX8AD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Y4v8YAAADbAAAADwAAAAAAAAAAAAAAAACYAgAAZHJz&#10;L2Rvd25yZXYueG1sUEsFBgAAAAAEAAQA9QAAAIsDAAAAAA==&#10;" adj="-11796480,,5400" path="m,3400r,c,1522,4835,,10799,v5965,,10801,1522,10801,3400l21600,18200v,1877,-4836,3399,-10800,3400c4835,21600,,20077,,18200l,3400xem,3400r,c,5277,4835,6799,10799,6800r1,c16764,6799,21600,5277,21600,3400e" fillcolor="#e6e6e6" strokeweight="0">
                  <v:stroke joinstyle="miter"/>
                  <v:formulas/>
                  <v:path arrowok="t" o:connecttype="custom" o:connectlocs="342000,0;684000,349020;342000,698039;0,349020;10904100,0;21808168,12163330;10904100,24326627;0,12163330;10904068,7658393;10904068,0;0,12163297;10904068,24326627;21808168,12163297" o:connectangles="270,0,90,180,270,270,270,270,270,270,270,270,270" textboxrect="0,6800,21600,18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41" o:spid="_x0000_s1064" style="position:absolute;left:56476;top:20941;width:1732;height:524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rqcEA&#10;AADbAAAADwAAAGRycy9kb3ducmV2LnhtbERPTWvCQBC9C/0PyxR6Ed1URCS6SpEWK+JBW/Q6ZKdJ&#10;MDubZkeN/nr3IHh8vO/pvHWVOlMTSs8G3vsJKOLM25JzA78/X70xqCDIFivPZOBKAeazl84UU+sv&#10;vKXzTnIVQzikaKAQqVOtQ1aQw9D3NXHk/nzjUCJscm0bvMRwV+lBkoy0w5JjQ4E1LQrKjruTM7Ba&#10;7of/C+Gb581B/Gl9HHfl05i31/ZjAkqolaf44f62BoZxffwSf4Ce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Zq6nBAAAA2wAAAA8AAAAAAAAAAAAAAAAAmAIAAGRycy9kb3du&#10;cmV2LnhtbFBLBQYAAAAABAAEAPUAAACGAwAAAAA=&#10;" adj="-11796480,,5400" path="m5400,r,16200l,16200r10800,5400l21600,16200r-5400,l16200,,5400,xe" fillcolor="#e6e6e6" strokeweight="0">
                  <v:stroke joinstyle="miter"/>
                  <v:formulas/>
                  <v:path arrowok="t" o:connecttype="custom" o:connectlocs="86580,0;173160,262080;86580,524160;0,262080;694083,0;1388166,6853392;694083,13706784;0,6853392" o:connectangles="270,0,90,180,270,270,270,270" textboxrect="5400,0,16200,189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42" o:spid="_x0000_s1065" style="position:absolute;left:54770;top:20941;width:1717;height:524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UOMsQA&#10;AADbAAAADwAAAGRycy9kb3ducmV2LnhtbESPQWvCQBSE70L/w/IKXqRuFJGQuopIxZbSQ1Xa6yP7&#10;TILZt2n2qdFf3y0IPQ4z8w0zW3SuVmdqQ+XZwGiYgCLOva24MLDfrZ9SUEGQLdaeycCVAizmD70Z&#10;ZtZf+JPOWylUhHDI0EAp0mRah7wkh2HoG+LoHXzrUKJsC21bvES4q/U4SabaYcVxocSGViXlx+3J&#10;GXjbfE1+VsI3zx/f4k/vx3QgL8b0H7vlMyihTv7D9/arNTAZwd+X+AP0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VDjLEAAAA2wAAAA8AAAAAAAAAAAAAAAAAmAIAAGRycy9k&#10;b3ducmV2LnhtbFBLBQYAAAAABAAEAPUAAACJAwAAAAA=&#10;" adj="-11796480,,5400" path="m5400,21600r,-16200l,5400,10800,,21600,5400r-5400,l16200,21600r-10800,xe" fillcolor="#e6e6e6" strokeweight="0">
                  <v:stroke joinstyle="miter"/>
                  <v:formulas/>
                  <v:path arrowok="t" o:connecttype="custom" o:connectlocs="85860,0;171720,262080;85860,524160;0,262080;685449,0;1370898,6853392;685449,13706784;0,6853392" o:connectangles="270,0,90,180,270,270,270,270" textboxrect="5400,2700,16200,216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43" o:spid="_x0000_s1066" type="#_x0000_t202" style="position:absolute;left:53067;top:27921;width:8561;height:5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SIfsQA&#10;AADbAAAADwAAAGRycy9kb3ducmV2LnhtbESPX2vCQBDE3wt+h2OFvtWLIiLRU0S0aKEU/+DzkluT&#10;YHYv5K4x7af3CgUfh5n5DTNfdlyplhpfOjEwHCSgSDJnS8kNnE/btykoH1AsVk7IwA95WC56L3NM&#10;rbvLgdpjyFWEiE/RQBFCnWrts4IY/cDVJNG7uoYxRNnk2jZ4j3Cu9ChJJpqxlLhQYE3rgrLb8ZsN&#10;XLf5lPeXit+T9f6jzfj89fu5Mea1361moAJ14Rn+b++sgfEI/r7EH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kiH7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</w:rPr>
                          <w:t xml:space="preserve">   BD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</w:rPr>
                          <w:t>SGR e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</w:rPr>
                          <w:t>Outros</w:t>
                        </w:r>
                      </w:p>
                    </w:txbxContent>
                  </v:textbox>
                </v:shape>
                <v:shape id="AutoShape 44" o:spid="_x0000_s1067" style="position:absolute;left:29095;top:29674;width:6861;height:6977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h8KMYA&#10;AADbAAAADwAAAGRycy9kb3ducmV2LnhtbESPT2vCQBTE70K/w/IKvelG2waJbqQWWtpDD2oQvD2z&#10;L39s9m3IriZ++25B8DjMzG+Y5WowjbhQ52rLCqaTCARxbnXNpYJs9zGeg3AeWWNjmRRcycEqfRgt&#10;MdG25w1dtr4UAcIuQQWV920ipcsrMugmtiUOXmE7gz7IrpS6wz7ATSNnURRLgzWHhQpbeq8o/92e&#10;jYLjfn0+FaeN7g+fWTxcp98/LntV6ulxeFuA8DT4e/jW/tIKXp7h/0v4AT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h8KMYAAADbAAAADwAAAAAAAAAAAAAAAACYAgAAZHJz&#10;L2Rvd25yZXYueG1sUEsFBgAAAAAEAAQA9QAAAIsDAAAAAA==&#10;" adj="-11796480,,5400" path="m,3400r,c,1522,4835,,10799,v5965,,10801,1522,10801,3400l21600,18200v,1877,-4836,3399,-10800,3400c4835,21600,,20077,,18200l,3400xem,3400r,c,5277,4835,6799,10799,6800r1,c16764,6799,21600,5277,21600,3400e" fillcolor="#e6e6e6" strokeweight="0">
                  <v:stroke joinstyle="miter"/>
                  <v:formulas/>
                  <v:path arrowok="t" o:connecttype="custom" o:connectlocs="343080,0;686160,348840;343080,697680;0,348840;10938534,0;21877036,12157074;10938534,24314116;0,12157074;10938502,7654454;10938502,0;0,12157042;10938502,24314116;21877036,12157042" o:connectangles="270,0,90,180,270,270,270,270,270,270,270,270,270" textboxrect="0,6800,21600,18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45" o:spid="_x0000_s1068" style="position:absolute;left:32526;top:26182;width:1717;height:5235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tqsQA&#10;AADbAAAADwAAAGRycy9kb3ducmV2LnhtbESPQWvCQBSE7wX/w/IKvRTdWIJIdJUiii2lB63o9ZF9&#10;JsHs25h9atpf3y0IPQ4z8w0znXeuVldqQ+XZwHCQgCLOva24MLD7WvXHoIIgW6w9k4FvCjCf9R6m&#10;mFl/4w1dt1KoCOGQoYFSpMm0DnlJDsPAN8TRO/rWoUTZFtq2eItwV+uXJBlphxXHhRIbWpSUn7YX&#10;Z+B9vU/PC+Efz58H8ZeP0/hZlsY8PXavE1BCnfyH7+03ayBN4e9L/AF6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irarEAAAA2wAAAA8AAAAAAAAAAAAAAAAAmAIAAGRycy9k&#10;b3ducmV2LnhtbFBLBQYAAAAABAAEAPUAAACJAwAAAAA=&#10;" adj="-11796480,,5400" path="m5400,r,16200l,16200r10800,5400l21600,16200r-5400,l16200,,5400,xe" fillcolor="#e6e6e6" strokeweight="0">
                  <v:stroke joinstyle="miter"/>
                  <v:formulas/>
                  <v:path arrowok="t" o:connecttype="custom" o:connectlocs="85860,0;171720,261720;85860,523440;0,261720;685449,0;1370898,6835254;685449,13670508;0,6835254" o:connectangles="270,0,90,180,270,270,270,270" textboxrect="5400,0,16200,189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46" o:spid="_x0000_s1069" style="position:absolute;left:30808;top:26182;width:1725;height:5235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4IMcUA&#10;AADbAAAADwAAAGRycy9kb3ducmV2LnhtbESPQWvCQBSE7wX/w/KEXqRuFCsSXUWk0or0UC3t9ZF9&#10;JsHs2zT71NRf7xaEHoeZ+YaZLVpXqTM1ofRsYNBPQBFn3pacG/jcr58moIIgW6w8k4FfCrCYdx5m&#10;mFp/4Q867yRXEcIhRQOFSJ1qHbKCHIa+r4mjd/CNQ4myybVt8BLhrtLDJBlrhyXHhQJrWhWUHXcn&#10;Z2Dz+jX6WQlfPb9/iz9tj5OevBjz2G2XU1BCrfyH7+03a2D0DH9f4g/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ggxxQAAANsAAAAPAAAAAAAAAAAAAAAAAJgCAABkcnMv&#10;ZG93bnJldi54bWxQSwUGAAAAAAQABAD1AAAAigMAAAAA&#10;" adj="-11796480,,5400" path="m5400,21600r,-16200l,5400,10800,,21600,5400r-5400,l16200,21600r-10800,xe" fillcolor="#e6e6e6" strokeweight="0">
                  <v:stroke joinstyle="miter"/>
                  <v:formulas/>
                  <v:path arrowok="t" o:connecttype="custom" o:connectlocs="86220,0;172440,261720;86220,523440;0,261720;688323,0;1376646,6835254;688323,13670508;0,6835254" o:connectangles="270,0,90,180,270,270,270,270" textboxrect="5400,2700,16200,216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47" o:spid="_x0000_s1070" type="#_x0000_t202" style="position:absolute;left:30807;top:33165;width:6861;height:6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I9sYA&#10;AADbAAAADwAAAGRycy9kb3ducmV2LnhtbESPT2vCQBTE7wW/w/IEb3Wj+De6ioiC4EFqW4q3Z/aZ&#10;RLNvY3bV+O3dQqHHYWZ+w0zntSnEnSqXW1bQaUcgiBOrc04VfH2u30cgnEfWWFgmBU9yMJ813qYY&#10;a/vgD7rvfSoChF2MCjLvy1hKl2Rk0LVtSRy8k60M+iCrVOoKHwFuCtmNooE0mHNYyLCkZUbJZX8z&#10;Cn52z9X1fKh3l2j8Pernw2N3tR0q1WrWiwkIT7X/D/+1N1pBbwC/X8IPkL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mI9sYAAADbAAAADwAAAAAAAAAAAAAAAACYAgAAZHJz&#10;L2Rvd25yZXYueG1sUEsFBgAAAAAEAAQA9QAAAIsDAAAAAA==&#10;" filled="f" stroked="f">
                  <v:textbox style="mso-fit-shape-to-text:t"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1"/>
                            <w:szCs w:val="21"/>
                          </w:rPr>
                          <w:t>BD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1"/>
                            <w:szCs w:val="21"/>
                          </w:rPr>
                          <w:t>XML</w:t>
                        </w:r>
                      </w:p>
                      <w:p w:rsidR="00615ECD" w:rsidRDefault="00615ECD"/>
                      <w:p w:rsidR="00615ECD" w:rsidRDefault="00615ECD"/>
                    </w:txbxContent>
                  </v:textbox>
                </v:shape>
              </v:group>
            </w:pict>
          </mc:Fallback>
        </mc:AlternateContent>
      </w:r>
    </w:p>
    <w:p w:rsidR="00A04DE1" w:rsidRDefault="00A04DE1">
      <w:pPr>
        <w:pStyle w:val="paragrafonormal"/>
        <w:rPr>
          <w:rFonts w:ascii="Arial" w:hAnsi="Arial"/>
          <w:sz w:val="21"/>
          <w:szCs w:val="21"/>
        </w:rPr>
      </w:pPr>
    </w:p>
    <w:p w:rsidR="00A04DE1" w:rsidRDefault="00A04DE1">
      <w:pPr>
        <w:pStyle w:val="paragrafonormal"/>
        <w:rPr>
          <w:rFonts w:ascii="Arial" w:hAnsi="Arial"/>
          <w:sz w:val="21"/>
          <w:szCs w:val="21"/>
        </w:rPr>
      </w:pPr>
    </w:p>
    <w:p w:rsidR="00A04DE1" w:rsidRDefault="00A04DE1">
      <w:pPr>
        <w:pStyle w:val="paragrafonormal"/>
        <w:rPr>
          <w:rFonts w:ascii="Arial" w:hAnsi="Arial"/>
          <w:sz w:val="21"/>
          <w:szCs w:val="21"/>
        </w:rPr>
      </w:pPr>
    </w:p>
    <w:p w:rsidR="00A04DE1" w:rsidRDefault="00A04DE1">
      <w:pPr>
        <w:pStyle w:val="paragrafonormal"/>
        <w:rPr>
          <w:rFonts w:ascii="Arial" w:hAnsi="Arial"/>
          <w:sz w:val="21"/>
          <w:szCs w:val="21"/>
        </w:rPr>
      </w:pPr>
    </w:p>
    <w:p w:rsidR="00A04DE1" w:rsidRDefault="00A04DE1">
      <w:pPr>
        <w:pStyle w:val="paragrafonormal"/>
        <w:rPr>
          <w:rFonts w:ascii="Arial" w:hAnsi="Arial"/>
          <w:sz w:val="21"/>
          <w:szCs w:val="21"/>
        </w:rPr>
      </w:pPr>
    </w:p>
    <w:p w:rsidR="00A04DE1" w:rsidRDefault="00A04DE1">
      <w:pPr>
        <w:pStyle w:val="paragrafonormal"/>
        <w:rPr>
          <w:rFonts w:ascii="Arial" w:hAnsi="Arial"/>
          <w:sz w:val="21"/>
          <w:szCs w:val="21"/>
        </w:rPr>
      </w:pPr>
    </w:p>
    <w:p w:rsidR="00A04DE1" w:rsidRDefault="00A04DE1">
      <w:pPr>
        <w:pStyle w:val="paragrafonormal"/>
        <w:rPr>
          <w:rFonts w:ascii="Arial" w:hAnsi="Arial"/>
          <w:sz w:val="21"/>
          <w:szCs w:val="21"/>
        </w:rPr>
      </w:pPr>
    </w:p>
    <w:p w:rsidR="00A04DE1" w:rsidRDefault="00A04DE1">
      <w:pPr>
        <w:pStyle w:val="paragrafonormal"/>
        <w:rPr>
          <w:rFonts w:ascii="Arial" w:hAnsi="Arial"/>
          <w:sz w:val="21"/>
          <w:szCs w:val="21"/>
        </w:rPr>
      </w:pPr>
    </w:p>
    <w:p w:rsidR="00A04DE1" w:rsidRDefault="00A04DE1">
      <w:pPr>
        <w:pStyle w:val="paragrafonormal"/>
        <w:rPr>
          <w:rFonts w:ascii="Arial" w:hAnsi="Arial"/>
          <w:sz w:val="21"/>
          <w:szCs w:val="21"/>
        </w:rPr>
      </w:pPr>
    </w:p>
    <w:p w:rsidR="00A04DE1" w:rsidRDefault="00615ECD">
      <w:pPr>
        <w:pStyle w:val="Ttulo4"/>
        <w:pageBreakBefore/>
      </w:pPr>
      <w:r>
        <w:rPr>
          <w:rFonts w:ascii="Arial" w:hAnsi="Arial"/>
          <w:sz w:val="22"/>
          <w:szCs w:val="22"/>
        </w:rPr>
        <w:lastRenderedPageBreak/>
        <w:t>6.2.1.2</w:t>
      </w:r>
      <w:r>
        <w:rPr>
          <w:rFonts w:ascii="Arial" w:hAnsi="Arial"/>
          <w:b w:val="0"/>
          <w:bCs w:val="0"/>
          <w:sz w:val="21"/>
          <w:szCs w:val="21"/>
        </w:rPr>
        <w:t xml:space="preserve"> </w:t>
      </w:r>
      <w:r>
        <w:rPr>
          <w:rFonts w:ascii="Arial" w:hAnsi="Arial"/>
          <w:sz w:val="22"/>
          <w:szCs w:val="22"/>
        </w:rPr>
        <w:t>Persistência</w:t>
      </w:r>
      <w:r>
        <w:rPr>
          <w:rFonts w:ascii="Arial" w:eastAsia="ArialMT" w:hAnsi="Arial" w:cs="ArialMT"/>
          <w:sz w:val="22"/>
          <w:szCs w:val="22"/>
        </w:rPr>
        <w:t xml:space="preserve"> das informações do espelho da guia na Baixa Plataforma</w:t>
      </w:r>
    </w:p>
    <w:p w:rsidR="00A04DE1" w:rsidRDefault="00A04DE1"/>
    <w:p w:rsidR="00A04DE1" w:rsidRDefault="00615ECD">
      <w:pPr>
        <w:spacing w:before="57" w:after="113" w:line="360" w:lineRule="auto"/>
        <w:jc w:val="both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tab/>
        <w:t>Nesta alternativa o espelho da guia será gravado na baixa plataforma. Sendo assim, o  processo de apropriação do pagamento, que se encontra no mainframe, deverá acessar os dados da guia em outro ambiente. Já o web service que envia dados do espelho da guia não precisará acionar uma rotina do mainframe para obter os dados para envio.</w:t>
      </w: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Dimensionamento de esforço</w:t>
      </w:r>
    </w:p>
    <w:p w:rsidR="00A04DE1" w:rsidRDefault="00A04DE1">
      <w:pPr>
        <w:pStyle w:val="Standard"/>
        <w:rPr>
          <w:rFonts w:ascii="Arial" w:hAnsi="Arial"/>
          <w:sz w:val="21"/>
          <w:szCs w:val="21"/>
        </w:rPr>
      </w:pPr>
    </w:p>
    <w:tbl>
      <w:tblPr>
        <w:tblW w:w="900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1"/>
        <w:gridCol w:w="1578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7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Função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Estimativa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4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Adaptação da rotina de compatibilização dos dados da guia com os sistemas SEFA/PR</w:t>
            </w:r>
          </w:p>
        </w:tc>
        <w:tc>
          <w:tcPr>
            <w:tcW w:w="1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4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Adaptação da rotina do sistema SGR de apropriação do pagamento da guia, a partir dos dados do espelho que se encontra na plataforma baixa</w:t>
            </w:r>
          </w:p>
        </w:tc>
        <w:tc>
          <w:tcPr>
            <w:tcW w:w="1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120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4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Adaptação da rotina mainframe para retirar a parte de gravação do espelho da guia</w:t>
            </w:r>
          </w:p>
        </w:tc>
        <w:tc>
          <w:tcPr>
            <w:tcW w:w="1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4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Criação de rotina na baixa plataforma para gravar os dados do espelho da guia</w:t>
            </w:r>
          </w:p>
        </w:tc>
        <w:tc>
          <w:tcPr>
            <w:tcW w:w="1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4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Criação de rotina na baixa plataforma para gravar o log de erros na autorização da guia</w:t>
            </w:r>
          </w:p>
        </w:tc>
        <w:tc>
          <w:tcPr>
            <w:tcW w:w="1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4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Criar rotina baixa na plataforma para disponibilizar os dados do espelho da guia</w:t>
            </w:r>
          </w:p>
        </w:tc>
        <w:tc>
          <w:tcPr>
            <w:tcW w:w="1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4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Total do esforço em horas</w:t>
            </w:r>
          </w:p>
        </w:tc>
        <w:tc>
          <w:tcPr>
            <w:tcW w:w="1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270 horas</w:t>
            </w:r>
          </w:p>
        </w:tc>
      </w:tr>
    </w:tbl>
    <w:p w:rsidR="00A04DE1" w:rsidRDefault="00A04DE1"/>
    <w:p w:rsidR="00A04DE1" w:rsidRDefault="00A04DE1">
      <w:pPr>
        <w:rPr>
          <w:rFonts w:ascii="Arial" w:hAnsi="Arial"/>
          <w:i/>
          <w:iCs/>
          <w:sz w:val="21"/>
          <w:szCs w:val="21"/>
        </w:rPr>
      </w:pP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Vantagens</w:t>
      </w:r>
    </w:p>
    <w:p w:rsidR="00A04DE1" w:rsidRDefault="00615ECD">
      <w:pPr>
        <w:pStyle w:val="Standard"/>
        <w:ind w:left="709"/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 xml:space="preserve"> </w:t>
      </w:r>
    </w:p>
    <w:p w:rsidR="00A04DE1" w:rsidRDefault="00615ECD">
      <w:pPr>
        <w:pStyle w:val="paragrafonormal"/>
        <w:numPr>
          <w:ilvl w:val="0"/>
          <w:numId w:val="29"/>
        </w:numPr>
        <w:spacing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Web service de envio das informações do espelho da guia não precisará acessar o mainframe.</w:t>
      </w:r>
    </w:p>
    <w:p w:rsidR="00A04DE1" w:rsidRDefault="00A04DE1">
      <w:pPr>
        <w:pStyle w:val="paragrafonormal"/>
        <w:spacing w:after="113"/>
        <w:rPr>
          <w:rFonts w:ascii="Arial" w:hAnsi="Arial"/>
          <w:sz w:val="21"/>
          <w:szCs w:val="21"/>
        </w:rPr>
      </w:pPr>
    </w:p>
    <w:p w:rsidR="00A04DE1" w:rsidRDefault="00A04DE1">
      <w:pPr>
        <w:pStyle w:val="paragrafonormal"/>
        <w:pageBreakBefore/>
        <w:spacing w:after="113"/>
        <w:rPr>
          <w:rFonts w:ascii="Arial" w:hAnsi="Arial"/>
          <w:sz w:val="21"/>
          <w:szCs w:val="21"/>
        </w:rPr>
      </w:pP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Desvantagens</w:t>
      </w:r>
    </w:p>
    <w:p w:rsidR="00A04DE1" w:rsidRDefault="00615ECD">
      <w:pPr>
        <w:pStyle w:val="Standard"/>
        <w:numPr>
          <w:ilvl w:val="0"/>
          <w:numId w:val="29"/>
        </w:numPr>
        <w:spacing w:before="57" w:after="113"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Necessidade de esforço para especificação e criação da estrutura de armazenamento do espelho da guia na baixa plataforma e de desenvolvimento da rotina de persistência dos dados, por conta da impossibilidade de reuso da estrutura disponível no ambiente mainframe.</w:t>
      </w:r>
    </w:p>
    <w:p w:rsidR="00A04DE1" w:rsidRDefault="00615ECD">
      <w:pPr>
        <w:pStyle w:val="Standard"/>
        <w:numPr>
          <w:ilvl w:val="0"/>
          <w:numId w:val="29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Maior esforço para adaptação da rotina mainframe de  apropriação dos pagamentos por conta da necessidade de acessar os dados do espelho da guia na baixa plataforma.</w:t>
      </w:r>
    </w:p>
    <w:p w:rsidR="00A04DE1" w:rsidRDefault="00615ECD">
      <w:pPr>
        <w:pStyle w:val="Standard"/>
        <w:numPr>
          <w:ilvl w:val="0"/>
          <w:numId w:val="29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Maior esforço para desenvolver o web service de autorização de emissão que deverá contemplar a rotina de gravação do espelho da guia.</w:t>
      </w:r>
    </w:p>
    <w:p w:rsidR="00A04DE1" w:rsidRDefault="00615ECD">
      <w:pPr>
        <w:pStyle w:val="Standard"/>
        <w:numPr>
          <w:ilvl w:val="0"/>
          <w:numId w:val="29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Maior esforço para implementação da solução.</w:t>
      </w:r>
    </w:p>
    <w:p w:rsidR="00A04DE1" w:rsidRDefault="00615ECD">
      <w:pPr>
        <w:pStyle w:val="Standard"/>
        <w:numPr>
          <w:ilvl w:val="0"/>
          <w:numId w:val="29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Menor reuso de componentes existentes.</w:t>
      </w:r>
    </w:p>
    <w:p w:rsidR="00A04DE1" w:rsidRDefault="00A04DE1">
      <w:pPr>
        <w:pStyle w:val="Standard"/>
        <w:spacing w:before="57" w:after="113" w:line="360" w:lineRule="auto"/>
        <w:rPr>
          <w:rFonts w:ascii="Arial" w:hAnsi="Arial"/>
          <w:sz w:val="21"/>
          <w:szCs w:val="21"/>
        </w:rPr>
      </w:pP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Representação gráfica</w:t>
      </w:r>
    </w:p>
    <w:p w:rsidR="00A04DE1" w:rsidRDefault="00A04DE1">
      <w:pPr>
        <w:pStyle w:val="Standard"/>
        <w:rPr>
          <w:rFonts w:ascii="Arial" w:hAnsi="Arial"/>
          <w:i/>
          <w:iCs/>
          <w:sz w:val="21"/>
          <w:szCs w:val="21"/>
        </w:rPr>
      </w:pPr>
    </w:p>
    <w:p w:rsidR="00A04DE1" w:rsidRDefault="00615ECD">
      <w:pPr>
        <w:pStyle w:val="Standard"/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noProof/>
          <w:sz w:val="21"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52560</wp:posOffset>
                </wp:positionV>
                <wp:extent cx="6159599" cy="4037039"/>
                <wp:effectExtent l="0" t="0" r="12700" b="1905"/>
                <wp:wrapNone/>
                <wp:docPr id="4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99" cy="4037039"/>
                          <a:chOff x="0" y="0"/>
                          <a:chExt cx="6159599" cy="4037039"/>
                        </a:xfrm>
                      </wpg:grpSpPr>
                      <wps:wsp>
                        <wps:cNvPr id="48" name="AutoShape 49"/>
                        <wps:cNvSpPr/>
                        <wps:spPr>
                          <a:xfrm>
                            <a:off x="0" y="729720"/>
                            <a:ext cx="1367280" cy="26762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66920"/>
                              <a:gd name="f7" fmla="val 2714760"/>
                              <a:gd name="f8" fmla="val 227820"/>
                              <a:gd name="f9" fmla="val 227819"/>
                              <a:gd name="f10" fmla="val 101998"/>
                              <a:gd name="f11" fmla="val 2486940"/>
                              <a:gd name="f12" fmla="val 2612761"/>
                              <a:gd name="f13" fmla="val 2714759"/>
                              <a:gd name="f14" fmla="val 1139100"/>
                              <a:gd name="f15" fmla="val 1264921"/>
                              <a:gd name="f16" fmla="+- 0 0 0"/>
                              <a:gd name="f17" fmla="*/ f3 1 1366920"/>
                              <a:gd name="f18" fmla="*/ f4 1 2714760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366920"/>
                              <a:gd name="f27" fmla="*/ f23 1 2714760"/>
                              <a:gd name="f28" fmla="*/ 683460 f24 1"/>
                              <a:gd name="f29" fmla="*/ 0 f23 1"/>
                              <a:gd name="f30" fmla="*/ 1366920 f24 1"/>
                              <a:gd name="f31" fmla="*/ 1357380 f23 1"/>
                              <a:gd name="f32" fmla="*/ 2714760 f23 1"/>
                              <a:gd name="f33" fmla="*/ 0 f24 1"/>
                              <a:gd name="f34" fmla="*/ 66728 f24 1"/>
                              <a:gd name="f35" fmla="*/ 66728 f23 1"/>
                              <a:gd name="f36" fmla="*/ 1300192 f24 1"/>
                              <a:gd name="f37" fmla="*/ 2648032 f23 1"/>
                              <a:gd name="f38" fmla="+- f25 0 f1"/>
                              <a:gd name="f39" fmla="*/ f28 1 1366920"/>
                              <a:gd name="f40" fmla="*/ f29 1 2714760"/>
                              <a:gd name="f41" fmla="*/ f30 1 1366920"/>
                              <a:gd name="f42" fmla="*/ f31 1 2714760"/>
                              <a:gd name="f43" fmla="*/ f32 1 2714760"/>
                              <a:gd name="f44" fmla="*/ f33 1 1366920"/>
                              <a:gd name="f45" fmla="*/ f34 1 1366920"/>
                              <a:gd name="f46" fmla="*/ f35 1 2714760"/>
                              <a:gd name="f47" fmla="*/ f36 1 1366920"/>
                              <a:gd name="f48" fmla="*/ f37 1 2714760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366920" h="2714760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Portal Nacional</w:t>
                              </w:r>
                            </w:p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GNRE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49" name="AutoShape 50"/>
                        <wps:cNvSpPr/>
                        <wps:spPr>
                          <a:xfrm>
                            <a:off x="2390760" y="0"/>
                            <a:ext cx="3756239" cy="39729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756960"/>
                              <a:gd name="f7" fmla="val 4031999"/>
                              <a:gd name="f8" fmla="val 626160"/>
                              <a:gd name="f9" fmla="val 626159"/>
                              <a:gd name="f10" fmla="val 280340"/>
                              <a:gd name="f11" fmla="val 1"/>
                              <a:gd name="f12" fmla="val 280341"/>
                              <a:gd name="f13" fmla="val 3405839"/>
                              <a:gd name="f14" fmla="val 3751658"/>
                              <a:gd name="f15" fmla="val 4032000"/>
                              <a:gd name="f16" fmla="val 3130800"/>
                              <a:gd name="f17" fmla="val 3476618"/>
                              <a:gd name="f18" fmla="val 4031998"/>
                              <a:gd name="f19" fmla="val 3751657"/>
                              <a:gd name="f20" fmla="+- 0 0 0"/>
                              <a:gd name="f21" fmla="*/ f3 1 3756960"/>
                              <a:gd name="f22" fmla="*/ f4 1 403199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3756960"/>
                              <a:gd name="f31" fmla="*/ f27 1 4031999"/>
                              <a:gd name="f32" fmla="*/ 1878480 f28 1"/>
                              <a:gd name="f33" fmla="*/ 0 f27 1"/>
                              <a:gd name="f34" fmla="*/ 3756960 f28 1"/>
                              <a:gd name="f35" fmla="*/ 2016000 f27 1"/>
                              <a:gd name="f36" fmla="*/ 4031999 f27 1"/>
                              <a:gd name="f37" fmla="*/ 0 f28 1"/>
                              <a:gd name="f38" fmla="*/ 183402 f28 1"/>
                              <a:gd name="f39" fmla="*/ 183402 f27 1"/>
                              <a:gd name="f40" fmla="*/ 3573558 f28 1"/>
                              <a:gd name="f41" fmla="*/ 3848597 f27 1"/>
                              <a:gd name="f42" fmla="+- f29 0 f1"/>
                              <a:gd name="f43" fmla="*/ f32 1 3756960"/>
                              <a:gd name="f44" fmla="*/ f33 1 4031999"/>
                              <a:gd name="f45" fmla="*/ f34 1 3756960"/>
                              <a:gd name="f46" fmla="*/ f35 1 4031999"/>
                              <a:gd name="f47" fmla="*/ f36 1 4031999"/>
                              <a:gd name="f48" fmla="*/ f37 1 3756960"/>
                              <a:gd name="f49" fmla="*/ f38 1 3756960"/>
                              <a:gd name="f50" fmla="*/ f39 1 4031999"/>
                              <a:gd name="f51" fmla="*/ f40 1 3756960"/>
                              <a:gd name="f52" fmla="*/ f41 1 4031999"/>
                              <a:gd name="f53" fmla="*/ f43 1 f30"/>
                              <a:gd name="f54" fmla="*/ f44 1 f31"/>
                              <a:gd name="f55" fmla="*/ f45 1 f30"/>
                              <a:gd name="f56" fmla="*/ f46 1 f31"/>
                              <a:gd name="f57" fmla="*/ f47 1 f31"/>
                              <a:gd name="f58" fmla="*/ f48 1 f30"/>
                              <a:gd name="f59" fmla="*/ f49 1 f30"/>
                              <a:gd name="f60" fmla="*/ f51 1 f30"/>
                              <a:gd name="f61" fmla="*/ f50 1 f31"/>
                              <a:gd name="f62" fmla="*/ f52 1 f31"/>
                              <a:gd name="f63" fmla="*/ f59 f21 1"/>
                              <a:gd name="f64" fmla="*/ f60 f21 1"/>
                              <a:gd name="f65" fmla="*/ f62 f22 1"/>
                              <a:gd name="f66" fmla="*/ f61 f22 1"/>
                              <a:gd name="f67" fmla="*/ f53 f21 1"/>
                              <a:gd name="f68" fmla="*/ f54 f22 1"/>
                              <a:gd name="f69" fmla="*/ f55 f21 1"/>
                              <a:gd name="f70" fmla="*/ f56 f22 1"/>
                              <a:gd name="f71" fmla="*/ f57 f22 1"/>
                              <a:gd name="f72" fmla="*/ f58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2">
                                <a:pos x="f67" y="f68"/>
                              </a:cxn>
                              <a:cxn ang="f42">
                                <a:pos x="f69" y="f70"/>
                              </a:cxn>
                              <a:cxn ang="f42">
                                <a:pos x="f67" y="f71"/>
                              </a:cxn>
                              <a:cxn ang="f42">
                                <a:pos x="f72" y="f70"/>
                              </a:cxn>
                            </a:cxnLst>
                            <a:rect l="f63" t="f66" r="f64" b="f65"/>
                            <a:pathLst>
                              <a:path w="3756960" h="4031999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9" y="f5"/>
                                  <a:pt x="f9" y="f5"/>
                                  <a:pt x="f9" y="f5"/>
                                </a:cubicBezTo>
                                <a:cubicBezTo>
                                  <a:pt x="f10" y="f5"/>
                                  <a:pt x="f11" y="f12"/>
                                  <a:pt x="f11" y="f8"/>
                                </a:cubicBezTo>
                                <a:lnTo>
                                  <a:pt x="f5" y="f13"/>
                                </a:lnTo>
                                <a:cubicBezTo>
                                  <a:pt x="f5" y="f13"/>
                                  <a:pt x="f5" y="f13"/>
                                  <a:pt x="f5" y="f13"/>
                                </a:cubicBezTo>
                                <a:cubicBezTo>
                                  <a:pt x="f5" y="f14"/>
                                  <a:pt x="f12" y="f15"/>
                                  <a:pt x="f8" y="f15"/>
                                </a:cubicBezTo>
                                <a:lnTo>
                                  <a:pt x="f16" y="f7"/>
                                </a:lnTo>
                                <a:cubicBezTo>
                                  <a:pt x="f17" y="f18"/>
                                  <a:pt x="f6" y="f19"/>
                                  <a:pt x="f6" y="f13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2"/>
                                  <a:pt x="f17" y="f5"/>
                                  <a:pt x="f16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50" name="AutoShape 51"/>
                        <wps:cNvSpPr/>
                        <wps:spPr>
                          <a:xfrm>
                            <a:off x="5123159" y="2803680"/>
                            <a:ext cx="853559" cy="9820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3400"/>
                              <a:gd name="f8" fmla="val 1522"/>
                              <a:gd name="f9" fmla="val 4835"/>
                              <a:gd name="f10" fmla="val 10799"/>
                              <a:gd name="f11" fmla="val 16764"/>
                              <a:gd name="f12" fmla="val 18200"/>
                              <a:gd name="f13" fmla="val 20077"/>
                              <a:gd name="f14" fmla="val 21599"/>
                              <a:gd name="f15" fmla="val 10800"/>
                              <a:gd name="f16" fmla="val 5277"/>
                              <a:gd name="f17" fmla="val 6799"/>
                              <a:gd name="f18" fmla="val 6800"/>
                              <a:gd name="f19" fmla="+- 0 0 0"/>
                              <a:gd name="f20" fmla="*/ f3 1 21600"/>
                              <a:gd name="f21" fmla="*/ f4 1 21600"/>
                              <a:gd name="f22" fmla="val f5"/>
                              <a:gd name="f23" fmla="val f6"/>
                              <a:gd name="f24" fmla="*/ f19 f0 1"/>
                              <a:gd name="f25" fmla="+- f23 0 f22"/>
                              <a:gd name="f26" fmla="*/ f24 1 f2"/>
                              <a:gd name="f27" fmla="*/ f25 1 21600"/>
                              <a:gd name="f28" fmla="*/ 426600 f25 1"/>
                              <a:gd name="f29" fmla="*/ 0 f25 1"/>
                              <a:gd name="f30" fmla="*/ 853199 f25 1"/>
                              <a:gd name="f31" fmla="*/ 497700 f25 1"/>
                              <a:gd name="f32" fmla="*/ 995400 f25 1"/>
                              <a:gd name="f33" fmla="*/ 313367 f25 1"/>
                              <a:gd name="f34" fmla="*/ 6800 f25 1"/>
                              <a:gd name="f35" fmla="*/ 21600 f25 1"/>
                              <a:gd name="f36" fmla="*/ 18200 f25 1"/>
                              <a:gd name="f37" fmla="+- f26 0 f1"/>
                              <a:gd name="f38" fmla="*/ f28 1 21600"/>
                              <a:gd name="f39" fmla="*/ f29 1 21600"/>
                              <a:gd name="f40" fmla="*/ f30 1 21600"/>
                              <a:gd name="f41" fmla="*/ f31 1 21600"/>
                              <a:gd name="f42" fmla="*/ f32 1 21600"/>
                              <a:gd name="f43" fmla="*/ f33 1 21600"/>
                              <a:gd name="f44" fmla="*/ f34 1 21600"/>
                              <a:gd name="f45" fmla="*/ f35 1 21600"/>
                              <a:gd name="f46" fmla="*/ f36 1 21600"/>
                              <a:gd name="f47" fmla="*/ f38 1 f27"/>
                              <a:gd name="f48" fmla="*/ f39 1 f27"/>
                              <a:gd name="f49" fmla="*/ f40 1 f27"/>
                              <a:gd name="f50" fmla="*/ f41 1 f27"/>
                              <a:gd name="f51" fmla="*/ f42 1 f27"/>
                              <a:gd name="f52" fmla="*/ f43 1 f27"/>
                              <a:gd name="f53" fmla="*/ f45 1 f27"/>
                              <a:gd name="f54" fmla="*/ f44 1 f27"/>
                              <a:gd name="f55" fmla="*/ f46 1 f27"/>
                              <a:gd name="f56" fmla="*/ f48 f20 1"/>
                              <a:gd name="f57" fmla="*/ f53 f20 1"/>
                              <a:gd name="f58" fmla="*/ f55 f21 1"/>
                              <a:gd name="f59" fmla="*/ f54 f21 1"/>
                              <a:gd name="f60" fmla="*/ f47 f20 1"/>
                              <a:gd name="f61" fmla="*/ f48 f21 1"/>
                              <a:gd name="f62" fmla="*/ f49 f20 1"/>
                              <a:gd name="f63" fmla="*/ f50 f21 1"/>
                              <a:gd name="f64" fmla="*/ f51 f21 1"/>
                              <a:gd name="f65" fmla="*/ f52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7">
                                <a:pos x="f60" y="f61"/>
                              </a:cxn>
                              <a:cxn ang="f37">
                                <a:pos x="f62" y="f63"/>
                              </a:cxn>
                              <a:cxn ang="f37">
                                <a:pos x="f60" y="f64"/>
                              </a:cxn>
                              <a:cxn ang="f37">
                                <a:pos x="f56" y="f63"/>
                              </a:cxn>
                              <a:cxn ang="f37">
                                <a:pos x="f60" y="f65"/>
                              </a:cxn>
                              <a:cxn ang="f37">
                                <a:pos x="f60" y="f61"/>
                              </a:cxn>
                              <a:cxn ang="f37">
                                <a:pos x="f56" y="f63"/>
                              </a:cxn>
                              <a:cxn ang="f37">
                                <a:pos x="f60" y="f64"/>
                              </a:cxn>
                              <a:cxn ang="f37">
                                <a:pos x="f62" y="f63"/>
                              </a:cxn>
                            </a:cxnLst>
                            <a:rect l="f56" t="f59" r="f57" b="f58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8"/>
                                  <a:pt x="f9" y="f5"/>
                                  <a:pt x="f10" y="f5"/>
                                </a:cubicBezTo>
                                <a:cubicBezTo>
                                  <a:pt x="f11" y="f5"/>
                                  <a:pt x="f6" y="f8"/>
                                  <a:pt x="f6" y="f7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14"/>
                                  <a:pt x="f15" y="f6"/>
                                </a:cubicBezTo>
                                <a:cubicBezTo>
                                  <a:pt x="f9" y="f6"/>
                                  <a:pt x="f5" y="f13"/>
                                  <a:pt x="f5" y="f12"/>
                                </a:cubicBezTo>
                                <a:close/>
                              </a:path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16"/>
                                  <a:pt x="f9" y="f17"/>
                                  <a:pt x="f10" y="f18"/>
                                </a:cubicBezTo>
                                <a:lnTo>
                                  <a:pt x="f15" y="f18"/>
                                </a:lnTo>
                                <a:cubicBezTo>
                                  <a:pt x="f11" y="f17"/>
                                  <a:pt x="f6" y="f16"/>
                                  <a:pt x="f6" y="f7"/>
                                </a:cubicBez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51" name="AutoShape 52"/>
                        <wps:cNvSpPr/>
                        <wps:spPr>
                          <a:xfrm>
                            <a:off x="1366560" y="1324080"/>
                            <a:ext cx="1195200" cy="3780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597600 f16 1"/>
                              <a:gd name="f20" fmla="*/ 0 f16 1"/>
                              <a:gd name="f21" fmla="*/ 1195200 f16 1"/>
                              <a:gd name="f22" fmla="*/ 192240 f16 1"/>
                              <a:gd name="f23" fmla="*/ 384480 f16 1"/>
                              <a:gd name="f24" fmla="*/ 5400 f16 1"/>
                              <a:gd name="f25" fmla="*/ 18900 f16 1"/>
                              <a:gd name="f26" fmla="*/ 162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4 1 f18"/>
                              <a:gd name="f42" fmla="*/ f33 1 f18"/>
                              <a:gd name="f43" fmla="*/ f35 1 f18"/>
                              <a:gd name="f44" fmla="*/ f37 f11 1"/>
                              <a:gd name="f45" fmla="*/ f41 f11 1"/>
                              <a:gd name="f46" fmla="*/ f43 f12 1"/>
                              <a:gd name="f47" fmla="*/ f42 f12 1"/>
                              <a:gd name="f48" fmla="*/ f36 f11 1"/>
                              <a:gd name="f49" fmla="*/ f37 f12 1"/>
                              <a:gd name="f50" fmla="*/ f38 f11 1"/>
                              <a:gd name="f51" fmla="*/ f39 f12 1"/>
                              <a:gd name="f52" fmla="*/ f4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9"/>
                              </a:cxn>
                              <a:cxn ang="f27">
                                <a:pos x="f50" y="f51"/>
                              </a:cxn>
                              <a:cxn ang="f27">
                                <a:pos x="f48" y="f52"/>
                              </a:cxn>
                              <a:cxn ang="f27">
                                <a:pos x="f44" y="f51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8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9"/>
                                </a:lnTo>
                                <a:lnTo>
                                  <a:pt x="f8" y="f6"/>
                                </a:lnTo>
                                <a:lnTo>
                                  <a:pt x="f8" y="f8"/>
                                </a:ln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Validação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52" name="AutoShape 53"/>
                        <wps:cNvSpPr/>
                        <wps:spPr>
                          <a:xfrm>
                            <a:off x="1195200" y="2082240"/>
                            <a:ext cx="1195919" cy="37692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597960 f16 1"/>
                              <a:gd name="f20" fmla="*/ 0 f16 1"/>
                              <a:gd name="f21" fmla="*/ 1195919 f16 1"/>
                              <a:gd name="f22" fmla="*/ 191880 f16 1"/>
                              <a:gd name="f23" fmla="*/ 383760 f16 1"/>
                              <a:gd name="f24" fmla="*/ 2700 f16 1"/>
                              <a:gd name="f25" fmla="*/ 5400 f16 1"/>
                              <a:gd name="f26" fmla="*/ 21600 f16 1"/>
                              <a:gd name="f27" fmla="*/ 162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6" y="f7"/>
                                </a:moveTo>
                                <a:lnTo>
                                  <a:pt x="f7" y="f7"/>
                                </a:lnTo>
                                <a:lnTo>
                                  <a:pt x="f7" y="f5"/>
                                </a:lnTo>
                                <a:lnTo>
                                  <a:pt x="f5" y="f8"/>
                                </a:lnTo>
                                <a:lnTo>
                                  <a:pt x="f7" y="f6"/>
                                </a:lnTo>
                                <a:lnTo>
                                  <a:pt x="f7" y="f9"/>
                                </a:lnTo>
                                <a:lnTo>
                                  <a:pt x="f6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Retorno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53" name="AutoShape 54"/>
                        <wps:cNvSpPr/>
                        <wps:spPr>
                          <a:xfrm>
                            <a:off x="2561760" y="438120"/>
                            <a:ext cx="1367280" cy="26312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66920"/>
                              <a:gd name="f7" fmla="val 2669760"/>
                              <a:gd name="f8" fmla="val 227820"/>
                              <a:gd name="f9" fmla="val 227819"/>
                              <a:gd name="f10" fmla="val 101998"/>
                              <a:gd name="f11" fmla="val 2441940"/>
                              <a:gd name="f12" fmla="val 2567761"/>
                              <a:gd name="f13" fmla="val 2669759"/>
                              <a:gd name="f14" fmla="val 1139100"/>
                              <a:gd name="f15" fmla="val 1264921"/>
                              <a:gd name="f16" fmla="+- 0 0 0"/>
                              <a:gd name="f17" fmla="*/ f3 1 1366920"/>
                              <a:gd name="f18" fmla="*/ f4 1 2669760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366920"/>
                              <a:gd name="f27" fmla="*/ f23 1 2669760"/>
                              <a:gd name="f28" fmla="*/ 683460 f24 1"/>
                              <a:gd name="f29" fmla="*/ 0 f23 1"/>
                              <a:gd name="f30" fmla="*/ 1366920 f24 1"/>
                              <a:gd name="f31" fmla="*/ 1334880 f23 1"/>
                              <a:gd name="f32" fmla="*/ 2669760 f23 1"/>
                              <a:gd name="f33" fmla="*/ 0 f24 1"/>
                              <a:gd name="f34" fmla="*/ 66728 f24 1"/>
                              <a:gd name="f35" fmla="*/ 66728 f23 1"/>
                              <a:gd name="f36" fmla="*/ 1300192 f24 1"/>
                              <a:gd name="f37" fmla="*/ 2603032 f23 1"/>
                              <a:gd name="f38" fmla="+- f25 0 f1"/>
                              <a:gd name="f39" fmla="*/ f28 1 1366920"/>
                              <a:gd name="f40" fmla="*/ f29 1 2669760"/>
                              <a:gd name="f41" fmla="*/ f30 1 1366920"/>
                              <a:gd name="f42" fmla="*/ f31 1 2669760"/>
                              <a:gd name="f43" fmla="*/ f32 1 2669760"/>
                              <a:gd name="f44" fmla="*/ f33 1 1366920"/>
                              <a:gd name="f45" fmla="*/ f34 1 1366920"/>
                              <a:gd name="f46" fmla="*/ f35 1 2669760"/>
                              <a:gd name="f47" fmla="*/ f36 1 1366920"/>
                              <a:gd name="f48" fmla="*/ f37 1 2669760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366920" h="2669760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54" name="Text Box 55"/>
                        <wps:cNvSpPr txBox="1"/>
                        <wps:spPr>
                          <a:xfrm>
                            <a:off x="170637" y="729660"/>
                            <a:ext cx="1195365" cy="29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8"/>
                                  <w:szCs w:val="28"/>
                                </w:rPr>
                                <w:t>Contribuinte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>
                          <a:spAutoFit/>
                        </wps:bodyPr>
                      </wps:wsp>
                      <wps:wsp>
                        <wps:cNvPr id="55" name="Text Box 56"/>
                        <wps:cNvSpPr txBox="1"/>
                        <wps:spPr>
                          <a:xfrm>
                            <a:off x="2902680" y="0"/>
                            <a:ext cx="2904840" cy="52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8"/>
                                  <w:szCs w:val="28"/>
                                </w:rPr>
                                <w:t>Secretaria da Fazenda do Paraná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56" name="Text Box 57"/>
                        <wps:cNvSpPr txBox="1"/>
                        <wps:spPr>
                          <a:xfrm>
                            <a:off x="2586239" y="945359"/>
                            <a:ext cx="1342080" cy="56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Web Service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57" name="Text Box 58"/>
                        <wps:cNvSpPr txBox="1"/>
                        <wps:spPr>
                          <a:xfrm>
                            <a:off x="2561760" y="2270160"/>
                            <a:ext cx="1878480" cy="82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GNRE Validação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58" name="AutoShape 59"/>
                        <wps:cNvSpPr/>
                        <wps:spPr>
                          <a:xfrm>
                            <a:off x="4780800" y="438120"/>
                            <a:ext cx="1195200" cy="1832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195200"/>
                              <a:gd name="f7" fmla="val 1859039"/>
                              <a:gd name="f8" fmla="val 199200"/>
                              <a:gd name="f9" fmla="val 199199"/>
                              <a:gd name="f10" fmla="val 89184"/>
                              <a:gd name="f11" fmla="val 1659839"/>
                              <a:gd name="f12" fmla="val 1769854"/>
                              <a:gd name="f13" fmla="val 1859038"/>
                              <a:gd name="f14" fmla="val 996000"/>
                              <a:gd name="f15" fmla="val 1106015"/>
                              <a:gd name="f16" fmla="+- 0 0 0"/>
                              <a:gd name="f17" fmla="*/ f3 1 1195200"/>
                              <a:gd name="f18" fmla="*/ f4 1 1859039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195200"/>
                              <a:gd name="f27" fmla="*/ f23 1 1859039"/>
                              <a:gd name="f28" fmla="*/ 597600 f24 1"/>
                              <a:gd name="f29" fmla="*/ 0 f23 1"/>
                              <a:gd name="f30" fmla="*/ 1195200 f24 1"/>
                              <a:gd name="f31" fmla="*/ 929520 f23 1"/>
                              <a:gd name="f32" fmla="*/ 1859039 f23 1"/>
                              <a:gd name="f33" fmla="*/ 0 f24 1"/>
                              <a:gd name="f34" fmla="*/ 58346 f24 1"/>
                              <a:gd name="f35" fmla="*/ 58346 f23 1"/>
                              <a:gd name="f36" fmla="*/ 1136854 f24 1"/>
                              <a:gd name="f37" fmla="*/ 1800693 f23 1"/>
                              <a:gd name="f38" fmla="+- f25 0 f1"/>
                              <a:gd name="f39" fmla="*/ f28 1 1195200"/>
                              <a:gd name="f40" fmla="*/ f29 1 1859039"/>
                              <a:gd name="f41" fmla="*/ f30 1 1195200"/>
                              <a:gd name="f42" fmla="*/ f31 1 1859039"/>
                              <a:gd name="f43" fmla="*/ f32 1 1859039"/>
                              <a:gd name="f44" fmla="*/ f33 1 1195200"/>
                              <a:gd name="f45" fmla="*/ f34 1 1195200"/>
                              <a:gd name="f46" fmla="*/ f35 1 1859039"/>
                              <a:gd name="f47" fmla="*/ f36 1 1195200"/>
                              <a:gd name="f48" fmla="*/ f37 1 1859039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195200" h="1859039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59" name="Text Box 60"/>
                        <wps:cNvSpPr txBox="1"/>
                        <wps:spPr>
                          <a:xfrm>
                            <a:off x="4951800" y="1513080"/>
                            <a:ext cx="1025280" cy="8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 Aplicação    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    GNRE</w:t>
                              </w:r>
                            </w:p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60" name="AutoShape 61"/>
                        <wps:cNvSpPr/>
                        <wps:spPr>
                          <a:xfrm>
                            <a:off x="5635080" y="2270160"/>
                            <a:ext cx="172440" cy="5680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5860 f16 1"/>
                              <a:gd name="f20" fmla="*/ 0 f16 1"/>
                              <a:gd name="f21" fmla="*/ 171720 f16 1"/>
                              <a:gd name="f22" fmla="*/ 288180 f16 1"/>
                              <a:gd name="f23" fmla="*/ 576360 f16 1"/>
                              <a:gd name="f24" fmla="*/ 5400 f16 1"/>
                              <a:gd name="f25" fmla="*/ 16200 f16 1"/>
                              <a:gd name="f26" fmla="*/ 189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3 1 f18"/>
                              <a:gd name="f42" fmla="*/ f34 1 f18"/>
                              <a:gd name="f43" fmla="*/ f35 1 f18"/>
                              <a:gd name="f44" fmla="*/ f41 f11 1"/>
                              <a:gd name="f45" fmla="*/ f42 f11 1"/>
                              <a:gd name="f46" fmla="*/ f43 f12 1"/>
                              <a:gd name="f47" fmla="*/ f37 f12 1"/>
                              <a:gd name="f48" fmla="*/ f36 f11 1"/>
                              <a:gd name="f49" fmla="*/ f38 f11 1"/>
                              <a:gd name="f50" fmla="*/ f39 f12 1"/>
                              <a:gd name="f51" fmla="*/ f40 f12 1"/>
                              <a:gd name="f52" fmla="*/ f37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7"/>
                              </a:cxn>
                              <a:cxn ang="f27">
                                <a:pos x="f49" y="f50"/>
                              </a:cxn>
                              <a:cxn ang="f27">
                                <a:pos x="f48" y="f51"/>
                              </a:cxn>
                              <a:cxn ang="f27">
                                <a:pos x="f52" y="f50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7" y="f8"/>
                                </a:lnTo>
                                <a:lnTo>
                                  <a:pt x="f5" y="f8"/>
                                </a:lnTo>
                                <a:lnTo>
                                  <a:pt x="f9" y="f6"/>
                                </a:lnTo>
                                <a:lnTo>
                                  <a:pt x="f6" y="f8"/>
                                </a:lnTo>
                                <a:lnTo>
                                  <a:pt x="f8" y="f8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61" name="Text Box 62"/>
                        <wps:cNvSpPr txBox="1"/>
                        <wps:spPr>
                          <a:xfrm>
                            <a:off x="5293355" y="3405322"/>
                            <a:ext cx="683555" cy="55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Gnre</w:t>
                              </w:r>
                            </w:p>
                            <w:p w:rsidR="00615ECD" w:rsidRDefault="00615ECD"/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t" compatLnSpc="0">
                          <a:spAutoFit/>
                        </wps:bodyPr>
                      </wps:wsp>
                      <wps:wsp>
                        <wps:cNvPr id="62" name="Text Box 63"/>
                        <wps:cNvSpPr txBox="1"/>
                        <wps:spPr>
                          <a:xfrm>
                            <a:off x="4780800" y="757080"/>
                            <a:ext cx="1195200" cy="37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Validação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63" name="AutoShape 64"/>
                        <wps:cNvSpPr/>
                        <wps:spPr>
                          <a:xfrm>
                            <a:off x="3973679" y="843120"/>
                            <a:ext cx="807480" cy="2930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403740 f16 1"/>
                              <a:gd name="f20" fmla="*/ 0 f16 1"/>
                              <a:gd name="f21" fmla="*/ 807480 f16 1"/>
                              <a:gd name="f22" fmla="*/ 148500 f16 1"/>
                              <a:gd name="f23" fmla="*/ 297000 f16 1"/>
                              <a:gd name="f24" fmla="*/ 5400 f16 1"/>
                              <a:gd name="f25" fmla="*/ 18900 f16 1"/>
                              <a:gd name="f26" fmla="*/ 162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4 1 f18"/>
                              <a:gd name="f42" fmla="*/ f33 1 f18"/>
                              <a:gd name="f43" fmla="*/ f35 1 f18"/>
                              <a:gd name="f44" fmla="*/ f37 f11 1"/>
                              <a:gd name="f45" fmla="*/ f41 f11 1"/>
                              <a:gd name="f46" fmla="*/ f43 f12 1"/>
                              <a:gd name="f47" fmla="*/ f42 f12 1"/>
                              <a:gd name="f48" fmla="*/ f36 f11 1"/>
                              <a:gd name="f49" fmla="*/ f37 f12 1"/>
                              <a:gd name="f50" fmla="*/ f38 f11 1"/>
                              <a:gd name="f51" fmla="*/ f39 f12 1"/>
                              <a:gd name="f52" fmla="*/ f4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9"/>
                              </a:cxn>
                              <a:cxn ang="f27">
                                <a:pos x="f50" y="f51"/>
                              </a:cxn>
                              <a:cxn ang="f27">
                                <a:pos x="f48" y="f52"/>
                              </a:cxn>
                              <a:cxn ang="f27">
                                <a:pos x="f44" y="f51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8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9"/>
                                </a:lnTo>
                                <a:lnTo>
                                  <a:pt x="f8" y="f6"/>
                                </a:lnTo>
                                <a:lnTo>
                                  <a:pt x="f8" y="f8"/>
                                </a:ln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64" name="AutoShape 65"/>
                        <wps:cNvSpPr/>
                        <wps:spPr>
                          <a:xfrm>
                            <a:off x="3927960" y="1609199"/>
                            <a:ext cx="924120" cy="2930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462420 f16 1"/>
                              <a:gd name="f20" fmla="*/ 0 f16 1"/>
                              <a:gd name="f21" fmla="*/ 924840 f16 1"/>
                              <a:gd name="f22" fmla="*/ 148680 f16 1"/>
                              <a:gd name="f23" fmla="*/ 297360 f16 1"/>
                              <a:gd name="f24" fmla="*/ 2700 f16 1"/>
                              <a:gd name="f25" fmla="*/ 5400 f16 1"/>
                              <a:gd name="f26" fmla="*/ 21600 f16 1"/>
                              <a:gd name="f27" fmla="*/ 162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6" y="f7"/>
                                </a:moveTo>
                                <a:lnTo>
                                  <a:pt x="f7" y="f7"/>
                                </a:lnTo>
                                <a:lnTo>
                                  <a:pt x="f7" y="f5"/>
                                </a:lnTo>
                                <a:lnTo>
                                  <a:pt x="f5" y="f8"/>
                                </a:lnTo>
                                <a:lnTo>
                                  <a:pt x="f7" y="f6"/>
                                </a:lnTo>
                                <a:lnTo>
                                  <a:pt x="f7" y="f9"/>
                                </a:lnTo>
                                <a:lnTo>
                                  <a:pt x="f6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65" name="AutoShape 66"/>
                        <wps:cNvSpPr/>
                        <wps:spPr>
                          <a:xfrm>
                            <a:off x="5293440" y="2270160"/>
                            <a:ext cx="170280" cy="5680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5500 f16 1"/>
                              <a:gd name="f20" fmla="*/ 0 f16 1"/>
                              <a:gd name="f21" fmla="*/ 171000 f16 1"/>
                              <a:gd name="f22" fmla="*/ 288180 f16 1"/>
                              <a:gd name="f23" fmla="*/ 576360 f16 1"/>
                              <a:gd name="f24" fmla="*/ 5400 f16 1"/>
                              <a:gd name="f25" fmla="*/ 2700 f16 1"/>
                              <a:gd name="f26" fmla="*/ 16200 f16 1"/>
                              <a:gd name="f27" fmla="*/ 216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7" y="f6"/>
                                </a:moveTo>
                                <a:lnTo>
                                  <a:pt x="f7" y="f7"/>
                                </a:lnTo>
                                <a:lnTo>
                                  <a:pt x="f5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7"/>
                                </a:lnTo>
                                <a:lnTo>
                                  <a:pt x="f9" y="f7"/>
                                </a:lnTo>
                                <a:lnTo>
                                  <a:pt x="f9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66" name="AutoShape 67"/>
                        <wps:cNvSpPr/>
                        <wps:spPr>
                          <a:xfrm>
                            <a:off x="0" y="730799"/>
                            <a:ext cx="1367280" cy="267552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66920"/>
                              <a:gd name="f7" fmla="val 2714760"/>
                              <a:gd name="f8" fmla="val 227820"/>
                              <a:gd name="f9" fmla="val 227819"/>
                              <a:gd name="f10" fmla="val 101998"/>
                              <a:gd name="f11" fmla="val 2486940"/>
                              <a:gd name="f12" fmla="val 2612761"/>
                              <a:gd name="f13" fmla="val 2714759"/>
                              <a:gd name="f14" fmla="val 1139100"/>
                              <a:gd name="f15" fmla="val 1264921"/>
                              <a:gd name="f16" fmla="+- 0 0 0"/>
                              <a:gd name="f17" fmla="*/ f3 1 1366920"/>
                              <a:gd name="f18" fmla="*/ f4 1 2714760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366920"/>
                              <a:gd name="f27" fmla="*/ f23 1 2714760"/>
                              <a:gd name="f28" fmla="*/ 683460 f24 1"/>
                              <a:gd name="f29" fmla="*/ 0 f23 1"/>
                              <a:gd name="f30" fmla="*/ 1366920 f24 1"/>
                              <a:gd name="f31" fmla="*/ 1357380 f23 1"/>
                              <a:gd name="f32" fmla="*/ 2714760 f23 1"/>
                              <a:gd name="f33" fmla="*/ 0 f24 1"/>
                              <a:gd name="f34" fmla="*/ 66728 f24 1"/>
                              <a:gd name="f35" fmla="*/ 66728 f23 1"/>
                              <a:gd name="f36" fmla="*/ 1300192 f24 1"/>
                              <a:gd name="f37" fmla="*/ 2648032 f23 1"/>
                              <a:gd name="f38" fmla="+- f25 0 f1"/>
                              <a:gd name="f39" fmla="*/ f28 1 1366920"/>
                              <a:gd name="f40" fmla="*/ f29 1 2714760"/>
                              <a:gd name="f41" fmla="*/ f30 1 1366920"/>
                              <a:gd name="f42" fmla="*/ f31 1 2714760"/>
                              <a:gd name="f43" fmla="*/ f32 1 2714760"/>
                              <a:gd name="f44" fmla="*/ f33 1 1366920"/>
                              <a:gd name="f45" fmla="*/ f34 1 1366920"/>
                              <a:gd name="f46" fmla="*/ f35 1 2714760"/>
                              <a:gd name="f47" fmla="*/ f36 1 1366920"/>
                              <a:gd name="f48" fmla="*/ f37 1 2714760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366920" h="2714760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Portal Nacional</w:t>
                              </w:r>
                            </w:p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GNRE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67" name="AutoShape 68"/>
                        <wps:cNvSpPr/>
                        <wps:spPr>
                          <a:xfrm>
                            <a:off x="2390760" y="0"/>
                            <a:ext cx="3756239" cy="39729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3756960"/>
                              <a:gd name="f7" fmla="val 4031999"/>
                              <a:gd name="f8" fmla="val 626160"/>
                              <a:gd name="f9" fmla="val 626159"/>
                              <a:gd name="f10" fmla="val 280340"/>
                              <a:gd name="f11" fmla="val 1"/>
                              <a:gd name="f12" fmla="val 280341"/>
                              <a:gd name="f13" fmla="val 3405839"/>
                              <a:gd name="f14" fmla="val 3751658"/>
                              <a:gd name="f15" fmla="val 4032000"/>
                              <a:gd name="f16" fmla="val 3130800"/>
                              <a:gd name="f17" fmla="val 3476618"/>
                              <a:gd name="f18" fmla="val 4031998"/>
                              <a:gd name="f19" fmla="val 3751657"/>
                              <a:gd name="f20" fmla="+- 0 0 0"/>
                              <a:gd name="f21" fmla="*/ f3 1 3756960"/>
                              <a:gd name="f22" fmla="*/ f4 1 403199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3756960"/>
                              <a:gd name="f31" fmla="*/ f27 1 4031999"/>
                              <a:gd name="f32" fmla="*/ 1878480 f28 1"/>
                              <a:gd name="f33" fmla="*/ 0 f27 1"/>
                              <a:gd name="f34" fmla="*/ 3756960 f28 1"/>
                              <a:gd name="f35" fmla="*/ 2016000 f27 1"/>
                              <a:gd name="f36" fmla="*/ 4031999 f27 1"/>
                              <a:gd name="f37" fmla="*/ 0 f28 1"/>
                              <a:gd name="f38" fmla="*/ 183402 f28 1"/>
                              <a:gd name="f39" fmla="*/ 183402 f27 1"/>
                              <a:gd name="f40" fmla="*/ 3573558 f28 1"/>
                              <a:gd name="f41" fmla="*/ 3848597 f27 1"/>
                              <a:gd name="f42" fmla="+- f29 0 f1"/>
                              <a:gd name="f43" fmla="*/ f32 1 3756960"/>
                              <a:gd name="f44" fmla="*/ f33 1 4031999"/>
                              <a:gd name="f45" fmla="*/ f34 1 3756960"/>
                              <a:gd name="f46" fmla="*/ f35 1 4031999"/>
                              <a:gd name="f47" fmla="*/ f36 1 4031999"/>
                              <a:gd name="f48" fmla="*/ f37 1 3756960"/>
                              <a:gd name="f49" fmla="*/ f38 1 3756960"/>
                              <a:gd name="f50" fmla="*/ f39 1 4031999"/>
                              <a:gd name="f51" fmla="*/ f40 1 3756960"/>
                              <a:gd name="f52" fmla="*/ f41 1 4031999"/>
                              <a:gd name="f53" fmla="*/ f43 1 f30"/>
                              <a:gd name="f54" fmla="*/ f44 1 f31"/>
                              <a:gd name="f55" fmla="*/ f45 1 f30"/>
                              <a:gd name="f56" fmla="*/ f46 1 f31"/>
                              <a:gd name="f57" fmla="*/ f47 1 f31"/>
                              <a:gd name="f58" fmla="*/ f48 1 f30"/>
                              <a:gd name="f59" fmla="*/ f49 1 f30"/>
                              <a:gd name="f60" fmla="*/ f51 1 f30"/>
                              <a:gd name="f61" fmla="*/ f50 1 f31"/>
                              <a:gd name="f62" fmla="*/ f52 1 f31"/>
                              <a:gd name="f63" fmla="*/ f59 f21 1"/>
                              <a:gd name="f64" fmla="*/ f60 f21 1"/>
                              <a:gd name="f65" fmla="*/ f62 f22 1"/>
                              <a:gd name="f66" fmla="*/ f61 f22 1"/>
                              <a:gd name="f67" fmla="*/ f53 f21 1"/>
                              <a:gd name="f68" fmla="*/ f54 f22 1"/>
                              <a:gd name="f69" fmla="*/ f55 f21 1"/>
                              <a:gd name="f70" fmla="*/ f56 f22 1"/>
                              <a:gd name="f71" fmla="*/ f57 f22 1"/>
                              <a:gd name="f72" fmla="*/ f58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2">
                                <a:pos x="f67" y="f68"/>
                              </a:cxn>
                              <a:cxn ang="f42">
                                <a:pos x="f69" y="f70"/>
                              </a:cxn>
                              <a:cxn ang="f42">
                                <a:pos x="f67" y="f71"/>
                              </a:cxn>
                              <a:cxn ang="f42">
                                <a:pos x="f72" y="f70"/>
                              </a:cxn>
                            </a:cxnLst>
                            <a:rect l="f63" t="f66" r="f64" b="f65"/>
                            <a:pathLst>
                              <a:path w="3756960" h="4031999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9" y="f5"/>
                                  <a:pt x="f9" y="f5"/>
                                  <a:pt x="f9" y="f5"/>
                                </a:cubicBezTo>
                                <a:cubicBezTo>
                                  <a:pt x="f10" y="f5"/>
                                  <a:pt x="f11" y="f12"/>
                                  <a:pt x="f11" y="f8"/>
                                </a:cubicBezTo>
                                <a:lnTo>
                                  <a:pt x="f5" y="f13"/>
                                </a:lnTo>
                                <a:cubicBezTo>
                                  <a:pt x="f5" y="f13"/>
                                  <a:pt x="f5" y="f13"/>
                                  <a:pt x="f5" y="f13"/>
                                </a:cubicBezTo>
                                <a:cubicBezTo>
                                  <a:pt x="f5" y="f14"/>
                                  <a:pt x="f12" y="f15"/>
                                  <a:pt x="f8" y="f15"/>
                                </a:cubicBezTo>
                                <a:lnTo>
                                  <a:pt x="f16" y="f7"/>
                                </a:lnTo>
                                <a:cubicBezTo>
                                  <a:pt x="f17" y="f18"/>
                                  <a:pt x="f6" y="f19"/>
                                  <a:pt x="f6" y="f13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2"/>
                                  <a:pt x="f17" y="f5"/>
                                  <a:pt x="f16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68" name="AutoShape 69"/>
                        <wps:cNvSpPr/>
                        <wps:spPr>
                          <a:xfrm>
                            <a:off x="1366560" y="1325160"/>
                            <a:ext cx="1195200" cy="3776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597600 f16 1"/>
                              <a:gd name="f20" fmla="*/ 0 f16 1"/>
                              <a:gd name="f21" fmla="*/ 1195200 f16 1"/>
                              <a:gd name="f22" fmla="*/ 192240 f16 1"/>
                              <a:gd name="f23" fmla="*/ 384480 f16 1"/>
                              <a:gd name="f24" fmla="*/ 5400 f16 1"/>
                              <a:gd name="f25" fmla="*/ 18900 f16 1"/>
                              <a:gd name="f26" fmla="*/ 162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4 1 f18"/>
                              <a:gd name="f42" fmla="*/ f33 1 f18"/>
                              <a:gd name="f43" fmla="*/ f35 1 f18"/>
                              <a:gd name="f44" fmla="*/ f37 f11 1"/>
                              <a:gd name="f45" fmla="*/ f41 f11 1"/>
                              <a:gd name="f46" fmla="*/ f43 f12 1"/>
                              <a:gd name="f47" fmla="*/ f42 f12 1"/>
                              <a:gd name="f48" fmla="*/ f36 f11 1"/>
                              <a:gd name="f49" fmla="*/ f37 f12 1"/>
                              <a:gd name="f50" fmla="*/ f38 f11 1"/>
                              <a:gd name="f51" fmla="*/ f39 f12 1"/>
                              <a:gd name="f52" fmla="*/ f4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9"/>
                              </a:cxn>
                              <a:cxn ang="f27">
                                <a:pos x="f50" y="f51"/>
                              </a:cxn>
                              <a:cxn ang="f27">
                                <a:pos x="f48" y="f52"/>
                              </a:cxn>
                              <a:cxn ang="f27">
                                <a:pos x="f44" y="f51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8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9"/>
                                </a:lnTo>
                                <a:lnTo>
                                  <a:pt x="f8" y="f6"/>
                                </a:lnTo>
                                <a:lnTo>
                                  <a:pt x="f8" y="f8"/>
                                </a:ln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Validação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69" name="AutoShape 70"/>
                        <wps:cNvSpPr/>
                        <wps:spPr>
                          <a:xfrm>
                            <a:off x="1195200" y="2082240"/>
                            <a:ext cx="1195919" cy="3776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597960 f16 1"/>
                              <a:gd name="f20" fmla="*/ 0 f16 1"/>
                              <a:gd name="f21" fmla="*/ 1195919 f16 1"/>
                              <a:gd name="f22" fmla="*/ 191880 f16 1"/>
                              <a:gd name="f23" fmla="*/ 383760 f16 1"/>
                              <a:gd name="f24" fmla="*/ 2700 f16 1"/>
                              <a:gd name="f25" fmla="*/ 5400 f16 1"/>
                              <a:gd name="f26" fmla="*/ 21600 f16 1"/>
                              <a:gd name="f27" fmla="*/ 162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6" y="f7"/>
                                </a:moveTo>
                                <a:lnTo>
                                  <a:pt x="f7" y="f7"/>
                                </a:lnTo>
                                <a:lnTo>
                                  <a:pt x="f7" y="f5"/>
                                </a:lnTo>
                                <a:lnTo>
                                  <a:pt x="f5" y="f8"/>
                                </a:lnTo>
                                <a:lnTo>
                                  <a:pt x="f7" y="f6"/>
                                </a:lnTo>
                                <a:lnTo>
                                  <a:pt x="f7" y="f9"/>
                                </a:lnTo>
                                <a:lnTo>
                                  <a:pt x="f6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Retorno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70" name="AutoShape 71"/>
                        <wps:cNvSpPr/>
                        <wps:spPr>
                          <a:xfrm>
                            <a:off x="2561760" y="438840"/>
                            <a:ext cx="1367280" cy="26312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66920"/>
                              <a:gd name="f7" fmla="val 2669040"/>
                              <a:gd name="f8" fmla="val 227820"/>
                              <a:gd name="f9" fmla="val 227819"/>
                              <a:gd name="f10" fmla="val 101998"/>
                              <a:gd name="f11" fmla="val 2441220"/>
                              <a:gd name="f12" fmla="val 2567041"/>
                              <a:gd name="f13" fmla="val 2669039"/>
                              <a:gd name="f14" fmla="val 1139100"/>
                              <a:gd name="f15" fmla="val 1264921"/>
                              <a:gd name="f16" fmla="+- 0 0 0"/>
                              <a:gd name="f17" fmla="*/ f3 1 1366920"/>
                              <a:gd name="f18" fmla="*/ f4 1 2669040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366920"/>
                              <a:gd name="f27" fmla="*/ f23 1 2669040"/>
                              <a:gd name="f28" fmla="*/ 683460 f24 1"/>
                              <a:gd name="f29" fmla="*/ 0 f23 1"/>
                              <a:gd name="f30" fmla="*/ 1366920 f24 1"/>
                              <a:gd name="f31" fmla="*/ 1334520 f23 1"/>
                              <a:gd name="f32" fmla="*/ 2669040 f23 1"/>
                              <a:gd name="f33" fmla="*/ 0 f24 1"/>
                              <a:gd name="f34" fmla="*/ 66728 f24 1"/>
                              <a:gd name="f35" fmla="*/ 66728 f23 1"/>
                              <a:gd name="f36" fmla="*/ 1300192 f24 1"/>
                              <a:gd name="f37" fmla="*/ 2602312 f23 1"/>
                              <a:gd name="f38" fmla="+- f25 0 f1"/>
                              <a:gd name="f39" fmla="*/ f28 1 1366920"/>
                              <a:gd name="f40" fmla="*/ f29 1 2669040"/>
                              <a:gd name="f41" fmla="*/ f30 1 1366920"/>
                              <a:gd name="f42" fmla="*/ f31 1 2669040"/>
                              <a:gd name="f43" fmla="*/ f32 1 2669040"/>
                              <a:gd name="f44" fmla="*/ f33 1 1366920"/>
                              <a:gd name="f45" fmla="*/ f34 1 1366920"/>
                              <a:gd name="f46" fmla="*/ f35 1 2669040"/>
                              <a:gd name="f47" fmla="*/ f36 1 1366920"/>
                              <a:gd name="f48" fmla="*/ f37 1 2669040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366920" h="2669040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71" name="Text Box 72"/>
                        <wps:cNvSpPr txBox="1"/>
                        <wps:spPr>
                          <a:xfrm>
                            <a:off x="2902680" y="720"/>
                            <a:ext cx="2904840" cy="52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8"/>
                                  <w:szCs w:val="28"/>
                                </w:rPr>
                                <w:t>Secretaria da Fazenda do Paraná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72" name="Text Box 73"/>
                        <wps:cNvSpPr txBox="1"/>
                        <wps:spPr>
                          <a:xfrm>
                            <a:off x="2732400" y="946799"/>
                            <a:ext cx="1195200" cy="37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Web Service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73" name="Text Box 74"/>
                        <wps:cNvSpPr txBox="1"/>
                        <wps:spPr>
                          <a:xfrm>
                            <a:off x="2902680" y="1324080"/>
                            <a:ext cx="853559" cy="8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Validação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   XML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74" name="AutoShape 75"/>
                        <wps:cNvSpPr/>
                        <wps:spPr>
                          <a:xfrm>
                            <a:off x="4611240" y="438120"/>
                            <a:ext cx="1364760" cy="18324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64760"/>
                              <a:gd name="f7" fmla="val 1859039"/>
                              <a:gd name="f8" fmla="val 227460"/>
                              <a:gd name="f9" fmla="val 227459"/>
                              <a:gd name="f10" fmla="val 101837"/>
                              <a:gd name="f11" fmla="val 1631579"/>
                              <a:gd name="f12" fmla="val 1757201"/>
                              <a:gd name="f13" fmla="val 1859038"/>
                              <a:gd name="f14" fmla="val 1137300"/>
                              <a:gd name="f15" fmla="val 1262922"/>
                              <a:gd name="f16" fmla="+- 0 0 0"/>
                              <a:gd name="f17" fmla="*/ f3 1 1364760"/>
                              <a:gd name="f18" fmla="*/ f4 1 1859039"/>
                              <a:gd name="f19" fmla="val f5"/>
                              <a:gd name="f20" fmla="val f6"/>
                              <a:gd name="f21" fmla="val f7"/>
                              <a:gd name="f22" fmla="*/ f16 f0 1"/>
                              <a:gd name="f23" fmla="+- f21 0 f19"/>
                              <a:gd name="f24" fmla="+- f20 0 f19"/>
                              <a:gd name="f25" fmla="*/ f22 1 f2"/>
                              <a:gd name="f26" fmla="*/ f24 1 1364760"/>
                              <a:gd name="f27" fmla="*/ f23 1 1859039"/>
                              <a:gd name="f28" fmla="*/ 682380 f24 1"/>
                              <a:gd name="f29" fmla="*/ 0 f23 1"/>
                              <a:gd name="f30" fmla="*/ 1364760 f24 1"/>
                              <a:gd name="f31" fmla="*/ 929520 f23 1"/>
                              <a:gd name="f32" fmla="*/ 1859039 f23 1"/>
                              <a:gd name="f33" fmla="*/ 0 f24 1"/>
                              <a:gd name="f34" fmla="*/ 66623 f24 1"/>
                              <a:gd name="f35" fmla="*/ 66623 f23 1"/>
                              <a:gd name="f36" fmla="*/ 1298137 f24 1"/>
                              <a:gd name="f37" fmla="*/ 1792416 f23 1"/>
                              <a:gd name="f38" fmla="+- f25 0 f1"/>
                              <a:gd name="f39" fmla="*/ f28 1 1364760"/>
                              <a:gd name="f40" fmla="*/ f29 1 1859039"/>
                              <a:gd name="f41" fmla="*/ f30 1 1364760"/>
                              <a:gd name="f42" fmla="*/ f31 1 1859039"/>
                              <a:gd name="f43" fmla="*/ f32 1 1859039"/>
                              <a:gd name="f44" fmla="*/ f33 1 1364760"/>
                              <a:gd name="f45" fmla="*/ f34 1 1364760"/>
                              <a:gd name="f46" fmla="*/ f35 1 1859039"/>
                              <a:gd name="f47" fmla="*/ f36 1 1364760"/>
                              <a:gd name="f48" fmla="*/ f37 1 1859039"/>
                              <a:gd name="f49" fmla="*/ f39 1 f26"/>
                              <a:gd name="f50" fmla="*/ f40 1 f27"/>
                              <a:gd name="f51" fmla="*/ f41 1 f26"/>
                              <a:gd name="f52" fmla="*/ f42 1 f27"/>
                              <a:gd name="f53" fmla="*/ f43 1 f27"/>
                              <a:gd name="f54" fmla="*/ f44 1 f26"/>
                              <a:gd name="f55" fmla="*/ f45 1 f26"/>
                              <a:gd name="f56" fmla="*/ f47 1 f26"/>
                              <a:gd name="f57" fmla="*/ f46 1 f27"/>
                              <a:gd name="f58" fmla="*/ f48 1 f27"/>
                              <a:gd name="f59" fmla="*/ f55 f17 1"/>
                              <a:gd name="f60" fmla="*/ f56 f17 1"/>
                              <a:gd name="f61" fmla="*/ f58 f18 1"/>
                              <a:gd name="f62" fmla="*/ f57 f18 1"/>
                              <a:gd name="f63" fmla="*/ f49 f17 1"/>
                              <a:gd name="f64" fmla="*/ f50 f18 1"/>
                              <a:gd name="f65" fmla="*/ f51 f17 1"/>
                              <a:gd name="f66" fmla="*/ f52 f18 1"/>
                              <a:gd name="f67" fmla="*/ f53 f18 1"/>
                              <a:gd name="f68" fmla="*/ f54 f1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63" y="f64"/>
                              </a:cxn>
                              <a:cxn ang="f38">
                                <a:pos x="f65" y="f66"/>
                              </a:cxn>
                              <a:cxn ang="f38">
                                <a:pos x="f63" y="f67"/>
                              </a:cxn>
                              <a:cxn ang="f38">
                                <a:pos x="f68" y="f66"/>
                              </a:cxn>
                            </a:cxnLst>
                            <a:rect l="f59" t="f62" r="f60" b="f61"/>
                            <a:pathLst>
                              <a:path w="1364760" h="1859039">
                                <a:moveTo>
                                  <a:pt x="f8" y="f5"/>
                                </a:moveTo>
                                <a:lnTo>
                                  <a:pt x="f9" y="f5"/>
                                </a:lnTo>
                                <a:cubicBezTo>
                                  <a:pt x="f10" y="f5"/>
                                  <a:pt x="f5" y="f10"/>
                                  <a:pt x="f5" y="f9"/>
                                </a:cubicBezTo>
                                <a:lnTo>
                                  <a:pt x="f5" y="f11"/>
                                </a:lnTo>
                                <a:cubicBezTo>
                                  <a:pt x="f5" y="f12"/>
                                  <a:pt x="f10" y="f13"/>
                                  <a:pt x="f9" y="f7"/>
                                </a:cubicBezTo>
                                <a:lnTo>
                                  <a:pt x="f14" y="f7"/>
                                </a:lnTo>
                                <a:cubicBezTo>
                                  <a:pt x="f15" y="f13"/>
                                  <a:pt x="f6" y="f12"/>
                                  <a:pt x="f6" y="f11"/>
                                </a:cubicBezTo>
                                <a:lnTo>
                                  <a:pt x="f6" y="f8"/>
                                </a:lnTo>
                                <a:cubicBezTo>
                                  <a:pt x="f6" y="f10"/>
                                  <a:pt x="f15" y="f5"/>
                                  <a:pt x="f14" y="f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75" name="Text Box 76"/>
                        <wps:cNvSpPr txBox="1"/>
                        <wps:spPr>
                          <a:xfrm>
                            <a:off x="4951800" y="1513080"/>
                            <a:ext cx="1025280" cy="75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76" name="Text Box 77"/>
                        <wps:cNvSpPr txBox="1"/>
                        <wps:spPr>
                          <a:xfrm>
                            <a:off x="2902680" y="1892160"/>
                            <a:ext cx="853559" cy="99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Validação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Gravação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Consulta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77" name="AutoShape 78"/>
                        <wps:cNvSpPr/>
                        <wps:spPr>
                          <a:xfrm>
                            <a:off x="3973679" y="843839"/>
                            <a:ext cx="807480" cy="29232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403740 f16 1"/>
                              <a:gd name="f20" fmla="*/ 0 f16 1"/>
                              <a:gd name="f21" fmla="*/ 807480 f16 1"/>
                              <a:gd name="f22" fmla="*/ 148140 f16 1"/>
                              <a:gd name="f23" fmla="*/ 296280 f16 1"/>
                              <a:gd name="f24" fmla="*/ 5400 f16 1"/>
                              <a:gd name="f25" fmla="*/ 18900 f16 1"/>
                              <a:gd name="f26" fmla="*/ 162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4 1 f18"/>
                              <a:gd name="f42" fmla="*/ f33 1 f18"/>
                              <a:gd name="f43" fmla="*/ f35 1 f18"/>
                              <a:gd name="f44" fmla="*/ f37 f11 1"/>
                              <a:gd name="f45" fmla="*/ f41 f11 1"/>
                              <a:gd name="f46" fmla="*/ f43 f12 1"/>
                              <a:gd name="f47" fmla="*/ f42 f12 1"/>
                              <a:gd name="f48" fmla="*/ f36 f11 1"/>
                              <a:gd name="f49" fmla="*/ f37 f12 1"/>
                              <a:gd name="f50" fmla="*/ f38 f11 1"/>
                              <a:gd name="f51" fmla="*/ f39 f12 1"/>
                              <a:gd name="f52" fmla="*/ f40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9"/>
                              </a:cxn>
                              <a:cxn ang="f27">
                                <a:pos x="f50" y="f51"/>
                              </a:cxn>
                              <a:cxn ang="f27">
                                <a:pos x="f48" y="f52"/>
                              </a:cxn>
                              <a:cxn ang="f27">
                                <a:pos x="f44" y="f51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8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9"/>
                                </a:lnTo>
                                <a:lnTo>
                                  <a:pt x="f8" y="f6"/>
                                </a:lnTo>
                                <a:lnTo>
                                  <a:pt x="f8" y="f8"/>
                                </a:ln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78" name="AutoShape 79"/>
                        <wps:cNvSpPr/>
                        <wps:spPr>
                          <a:xfrm>
                            <a:off x="3927960" y="1609559"/>
                            <a:ext cx="924120" cy="2930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462420 f16 1"/>
                              <a:gd name="f20" fmla="*/ 0 f16 1"/>
                              <a:gd name="f21" fmla="*/ 924840 f16 1"/>
                              <a:gd name="f22" fmla="*/ 148680 f16 1"/>
                              <a:gd name="f23" fmla="*/ 297360 f16 1"/>
                              <a:gd name="f24" fmla="*/ 2700 f16 1"/>
                              <a:gd name="f25" fmla="*/ 5400 f16 1"/>
                              <a:gd name="f26" fmla="*/ 21600 f16 1"/>
                              <a:gd name="f27" fmla="*/ 162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6" y="f7"/>
                                </a:moveTo>
                                <a:lnTo>
                                  <a:pt x="f7" y="f7"/>
                                </a:lnTo>
                                <a:lnTo>
                                  <a:pt x="f7" y="f5"/>
                                </a:lnTo>
                                <a:lnTo>
                                  <a:pt x="f5" y="f8"/>
                                </a:lnTo>
                                <a:lnTo>
                                  <a:pt x="f7" y="f6"/>
                                </a:lnTo>
                                <a:lnTo>
                                  <a:pt x="f7" y="f9"/>
                                </a:lnTo>
                                <a:lnTo>
                                  <a:pt x="f6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SimSun" w:hAnsi="Arial" w:cs="Mangal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79" name="Text Box 80"/>
                        <wps:cNvSpPr txBox="1"/>
                        <wps:spPr>
                          <a:xfrm>
                            <a:off x="4951720" y="1049671"/>
                            <a:ext cx="1025185" cy="26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24"/>
                                  <w:szCs w:val="24"/>
                                </w:rPr>
                                <w:t>Mainframe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>
                          <a:spAutoFit/>
                        </wps:bodyPr>
                      </wps:wsp>
                      <wps:wsp>
                        <wps:cNvPr id="80" name="AutoShape 81"/>
                        <wps:cNvSpPr/>
                        <wps:spPr>
                          <a:xfrm>
                            <a:off x="5293440" y="2837880"/>
                            <a:ext cx="683640" cy="7570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3400"/>
                              <a:gd name="f8" fmla="val 1522"/>
                              <a:gd name="f9" fmla="val 4835"/>
                              <a:gd name="f10" fmla="val 10799"/>
                              <a:gd name="f11" fmla="val 16764"/>
                              <a:gd name="f12" fmla="val 18200"/>
                              <a:gd name="f13" fmla="val 20077"/>
                              <a:gd name="f14" fmla="val 21599"/>
                              <a:gd name="f15" fmla="val 10800"/>
                              <a:gd name="f16" fmla="val 5277"/>
                              <a:gd name="f17" fmla="val 6799"/>
                              <a:gd name="f18" fmla="val 6800"/>
                              <a:gd name="f19" fmla="+- 0 0 0"/>
                              <a:gd name="f20" fmla="*/ f3 1 21600"/>
                              <a:gd name="f21" fmla="*/ f4 1 21600"/>
                              <a:gd name="f22" fmla="val f5"/>
                              <a:gd name="f23" fmla="val f6"/>
                              <a:gd name="f24" fmla="*/ f19 f0 1"/>
                              <a:gd name="f25" fmla="+- f23 0 f22"/>
                              <a:gd name="f26" fmla="*/ f24 1 f2"/>
                              <a:gd name="f27" fmla="*/ f25 1 21600"/>
                              <a:gd name="f28" fmla="*/ 341460 f25 1"/>
                              <a:gd name="f29" fmla="*/ 0 f25 1"/>
                              <a:gd name="f30" fmla="*/ 682920 f25 1"/>
                              <a:gd name="f31" fmla="*/ 383940 f25 1"/>
                              <a:gd name="f32" fmla="*/ 767880 f25 1"/>
                              <a:gd name="f33" fmla="*/ 241740 f25 1"/>
                              <a:gd name="f34" fmla="*/ 6800 f25 1"/>
                              <a:gd name="f35" fmla="*/ 21600 f25 1"/>
                              <a:gd name="f36" fmla="*/ 18200 f25 1"/>
                              <a:gd name="f37" fmla="+- f26 0 f1"/>
                              <a:gd name="f38" fmla="*/ f28 1 21600"/>
                              <a:gd name="f39" fmla="*/ f29 1 21600"/>
                              <a:gd name="f40" fmla="*/ f30 1 21600"/>
                              <a:gd name="f41" fmla="*/ f31 1 21600"/>
                              <a:gd name="f42" fmla="*/ f32 1 21600"/>
                              <a:gd name="f43" fmla="*/ f33 1 21600"/>
                              <a:gd name="f44" fmla="*/ f34 1 21600"/>
                              <a:gd name="f45" fmla="*/ f35 1 21600"/>
                              <a:gd name="f46" fmla="*/ f36 1 21600"/>
                              <a:gd name="f47" fmla="*/ f38 1 f27"/>
                              <a:gd name="f48" fmla="*/ f39 1 f27"/>
                              <a:gd name="f49" fmla="*/ f40 1 f27"/>
                              <a:gd name="f50" fmla="*/ f41 1 f27"/>
                              <a:gd name="f51" fmla="*/ f42 1 f27"/>
                              <a:gd name="f52" fmla="*/ f43 1 f27"/>
                              <a:gd name="f53" fmla="*/ f45 1 f27"/>
                              <a:gd name="f54" fmla="*/ f44 1 f27"/>
                              <a:gd name="f55" fmla="*/ f46 1 f27"/>
                              <a:gd name="f56" fmla="*/ f48 f20 1"/>
                              <a:gd name="f57" fmla="*/ f53 f20 1"/>
                              <a:gd name="f58" fmla="*/ f55 f21 1"/>
                              <a:gd name="f59" fmla="*/ f54 f21 1"/>
                              <a:gd name="f60" fmla="*/ f47 f20 1"/>
                              <a:gd name="f61" fmla="*/ f48 f21 1"/>
                              <a:gd name="f62" fmla="*/ f49 f20 1"/>
                              <a:gd name="f63" fmla="*/ f50 f21 1"/>
                              <a:gd name="f64" fmla="*/ f51 f21 1"/>
                              <a:gd name="f65" fmla="*/ f52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7">
                                <a:pos x="f60" y="f61"/>
                              </a:cxn>
                              <a:cxn ang="f37">
                                <a:pos x="f62" y="f63"/>
                              </a:cxn>
                              <a:cxn ang="f37">
                                <a:pos x="f60" y="f64"/>
                              </a:cxn>
                              <a:cxn ang="f37">
                                <a:pos x="f56" y="f63"/>
                              </a:cxn>
                              <a:cxn ang="f37">
                                <a:pos x="f60" y="f65"/>
                              </a:cxn>
                              <a:cxn ang="f37">
                                <a:pos x="f60" y="f61"/>
                              </a:cxn>
                              <a:cxn ang="f37">
                                <a:pos x="f56" y="f63"/>
                              </a:cxn>
                              <a:cxn ang="f37">
                                <a:pos x="f60" y="f64"/>
                              </a:cxn>
                              <a:cxn ang="f37">
                                <a:pos x="f62" y="f63"/>
                              </a:cxn>
                            </a:cxnLst>
                            <a:rect l="f56" t="f59" r="f57" b="f58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8"/>
                                  <a:pt x="f9" y="f5"/>
                                  <a:pt x="f10" y="f5"/>
                                </a:cubicBezTo>
                                <a:cubicBezTo>
                                  <a:pt x="f11" y="f5"/>
                                  <a:pt x="f6" y="f8"/>
                                  <a:pt x="f6" y="f7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14"/>
                                  <a:pt x="f15" y="f6"/>
                                </a:cubicBezTo>
                                <a:cubicBezTo>
                                  <a:pt x="f9" y="f6"/>
                                  <a:pt x="f5" y="f13"/>
                                  <a:pt x="f5" y="f12"/>
                                </a:cubicBezTo>
                                <a:close/>
                              </a:path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16"/>
                                  <a:pt x="f9" y="f17"/>
                                  <a:pt x="f10" y="f18"/>
                                </a:cubicBezTo>
                                <a:lnTo>
                                  <a:pt x="f15" y="f18"/>
                                </a:lnTo>
                                <a:cubicBezTo>
                                  <a:pt x="f11" y="f17"/>
                                  <a:pt x="f6" y="f16"/>
                                  <a:pt x="f6" y="f7"/>
                                </a:cubicBez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81" name="AutoShape 82"/>
                        <wps:cNvSpPr/>
                        <wps:spPr>
                          <a:xfrm>
                            <a:off x="5635080" y="2270160"/>
                            <a:ext cx="172440" cy="5680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5860 f16 1"/>
                              <a:gd name="f20" fmla="*/ 0 f16 1"/>
                              <a:gd name="f21" fmla="*/ 171720 f16 1"/>
                              <a:gd name="f22" fmla="*/ 288180 f16 1"/>
                              <a:gd name="f23" fmla="*/ 576360 f16 1"/>
                              <a:gd name="f24" fmla="*/ 5400 f16 1"/>
                              <a:gd name="f25" fmla="*/ 16200 f16 1"/>
                              <a:gd name="f26" fmla="*/ 189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3 1 f18"/>
                              <a:gd name="f42" fmla="*/ f34 1 f18"/>
                              <a:gd name="f43" fmla="*/ f35 1 f18"/>
                              <a:gd name="f44" fmla="*/ f41 f11 1"/>
                              <a:gd name="f45" fmla="*/ f42 f11 1"/>
                              <a:gd name="f46" fmla="*/ f43 f12 1"/>
                              <a:gd name="f47" fmla="*/ f37 f12 1"/>
                              <a:gd name="f48" fmla="*/ f36 f11 1"/>
                              <a:gd name="f49" fmla="*/ f38 f11 1"/>
                              <a:gd name="f50" fmla="*/ f39 f12 1"/>
                              <a:gd name="f51" fmla="*/ f40 f12 1"/>
                              <a:gd name="f52" fmla="*/ f37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7"/>
                              </a:cxn>
                              <a:cxn ang="f27">
                                <a:pos x="f49" y="f50"/>
                              </a:cxn>
                              <a:cxn ang="f27">
                                <a:pos x="f48" y="f51"/>
                              </a:cxn>
                              <a:cxn ang="f27">
                                <a:pos x="f52" y="f50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7" y="f8"/>
                                </a:lnTo>
                                <a:lnTo>
                                  <a:pt x="f5" y="f8"/>
                                </a:lnTo>
                                <a:lnTo>
                                  <a:pt x="f9" y="f6"/>
                                </a:lnTo>
                                <a:lnTo>
                                  <a:pt x="f6" y="f8"/>
                                </a:lnTo>
                                <a:lnTo>
                                  <a:pt x="f8" y="f8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82" name="AutoShape 83"/>
                        <wps:cNvSpPr/>
                        <wps:spPr>
                          <a:xfrm>
                            <a:off x="5464080" y="2270160"/>
                            <a:ext cx="170280" cy="5680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5500 f16 1"/>
                              <a:gd name="f20" fmla="*/ 0 f16 1"/>
                              <a:gd name="f21" fmla="*/ 171000 f16 1"/>
                              <a:gd name="f22" fmla="*/ 288180 f16 1"/>
                              <a:gd name="f23" fmla="*/ 576360 f16 1"/>
                              <a:gd name="f24" fmla="*/ 5400 f16 1"/>
                              <a:gd name="f25" fmla="*/ 2700 f16 1"/>
                              <a:gd name="f26" fmla="*/ 16200 f16 1"/>
                              <a:gd name="f27" fmla="*/ 216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7" y="f6"/>
                                </a:moveTo>
                                <a:lnTo>
                                  <a:pt x="f7" y="f7"/>
                                </a:lnTo>
                                <a:lnTo>
                                  <a:pt x="f5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7"/>
                                </a:lnTo>
                                <a:lnTo>
                                  <a:pt x="f9" y="f7"/>
                                </a:lnTo>
                                <a:lnTo>
                                  <a:pt x="f9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83" name="Text Box 84"/>
                        <wps:cNvSpPr txBox="1"/>
                        <wps:spPr>
                          <a:xfrm>
                            <a:off x="5306040" y="3101399"/>
                            <a:ext cx="853559" cy="57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</w:rPr>
                                <w:t xml:space="preserve">   BD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</w:rPr>
                                <w:t>Outros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</w:rPr>
                                <w:t>Sistemas</w:t>
                              </w:r>
                            </w:p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84" name="AutoShape 85"/>
                        <wps:cNvSpPr/>
                        <wps:spPr>
                          <a:xfrm>
                            <a:off x="4439880" y="2837880"/>
                            <a:ext cx="684000" cy="7570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3400"/>
                              <a:gd name="f8" fmla="val 1522"/>
                              <a:gd name="f9" fmla="val 4835"/>
                              <a:gd name="f10" fmla="val 10799"/>
                              <a:gd name="f11" fmla="val 16764"/>
                              <a:gd name="f12" fmla="val 18200"/>
                              <a:gd name="f13" fmla="val 20077"/>
                              <a:gd name="f14" fmla="val 21599"/>
                              <a:gd name="f15" fmla="val 10800"/>
                              <a:gd name="f16" fmla="val 5277"/>
                              <a:gd name="f17" fmla="val 6799"/>
                              <a:gd name="f18" fmla="val 6800"/>
                              <a:gd name="f19" fmla="+- 0 0 0"/>
                              <a:gd name="f20" fmla="*/ f3 1 21600"/>
                              <a:gd name="f21" fmla="*/ f4 1 21600"/>
                              <a:gd name="f22" fmla="val f5"/>
                              <a:gd name="f23" fmla="val f6"/>
                              <a:gd name="f24" fmla="*/ f19 f0 1"/>
                              <a:gd name="f25" fmla="+- f23 0 f22"/>
                              <a:gd name="f26" fmla="*/ f24 1 f2"/>
                              <a:gd name="f27" fmla="*/ f25 1 21600"/>
                              <a:gd name="f28" fmla="*/ 341820 f25 1"/>
                              <a:gd name="f29" fmla="*/ 0 f25 1"/>
                              <a:gd name="f30" fmla="*/ 683640 f25 1"/>
                              <a:gd name="f31" fmla="*/ 383940 f25 1"/>
                              <a:gd name="f32" fmla="*/ 767880 f25 1"/>
                              <a:gd name="f33" fmla="*/ 241740 f25 1"/>
                              <a:gd name="f34" fmla="*/ 6800 f25 1"/>
                              <a:gd name="f35" fmla="*/ 21600 f25 1"/>
                              <a:gd name="f36" fmla="*/ 18200 f25 1"/>
                              <a:gd name="f37" fmla="+- f26 0 f1"/>
                              <a:gd name="f38" fmla="*/ f28 1 21600"/>
                              <a:gd name="f39" fmla="*/ f29 1 21600"/>
                              <a:gd name="f40" fmla="*/ f30 1 21600"/>
                              <a:gd name="f41" fmla="*/ f31 1 21600"/>
                              <a:gd name="f42" fmla="*/ f32 1 21600"/>
                              <a:gd name="f43" fmla="*/ f33 1 21600"/>
                              <a:gd name="f44" fmla="*/ f34 1 21600"/>
                              <a:gd name="f45" fmla="*/ f35 1 21600"/>
                              <a:gd name="f46" fmla="*/ f36 1 21600"/>
                              <a:gd name="f47" fmla="*/ f38 1 f27"/>
                              <a:gd name="f48" fmla="*/ f39 1 f27"/>
                              <a:gd name="f49" fmla="*/ f40 1 f27"/>
                              <a:gd name="f50" fmla="*/ f41 1 f27"/>
                              <a:gd name="f51" fmla="*/ f42 1 f27"/>
                              <a:gd name="f52" fmla="*/ f43 1 f27"/>
                              <a:gd name="f53" fmla="*/ f45 1 f27"/>
                              <a:gd name="f54" fmla="*/ f44 1 f27"/>
                              <a:gd name="f55" fmla="*/ f46 1 f27"/>
                              <a:gd name="f56" fmla="*/ f48 f20 1"/>
                              <a:gd name="f57" fmla="*/ f53 f20 1"/>
                              <a:gd name="f58" fmla="*/ f55 f21 1"/>
                              <a:gd name="f59" fmla="*/ f54 f21 1"/>
                              <a:gd name="f60" fmla="*/ f47 f20 1"/>
                              <a:gd name="f61" fmla="*/ f48 f21 1"/>
                              <a:gd name="f62" fmla="*/ f49 f20 1"/>
                              <a:gd name="f63" fmla="*/ f50 f21 1"/>
                              <a:gd name="f64" fmla="*/ f51 f21 1"/>
                              <a:gd name="f65" fmla="*/ f52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7">
                                <a:pos x="f60" y="f61"/>
                              </a:cxn>
                              <a:cxn ang="f37">
                                <a:pos x="f62" y="f63"/>
                              </a:cxn>
                              <a:cxn ang="f37">
                                <a:pos x="f60" y="f64"/>
                              </a:cxn>
                              <a:cxn ang="f37">
                                <a:pos x="f56" y="f63"/>
                              </a:cxn>
                              <a:cxn ang="f37">
                                <a:pos x="f60" y="f65"/>
                              </a:cxn>
                              <a:cxn ang="f37">
                                <a:pos x="f60" y="f61"/>
                              </a:cxn>
                              <a:cxn ang="f37">
                                <a:pos x="f56" y="f63"/>
                              </a:cxn>
                              <a:cxn ang="f37">
                                <a:pos x="f60" y="f64"/>
                              </a:cxn>
                              <a:cxn ang="f37">
                                <a:pos x="f62" y="f63"/>
                              </a:cxn>
                            </a:cxnLst>
                            <a:rect l="f56" t="f59" r="f57" b="f58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8"/>
                                  <a:pt x="f9" y="f5"/>
                                  <a:pt x="f10" y="f5"/>
                                </a:cubicBezTo>
                                <a:cubicBezTo>
                                  <a:pt x="f11" y="f5"/>
                                  <a:pt x="f6" y="f8"/>
                                  <a:pt x="f6" y="f7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14"/>
                                  <a:pt x="f15" y="f6"/>
                                </a:cubicBezTo>
                                <a:cubicBezTo>
                                  <a:pt x="f9" y="f6"/>
                                  <a:pt x="f5" y="f13"/>
                                  <a:pt x="f5" y="f12"/>
                                </a:cubicBezTo>
                                <a:close/>
                              </a:path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16"/>
                                  <a:pt x="f9" y="f17"/>
                                  <a:pt x="f10" y="f18"/>
                                </a:cubicBezTo>
                                <a:lnTo>
                                  <a:pt x="f15" y="f18"/>
                                </a:lnTo>
                                <a:cubicBezTo>
                                  <a:pt x="f11" y="f17"/>
                                  <a:pt x="f6" y="f16"/>
                                  <a:pt x="f6" y="f7"/>
                                </a:cubicBez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85" name="AutoShape 86"/>
                        <wps:cNvSpPr/>
                        <wps:spPr>
                          <a:xfrm>
                            <a:off x="4611240" y="2270160"/>
                            <a:ext cx="169920" cy="5680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4960 f16 1"/>
                              <a:gd name="f20" fmla="*/ 0 f16 1"/>
                              <a:gd name="f21" fmla="*/ 169920 f16 1"/>
                              <a:gd name="f22" fmla="*/ 288180 f16 1"/>
                              <a:gd name="f23" fmla="*/ 576360 f16 1"/>
                              <a:gd name="f24" fmla="*/ 5400 f16 1"/>
                              <a:gd name="f25" fmla="*/ 2700 f16 1"/>
                              <a:gd name="f26" fmla="*/ 16200 f16 1"/>
                              <a:gd name="f27" fmla="*/ 216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7" y="f6"/>
                                </a:moveTo>
                                <a:lnTo>
                                  <a:pt x="f7" y="f7"/>
                                </a:lnTo>
                                <a:lnTo>
                                  <a:pt x="f5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7"/>
                                </a:lnTo>
                                <a:lnTo>
                                  <a:pt x="f9" y="f7"/>
                                </a:lnTo>
                                <a:lnTo>
                                  <a:pt x="f9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86" name="AutoShape 87"/>
                        <wps:cNvSpPr/>
                        <wps:spPr>
                          <a:xfrm>
                            <a:off x="4780800" y="2270160"/>
                            <a:ext cx="170280" cy="5680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5500 f16 1"/>
                              <a:gd name="f20" fmla="*/ 0 f16 1"/>
                              <a:gd name="f21" fmla="*/ 171000 f16 1"/>
                              <a:gd name="f22" fmla="*/ 288180 f16 1"/>
                              <a:gd name="f23" fmla="*/ 576360 f16 1"/>
                              <a:gd name="f24" fmla="*/ 5400 f16 1"/>
                              <a:gd name="f25" fmla="*/ 16200 f16 1"/>
                              <a:gd name="f26" fmla="*/ 189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3 1 f18"/>
                              <a:gd name="f42" fmla="*/ f34 1 f18"/>
                              <a:gd name="f43" fmla="*/ f35 1 f18"/>
                              <a:gd name="f44" fmla="*/ f41 f11 1"/>
                              <a:gd name="f45" fmla="*/ f42 f11 1"/>
                              <a:gd name="f46" fmla="*/ f43 f12 1"/>
                              <a:gd name="f47" fmla="*/ f37 f12 1"/>
                              <a:gd name="f48" fmla="*/ f36 f11 1"/>
                              <a:gd name="f49" fmla="*/ f38 f11 1"/>
                              <a:gd name="f50" fmla="*/ f39 f12 1"/>
                              <a:gd name="f51" fmla="*/ f40 f12 1"/>
                              <a:gd name="f52" fmla="*/ f37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7"/>
                              </a:cxn>
                              <a:cxn ang="f27">
                                <a:pos x="f49" y="f50"/>
                              </a:cxn>
                              <a:cxn ang="f27">
                                <a:pos x="f48" y="f51"/>
                              </a:cxn>
                              <a:cxn ang="f27">
                                <a:pos x="f52" y="f50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7" y="f8"/>
                                </a:lnTo>
                                <a:lnTo>
                                  <a:pt x="f5" y="f8"/>
                                </a:lnTo>
                                <a:lnTo>
                                  <a:pt x="f9" y="f6"/>
                                </a:lnTo>
                                <a:lnTo>
                                  <a:pt x="f6" y="f8"/>
                                </a:lnTo>
                                <a:lnTo>
                                  <a:pt x="f8" y="f8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87" name="Text Box 88"/>
                        <wps:cNvSpPr txBox="1"/>
                        <wps:spPr>
                          <a:xfrm>
                            <a:off x="4611240" y="3217680"/>
                            <a:ext cx="681480" cy="57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</w:rPr>
                                <w:t xml:space="preserve">  BD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</w:rPr>
                                <w:t>SGR</w:t>
                              </w:r>
                            </w:p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88" name="AutoShape 89"/>
                        <wps:cNvSpPr/>
                        <wps:spPr>
                          <a:xfrm>
                            <a:off x="3244680" y="3217680"/>
                            <a:ext cx="511920" cy="5680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3400"/>
                              <a:gd name="f8" fmla="val 1522"/>
                              <a:gd name="f9" fmla="val 4835"/>
                              <a:gd name="f10" fmla="val 10799"/>
                              <a:gd name="f11" fmla="val 16764"/>
                              <a:gd name="f12" fmla="val 18200"/>
                              <a:gd name="f13" fmla="val 20077"/>
                              <a:gd name="f14" fmla="val 21599"/>
                              <a:gd name="f15" fmla="val 10800"/>
                              <a:gd name="f16" fmla="val 5277"/>
                              <a:gd name="f17" fmla="val 6799"/>
                              <a:gd name="f18" fmla="val 6800"/>
                              <a:gd name="f19" fmla="+- 0 0 0"/>
                              <a:gd name="f20" fmla="*/ f3 1 21600"/>
                              <a:gd name="f21" fmla="*/ f4 1 21600"/>
                              <a:gd name="f22" fmla="val f5"/>
                              <a:gd name="f23" fmla="val f6"/>
                              <a:gd name="f24" fmla="*/ f19 f0 1"/>
                              <a:gd name="f25" fmla="+- f23 0 f22"/>
                              <a:gd name="f26" fmla="*/ f24 1 f2"/>
                              <a:gd name="f27" fmla="*/ f25 1 21600"/>
                              <a:gd name="f28" fmla="*/ 255960 f25 1"/>
                              <a:gd name="f29" fmla="*/ 0 f25 1"/>
                              <a:gd name="f30" fmla="*/ 511920 f25 1"/>
                              <a:gd name="f31" fmla="*/ 288180 f25 1"/>
                              <a:gd name="f32" fmla="*/ 576360 f25 1"/>
                              <a:gd name="f33" fmla="*/ 181447 f25 1"/>
                              <a:gd name="f34" fmla="*/ 6800 f25 1"/>
                              <a:gd name="f35" fmla="*/ 21600 f25 1"/>
                              <a:gd name="f36" fmla="*/ 18200 f25 1"/>
                              <a:gd name="f37" fmla="+- f26 0 f1"/>
                              <a:gd name="f38" fmla="*/ f28 1 21600"/>
                              <a:gd name="f39" fmla="*/ f29 1 21600"/>
                              <a:gd name="f40" fmla="*/ f30 1 21600"/>
                              <a:gd name="f41" fmla="*/ f31 1 21600"/>
                              <a:gd name="f42" fmla="*/ f32 1 21600"/>
                              <a:gd name="f43" fmla="*/ f33 1 21600"/>
                              <a:gd name="f44" fmla="*/ f34 1 21600"/>
                              <a:gd name="f45" fmla="*/ f35 1 21600"/>
                              <a:gd name="f46" fmla="*/ f36 1 21600"/>
                              <a:gd name="f47" fmla="*/ f38 1 f27"/>
                              <a:gd name="f48" fmla="*/ f39 1 f27"/>
                              <a:gd name="f49" fmla="*/ f40 1 f27"/>
                              <a:gd name="f50" fmla="*/ f41 1 f27"/>
                              <a:gd name="f51" fmla="*/ f42 1 f27"/>
                              <a:gd name="f52" fmla="*/ f43 1 f27"/>
                              <a:gd name="f53" fmla="*/ f45 1 f27"/>
                              <a:gd name="f54" fmla="*/ f44 1 f27"/>
                              <a:gd name="f55" fmla="*/ f46 1 f27"/>
                              <a:gd name="f56" fmla="*/ f48 f20 1"/>
                              <a:gd name="f57" fmla="*/ f53 f20 1"/>
                              <a:gd name="f58" fmla="*/ f55 f21 1"/>
                              <a:gd name="f59" fmla="*/ f54 f21 1"/>
                              <a:gd name="f60" fmla="*/ f47 f20 1"/>
                              <a:gd name="f61" fmla="*/ f48 f21 1"/>
                              <a:gd name="f62" fmla="*/ f49 f20 1"/>
                              <a:gd name="f63" fmla="*/ f50 f21 1"/>
                              <a:gd name="f64" fmla="*/ f51 f21 1"/>
                              <a:gd name="f65" fmla="*/ f52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7">
                                <a:pos x="f60" y="f61"/>
                              </a:cxn>
                              <a:cxn ang="f37">
                                <a:pos x="f62" y="f63"/>
                              </a:cxn>
                              <a:cxn ang="f37">
                                <a:pos x="f60" y="f64"/>
                              </a:cxn>
                              <a:cxn ang="f37">
                                <a:pos x="f56" y="f63"/>
                              </a:cxn>
                              <a:cxn ang="f37">
                                <a:pos x="f60" y="f65"/>
                              </a:cxn>
                              <a:cxn ang="f37">
                                <a:pos x="f60" y="f61"/>
                              </a:cxn>
                              <a:cxn ang="f37">
                                <a:pos x="f56" y="f63"/>
                              </a:cxn>
                              <a:cxn ang="f37">
                                <a:pos x="f60" y="f64"/>
                              </a:cxn>
                              <a:cxn ang="f37">
                                <a:pos x="f62" y="f63"/>
                              </a:cxn>
                            </a:cxnLst>
                            <a:rect l="f56" t="f59" r="f57" b="f58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8"/>
                                  <a:pt x="f9" y="f5"/>
                                  <a:pt x="f10" y="f5"/>
                                </a:cubicBezTo>
                                <a:cubicBezTo>
                                  <a:pt x="f11" y="f5"/>
                                  <a:pt x="f6" y="f8"/>
                                  <a:pt x="f6" y="f7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14"/>
                                  <a:pt x="f15" y="f6"/>
                                </a:cubicBezTo>
                                <a:cubicBezTo>
                                  <a:pt x="f9" y="f6"/>
                                  <a:pt x="f5" y="f13"/>
                                  <a:pt x="f5" y="f12"/>
                                </a:cubicBezTo>
                                <a:close/>
                              </a:path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16"/>
                                  <a:pt x="f9" y="f17"/>
                                  <a:pt x="f10" y="f18"/>
                                </a:cubicBezTo>
                                <a:lnTo>
                                  <a:pt x="f15" y="f18"/>
                                </a:lnTo>
                                <a:cubicBezTo>
                                  <a:pt x="f11" y="f17"/>
                                  <a:pt x="f6" y="f16"/>
                                  <a:pt x="f6" y="f7"/>
                                </a:cubicBez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89" name="AutoShape 90"/>
                        <wps:cNvSpPr/>
                        <wps:spPr>
                          <a:xfrm>
                            <a:off x="3244680" y="3026880"/>
                            <a:ext cx="170280" cy="1893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5140 f16 1"/>
                              <a:gd name="f20" fmla="*/ 0 f16 1"/>
                              <a:gd name="f21" fmla="*/ 170280 f16 1"/>
                              <a:gd name="f22" fmla="*/ 96660 f16 1"/>
                              <a:gd name="f23" fmla="*/ 193320 f16 1"/>
                              <a:gd name="f24" fmla="*/ 5400 f16 1"/>
                              <a:gd name="f25" fmla="*/ 2700 f16 1"/>
                              <a:gd name="f26" fmla="*/ 16200 f16 1"/>
                              <a:gd name="f27" fmla="*/ 216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7" y="f6"/>
                                </a:moveTo>
                                <a:lnTo>
                                  <a:pt x="f7" y="f7"/>
                                </a:lnTo>
                                <a:lnTo>
                                  <a:pt x="f5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7"/>
                                </a:lnTo>
                                <a:lnTo>
                                  <a:pt x="f9" y="f7"/>
                                </a:lnTo>
                                <a:lnTo>
                                  <a:pt x="f9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90" name="AutoShape 91"/>
                        <wps:cNvSpPr/>
                        <wps:spPr>
                          <a:xfrm>
                            <a:off x="3414960" y="3026880"/>
                            <a:ext cx="170280" cy="1893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5500 f16 1"/>
                              <a:gd name="f20" fmla="*/ 0 f16 1"/>
                              <a:gd name="f21" fmla="*/ 171000 f16 1"/>
                              <a:gd name="f22" fmla="*/ 96660 f16 1"/>
                              <a:gd name="f23" fmla="*/ 193320 f16 1"/>
                              <a:gd name="f24" fmla="*/ 5400 f16 1"/>
                              <a:gd name="f25" fmla="*/ 16200 f16 1"/>
                              <a:gd name="f26" fmla="*/ 189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3 1 f18"/>
                              <a:gd name="f42" fmla="*/ f34 1 f18"/>
                              <a:gd name="f43" fmla="*/ f35 1 f18"/>
                              <a:gd name="f44" fmla="*/ f41 f11 1"/>
                              <a:gd name="f45" fmla="*/ f42 f11 1"/>
                              <a:gd name="f46" fmla="*/ f43 f12 1"/>
                              <a:gd name="f47" fmla="*/ f37 f12 1"/>
                              <a:gd name="f48" fmla="*/ f36 f11 1"/>
                              <a:gd name="f49" fmla="*/ f38 f11 1"/>
                              <a:gd name="f50" fmla="*/ f39 f12 1"/>
                              <a:gd name="f51" fmla="*/ f40 f12 1"/>
                              <a:gd name="f52" fmla="*/ f37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7"/>
                              </a:cxn>
                              <a:cxn ang="f27">
                                <a:pos x="f49" y="f50"/>
                              </a:cxn>
                              <a:cxn ang="f27">
                                <a:pos x="f48" y="f51"/>
                              </a:cxn>
                              <a:cxn ang="f27">
                                <a:pos x="f52" y="f50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7" y="f8"/>
                                </a:lnTo>
                                <a:lnTo>
                                  <a:pt x="f5" y="f8"/>
                                </a:lnTo>
                                <a:lnTo>
                                  <a:pt x="f9" y="f6"/>
                                </a:lnTo>
                                <a:lnTo>
                                  <a:pt x="f6" y="f8"/>
                                </a:lnTo>
                                <a:lnTo>
                                  <a:pt x="f8" y="f8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91" name="Text Box 92"/>
                        <wps:cNvSpPr txBox="1"/>
                        <wps:spPr>
                          <a:xfrm>
                            <a:off x="3244680" y="3217680"/>
                            <a:ext cx="683640" cy="819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SimSun" w:hAnsi="Arial" w:cs="Mangal"/>
                                  <w:sz w:val="16"/>
                                  <w:szCs w:val="16"/>
                                </w:rPr>
                                <w:t xml:space="preserve"> BD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16"/>
                                  <w:szCs w:val="16"/>
                                </w:rPr>
                                <w:t>GNRE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16"/>
                                  <w:szCs w:val="16"/>
                                </w:rPr>
                                <w:t>(Espelho)</w:t>
                              </w:r>
                            </w:p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t" compatLnSpc="0"/>
                      </wps:wsp>
                      <wps:wsp>
                        <wps:cNvPr id="92" name="AutoShape 93"/>
                        <wps:cNvSpPr/>
                        <wps:spPr>
                          <a:xfrm>
                            <a:off x="2561760" y="3217680"/>
                            <a:ext cx="511920" cy="56808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3400"/>
                              <a:gd name="f8" fmla="val 1522"/>
                              <a:gd name="f9" fmla="val 4835"/>
                              <a:gd name="f10" fmla="val 10799"/>
                              <a:gd name="f11" fmla="val 16764"/>
                              <a:gd name="f12" fmla="val 18200"/>
                              <a:gd name="f13" fmla="val 20077"/>
                              <a:gd name="f14" fmla="val 21599"/>
                              <a:gd name="f15" fmla="val 10800"/>
                              <a:gd name="f16" fmla="val 5277"/>
                              <a:gd name="f17" fmla="val 6799"/>
                              <a:gd name="f18" fmla="val 6800"/>
                              <a:gd name="f19" fmla="+- 0 0 0"/>
                              <a:gd name="f20" fmla="*/ f3 1 21600"/>
                              <a:gd name="f21" fmla="*/ f4 1 21600"/>
                              <a:gd name="f22" fmla="val f5"/>
                              <a:gd name="f23" fmla="val f6"/>
                              <a:gd name="f24" fmla="*/ f19 f0 1"/>
                              <a:gd name="f25" fmla="+- f23 0 f22"/>
                              <a:gd name="f26" fmla="*/ f24 1 f2"/>
                              <a:gd name="f27" fmla="*/ f25 1 21600"/>
                              <a:gd name="f28" fmla="*/ 255960 f25 1"/>
                              <a:gd name="f29" fmla="*/ 0 f25 1"/>
                              <a:gd name="f30" fmla="*/ 511920 f25 1"/>
                              <a:gd name="f31" fmla="*/ 288180 f25 1"/>
                              <a:gd name="f32" fmla="*/ 576360 f25 1"/>
                              <a:gd name="f33" fmla="*/ 181447 f25 1"/>
                              <a:gd name="f34" fmla="*/ 6800 f25 1"/>
                              <a:gd name="f35" fmla="*/ 21600 f25 1"/>
                              <a:gd name="f36" fmla="*/ 18200 f25 1"/>
                              <a:gd name="f37" fmla="+- f26 0 f1"/>
                              <a:gd name="f38" fmla="*/ f28 1 21600"/>
                              <a:gd name="f39" fmla="*/ f29 1 21600"/>
                              <a:gd name="f40" fmla="*/ f30 1 21600"/>
                              <a:gd name="f41" fmla="*/ f31 1 21600"/>
                              <a:gd name="f42" fmla="*/ f32 1 21600"/>
                              <a:gd name="f43" fmla="*/ f33 1 21600"/>
                              <a:gd name="f44" fmla="*/ f34 1 21600"/>
                              <a:gd name="f45" fmla="*/ f35 1 21600"/>
                              <a:gd name="f46" fmla="*/ f36 1 21600"/>
                              <a:gd name="f47" fmla="*/ f38 1 f27"/>
                              <a:gd name="f48" fmla="*/ f39 1 f27"/>
                              <a:gd name="f49" fmla="*/ f40 1 f27"/>
                              <a:gd name="f50" fmla="*/ f41 1 f27"/>
                              <a:gd name="f51" fmla="*/ f42 1 f27"/>
                              <a:gd name="f52" fmla="*/ f43 1 f27"/>
                              <a:gd name="f53" fmla="*/ f45 1 f27"/>
                              <a:gd name="f54" fmla="*/ f44 1 f27"/>
                              <a:gd name="f55" fmla="*/ f46 1 f27"/>
                              <a:gd name="f56" fmla="*/ f48 f20 1"/>
                              <a:gd name="f57" fmla="*/ f53 f20 1"/>
                              <a:gd name="f58" fmla="*/ f55 f21 1"/>
                              <a:gd name="f59" fmla="*/ f54 f21 1"/>
                              <a:gd name="f60" fmla="*/ f47 f20 1"/>
                              <a:gd name="f61" fmla="*/ f48 f21 1"/>
                              <a:gd name="f62" fmla="*/ f49 f20 1"/>
                              <a:gd name="f63" fmla="*/ f50 f21 1"/>
                              <a:gd name="f64" fmla="*/ f51 f21 1"/>
                              <a:gd name="f65" fmla="*/ f52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7">
                                <a:pos x="f60" y="f61"/>
                              </a:cxn>
                              <a:cxn ang="f37">
                                <a:pos x="f62" y="f63"/>
                              </a:cxn>
                              <a:cxn ang="f37">
                                <a:pos x="f60" y="f64"/>
                              </a:cxn>
                              <a:cxn ang="f37">
                                <a:pos x="f56" y="f63"/>
                              </a:cxn>
                              <a:cxn ang="f37">
                                <a:pos x="f60" y="f65"/>
                              </a:cxn>
                              <a:cxn ang="f37">
                                <a:pos x="f60" y="f61"/>
                              </a:cxn>
                              <a:cxn ang="f37">
                                <a:pos x="f56" y="f63"/>
                              </a:cxn>
                              <a:cxn ang="f37">
                                <a:pos x="f60" y="f64"/>
                              </a:cxn>
                              <a:cxn ang="f37">
                                <a:pos x="f62" y="f63"/>
                              </a:cxn>
                            </a:cxnLst>
                            <a:rect l="f56" t="f59" r="f57" b="f58"/>
                            <a:pathLst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8"/>
                                  <a:pt x="f9" y="f5"/>
                                  <a:pt x="f10" y="f5"/>
                                </a:cubicBezTo>
                                <a:cubicBezTo>
                                  <a:pt x="f11" y="f5"/>
                                  <a:pt x="f6" y="f8"/>
                                  <a:pt x="f6" y="f7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14"/>
                                  <a:pt x="f15" y="f6"/>
                                </a:cubicBezTo>
                                <a:cubicBezTo>
                                  <a:pt x="f9" y="f6"/>
                                  <a:pt x="f5" y="f13"/>
                                  <a:pt x="f5" y="f12"/>
                                </a:cubicBezTo>
                                <a:close/>
                              </a:path>
                              <a:path w="21600" h="21600">
                                <a:moveTo>
                                  <a:pt x="f5" y="f7"/>
                                </a:moveTo>
                                <a:lnTo>
                                  <a:pt x="f5" y="f7"/>
                                </a:lnTo>
                                <a:cubicBezTo>
                                  <a:pt x="f5" y="f16"/>
                                  <a:pt x="f9" y="f17"/>
                                  <a:pt x="f10" y="f18"/>
                                </a:cubicBezTo>
                                <a:lnTo>
                                  <a:pt x="f15" y="f18"/>
                                </a:lnTo>
                                <a:cubicBezTo>
                                  <a:pt x="f11" y="f17"/>
                                  <a:pt x="f6" y="f16"/>
                                  <a:pt x="f6" y="f7"/>
                                </a:cubicBezTo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93" name="AutoShape 94"/>
                        <wps:cNvSpPr/>
                        <wps:spPr>
                          <a:xfrm>
                            <a:off x="2732400" y="3026880"/>
                            <a:ext cx="170280" cy="1893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0800"/>
                              <a:gd name="f9" fmla="val 162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5140 f16 1"/>
                              <a:gd name="f20" fmla="*/ 0 f16 1"/>
                              <a:gd name="f21" fmla="*/ 170280 f16 1"/>
                              <a:gd name="f22" fmla="*/ 96660 f16 1"/>
                              <a:gd name="f23" fmla="*/ 193320 f16 1"/>
                              <a:gd name="f24" fmla="*/ 5400 f16 1"/>
                              <a:gd name="f25" fmla="*/ 2700 f16 1"/>
                              <a:gd name="f26" fmla="*/ 16200 f16 1"/>
                              <a:gd name="f27" fmla="*/ 21600 f16 1"/>
                              <a:gd name="f28" fmla="+- f17 0 f1"/>
                              <a:gd name="f29" fmla="*/ f19 1 21600"/>
                              <a:gd name="f30" fmla="*/ f20 1 21600"/>
                              <a:gd name="f31" fmla="*/ f21 1 21600"/>
                              <a:gd name="f32" fmla="*/ f22 1 21600"/>
                              <a:gd name="f33" fmla="*/ f23 1 21600"/>
                              <a:gd name="f34" fmla="*/ f24 1 21600"/>
                              <a:gd name="f35" fmla="*/ f25 1 21600"/>
                              <a:gd name="f36" fmla="*/ f26 1 21600"/>
                              <a:gd name="f37" fmla="*/ f27 1 21600"/>
                              <a:gd name="f38" fmla="*/ f29 1 f18"/>
                              <a:gd name="f39" fmla="*/ f30 1 f18"/>
                              <a:gd name="f40" fmla="*/ f31 1 f18"/>
                              <a:gd name="f41" fmla="*/ f32 1 f18"/>
                              <a:gd name="f42" fmla="*/ f33 1 f18"/>
                              <a:gd name="f43" fmla="*/ f34 1 f18"/>
                              <a:gd name="f44" fmla="*/ f36 1 f18"/>
                              <a:gd name="f45" fmla="*/ f35 1 f18"/>
                              <a:gd name="f46" fmla="*/ f37 1 f18"/>
                              <a:gd name="f47" fmla="*/ f43 f11 1"/>
                              <a:gd name="f48" fmla="*/ f44 f11 1"/>
                              <a:gd name="f49" fmla="*/ f46 f12 1"/>
                              <a:gd name="f50" fmla="*/ f45 f12 1"/>
                              <a:gd name="f51" fmla="*/ f38 f11 1"/>
                              <a:gd name="f52" fmla="*/ f39 f12 1"/>
                              <a:gd name="f53" fmla="*/ f40 f11 1"/>
                              <a:gd name="f54" fmla="*/ f41 f12 1"/>
                              <a:gd name="f55" fmla="*/ f42 f12 1"/>
                              <a:gd name="f56" fmla="*/ f39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51" y="f52"/>
                              </a:cxn>
                              <a:cxn ang="f28">
                                <a:pos x="f53" y="f54"/>
                              </a:cxn>
                              <a:cxn ang="f28">
                                <a:pos x="f51" y="f55"/>
                              </a:cxn>
                              <a:cxn ang="f28">
                                <a:pos x="f56" y="f54"/>
                              </a:cxn>
                            </a:cxnLst>
                            <a:rect l="f47" t="f50" r="f48" b="f49"/>
                            <a:pathLst>
                              <a:path w="21600" h="21600">
                                <a:moveTo>
                                  <a:pt x="f7" y="f6"/>
                                </a:moveTo>
                                <a:lnTo>
                                  <a:pt x="f7" y="f7"/>
                                </a:lnTo>
                                <a:lnTo>
                                  <a:pt x="f5" y="f7"/>
                                </a:lnTo>
                                <a:lnTo>
                                  <a:pt x="f8" y="f5"/>
                                </a:lnTo>
                                <a:lnTo>
                                  <a:pt x="f6" y="f7"/>
                                </a:lnTo>
                                <a:lnTo>
                                  <a:pt x="f9" y="f7"/>
                                </a:lnTo>
                                <a:lnTo>
                                  <a:pt x="f9" y="f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94" name="AutoShape 95"/>
                        <wps:cNvSpPr/>
                        <wps:spPr>
                          <a:xfrm>
                            <a:off x="2902680" y="3026880"/>
                            <a:ext cx="170280" cy="1893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val 5400"/>
                              <a:gd name="f8" fmla="val 16200"/>
                              <a:gd name="f9" fmla="val 10800"/>
                              <a:gd name="f10" fmla="+- 0 0 0"/>
                              <a:gd name="f11" fmla="*/ f3 1 21600"/>
                              <a:gd name="f12" fmla="*/ f4 1 21600"/>
                              <a:gd name="f13" fmla="val f5"/>
                              <a:gd name="f14" fmla="val f6"/>
                              <a:gd name="f15" fmla="*/ f10 f0 1"/>
                              <a:gd name="f16" fmla="+- f14 0 f13"/>
                              <a:gd name="f17" fmla="*/ f15 1 f2"/>
                              <a:gd name="f18" fmla="*/ f16 1 21600"/>
                              <a:gd name="f19" fmla="*/ 85500 f16 1"/>
                              <a:gd name="f20" fmla="*/ 0 f16 1"/>
                              <a:gd name="f21" fmla="*/ 171000 f16 1"/>
                              <a:gd name="f22" fmla="*/ 96660 f16 1"/>
                              <a:gd name="f23" fmla="*/ 193320 f16 1"/>
                              <a:gd name="f24" fmla="*/ 5400 f16 1"/>
                              <a:gd name="f25" fmla="*/ 16200 f16 1"/>
                              <a:gd name="f26" fmla="*/ 18900 f16 1"/>
                              <a:gd name="f27" fmla="+- f17 0 f1"/>
                              <a:gd name="f28" fmla="*/ f19 1 21600"/>
                              <a:gd name="f29" fmla="*/ f20 1 21600"/>
                              <a:gd name="f30" fmla="*/ f21 1 21600"/>
                              <a:gd name="f31" fmla="*/ f22 1 21600"/>
                              <a:gd name="f32" fmla="*/ f23 1 21600"/>
                              <a:gd name="f33" fmla="*/ f24 1 21600"/>
                              <a:gd name="f34" fmla="*/ f25 1 21600"/>
                              <a:gd name="f35" fmla="*/ f26 1 21600"/>
                              <a:gd name="f36" fmla="*/ f28 1 f18"/>
                              <a:gd name="f37" fmla="*/ f29 1 f18"/>
                              <a:gd name="f38" fmla="*/ f30 1 f18"/>
                              <a:gd name="f39" fmla="*/ f31 1 f18"/>
                              <a:gd name="f40" fmla="*/ f32 1 f18"/>
                              <a:gd name="f41" fmla="*/ f33 1 f18"/>
                              <a:gd name="f42" fmla="*/ f34 1 f18"/>
                              <a:gd name="f43" fmla="*/ f35 1 f18"/>
                              <a:gd name="f44" fmla="*/ f41 f11 1"/>
                              <a:gd name="f45" fmla="*/ f42 f11 1"/>
                              <a:gd name="f46" fmla="*/ f43 f12 1"/>
                              <a:gd name="f47" fmla="*/ f37 f12 1"/>
                              <a:gd name="f48" fmla="*/ f36 f11 1"/>
                              <a:gd name="f49" fmla="*/ f38 f11 1"/>
                              <a:gd name="f50" fmla="*/ f39 f12 1"/>
                              <a:gd name="f51" fmla="*/ f40 f12 1"/>
                              <a:gd name="f52" fmla="*/ f37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48" y="f47"/>
                              </a:cxn>
                              <a:cxn ang="f27">
                                <a:pos x="f49" y="f50"/>
                              </a:cxn>
                              <a:cxn ang="f27">
                                <a:pos x="f48" y="f51"/>
                              </a:cxn>
                              <a:cxn ang="f27">
                                <a:pos x="f52" y="f50"/>
                              </a:cxn>
                            </a:cxnLst>
                            <a:rect l="f44" t="f47" r="f45" b="f46"/>
                            <a:pathLst>
                              <a:path w="21600" h="21600">
                                <a:moveTo>
                                  <a:pt x="f7" y="f5"/>
                                </a:moveTo>
                                <a:lnTo>
                                  <a:pt x="f7" y="f8"/>
                                </a:lnTo>
                                <a:lnTo>
                                  <a:pt x="f5" y="f8"/>
                                </a:lnTo>
                                <a:lnTo>
                                  <a:pt x="f9" y="f6"/>
                                </a:lnTo>
                                <a:lnTo>
                                  <a:pt x="f6" y="f8"/>
                                </a:lnTo>
                                <a:lnTo>
                                  <a:pt x="f8" y="f8"/>
                                </a:lnTo>
                                <a:lnTo>
                                  <a:pt x="f8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ctr" compatLnSpc="0"/>
                      </wps:wsp>
                      <wps:wsp>
                        <wps:cNvPr id="95" name="Text Box 96"/>
                        <wps:cNvSpPr txBox="1"/>
                        <wps:spPr>
                          <a:xfrm>
                            <a:off x="2561760" y="3405600"/>
                            <a:ext cx="511920" cy="55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SimSun" w:hAnsi="Arial" w:cs="Mangal"/>
                                  <w:sz w:val="16"/>
                                  <w:szCs w:val="16"/>
                                </w:rPr>
                                <w:t xml:space="preserve"> BD</w:t>
                              </w:r>
                            </w:p>
                            <w:p w:rsidR="00615ECD" w:rsidRDefault="00615ECD">
                              <w:r>
                                <w:rPr>
                                  <w:rFonts w:ascii="Arial" w:eastAsia="SimSun" w:hAnsi="Arial" w:cs="Mangal"/>
                                  <w:sz w:val="16"/>
                                  <w:szCs w:val="16"/>
                                </w:rPr>
                                <w:t>XML</w:t>
                              </w:r>
                            </w:p>
                            <w:p w:rsidR="00615ECD" w:rsidRDefault="00615ECD"/>
                          </w:txbxContent>
                        </wps:txbx>
                        <wps:bodyPr vert="horz" wrap="square" lIns="90000" tIns="45000" rIns="90000" bIns="45000" anchor="t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71" style="position:absolute;margin-left:0;margin-top:4.15pt;width:485pt;height:317.9pt;z-index:-503316477" coordsize="61595,40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">
                <v:shape id="AutoShape 49" o:spid="_x0000_s1072" style="position:absolute;top:7297;width:13672;height:26762;visibility:visible;mso-wrap-style:square;v-text-anchor:middle" coordsize="1366920,27147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TC78A&#10;AADbAAAADwAAAGRycy9kb3ducmV2LnhtbERPS2sCMRC+F/ofwgi91axSqqxGkUJB6qk+7sNm3Kxu&#10;JttNXOO/7xwKPX587+U6+1YN1McmsIHJuABFXAXbcG3gePh8nYOKCdliG5gMPCjCevX8tMTShjt/&#10;07BPtZIQjiUacCl1pdaxcuQxjkNHLNw59B6TwL7Wtse7hPtWT4viXXtsWBocdvThqLrub15KJrev&#10;3Wz6aPNll7fu+jPY4jQY8zLKmwWoRDn9i//cW2vgTcbKF/kBe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9dMLvwAAANsAAAAPAAAAAAAAAAAAAAAAAJgCAABkcnMvZG93bnJl&#10;di54bWxQSwUGAAAAAAQABAD1AAAAhAMAAAAA&#10;" adj="-11796480,,5400" path="m227820,r-1,c101998,,,101998,,227819l,2486940v,125821,101998,227819,227819,227820l1139100,2714760v125821,-1,227820,-101999,227820,-227820l1366920,227820c1366920,101998,1264921,,1139100,l227820,xe" strokeweight="0">
                  <v:stroke joinstyle="miter"/>
                  <v:formulas/>
                  <v:path arrowok="t" o:connecttype="custom" o:connectlocs="683640,0;1367280,1338120;683640,2676240;0,1338120;683640,0;1367280,1338120;683640,2676240;0,1338120" o:connectangles="270,0,90,180,270,270,270,270" textboxrect="66728,66728,1300192,2648032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Portal Nacional</w:t>
                        </w:r>
                      </w:p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GNRE</w:t>
                        </w:r>
                      </w:p>
                    </w:txbxContent>
                  </v:textbox>
                </v:shape>
                <v:shape id="AutoShape 50" o:spid="_x0000_s1073" style="position:absolute;left:23907;width:37562;height:39729;visibility:visible;mso-wrap-style:square;v-text-anchor:middle" coordsize="3756960,40319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WnPcUA&#10;AADbAAAADwAAAGRycy9kb3ducmV2LnhtbESPT4vCMBTE7wt+h/AEL6KpIqtWo4ggyi4e/HPQ26N5&#10;ttXmpTTRdr/9ZkHY4zAzv2Hmy8YU4kWVyy0rGPQjEMSJ1TmnCs6nTW8CwnlkjYVlUvBDDpaL1scc&#10;Y21rPtDr6FMRIOxiVJB5X8ZSuiQjg65vS+Lg3Wxl0AdZpVJXWAe4KeQwij6lwZzDQoYlrTNKHsen&#10;UXApbC2H5XW82u6/u+f7FWW6/VKq025WMxCeGv8ffrd3WsFoCn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tac9xQAAANsAAAAPAAAAAAAAAAAAAAAAAJgCAABkcnMv&#10;ZG93bnJldi54bWxQSwUGAAAAAAQABAD1AAAAigMAAAAA&#10;" adj="-11796480,,5400" path="m626160,r-1,c626159,,626159,,626159,,280340,,1,280341,1,626160l,3405839v,,,,,c,3751658,280341,4032000,626160,4032000r2504640,-1c3476618,4031998,3756960,3751657,3756960,3405839r,-2779679c3756960,280341,3476618,,3130800,l626160,xe" strokeweight="0">
                  <v:stroke joinstyle="miter"/>
                  <v:formulas/>
                  <v:path arrowok="t" o:connecttype="custom" o:connectlocs="1878120,0;3756239,1986480;1878120,3972960;0,1986480;1878120,0;3756239,1986480;1878120,3972960;0,1986480" o:connectangles="270,0,90,180,270,270,270,270" textboxrect="183402,183402,3573558,3848597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51" o:spid="_x0000_s1074" style="position:absolute;left:51231;top:28036;width:8536;height:982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0gsMA&#10;AADbAAAADwAAAGRycy9kb3ducmV2LnhtbERPu2rDMBTdA/kHcQPdEjmBmOJGMW0goR062DWFbrfW&#10;jR+1roylxPbfV0Oh4+G8D+lkOnGnwTWWFWw3EQji0uqGKwXFx3n9CMJ5ZI2dZVIwk4P0uFwcMNF2&#10;5Izuua9ECGGXoILa+z6R0pU1GXQb2xMH7moHgz7AoZJ6wDGEm07uoiiWBhsODTX2dKqp/MlvRsH3&#10;58utvbaZHr8uRTzN27d3V+yVelhNz08gPE3+X/znftUK9mF9+BJ+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N0gsMAAADbAAAADwAAAAAAAAAAAAAAAACYAgAAZHJzL2Rv&#10;d25yZXYueG1sUEsFBgAAAAAEAAQA9QAAAIgDAAAAAA==&#10;" adj="-11796480,,5400" path="m,3400r,c,1522,4835,,10799,v5965,,10801,1522,10801,3400l21600,18200v,1877,-4836,3399,-10800,3400c4835,21600,,20077,,18200l,3400xem,3400r,c,5277,4835,6799,10799,6800r1,c16764,6799,21600,5277,21600,3400e" fillcolor="#e6e6e6" strokeweight="0">
                  <v:stroke joinstyle="miter"/>
                  <v:formulas/>
                  <v:path arrowok="t" o:connecttype="custom" o:connectlocs="426780,0;853559,491040;426780,982080;0,491040;16857790,0;33715541,22628760;16857790,45257520;0,22628760;16857790,14247753;16857790,0;0,22628760;16857790,45257520;33715541,22628760" o:connectangles="270,0,90,180,270,270,270,270,270,270,270,270,270" textboxrect="0,6800,21600,18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52" o:spid="_x0000_s1075" style="position:absolute;left:13665;top:13240;width:11952;height:378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yY78UA&#10;AADbAAAADwAAAGRycy9kb3ducmV2LnhtbESPQWvCQBSE70L/w/IKvYhuLFokdZUiLW0RD1rR6yP7&#10;mgSzb9PsU2N/vSsIHoeZ+YaZzFpXqSM1ofRsYNBPQBFn3pacG9j8fPTGoIIgW6w8k4EzBZhNHzoT&#10;TK0/8YqOa8lVhHBI0UAhUqdah6wgh6Hva+Lo/frGoUTZ5No2eIpwV+nnJHnRDkuOCwXWNC8o268P&#10;zsD353b4Nxf+97zciT8s9uOuvBvz9Ni+vYISauUevrW/rIHRAK5f4g/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JjvxQAAANsAAAAPAAAAAAAAAAAAAAAAAJgCAABkcnMv&#10;ZG93bnJldi54bWxQSwUGAAAAAAQABAD1AAAAigMAAAAA&#10;" adj="-11796480,,5400" path="m,5400r16200,l16200,r5400,10800l16200,21600r,-5400l,16200,,5400xe" fillcolor="#e6e6e6" strokeweight="0">
                  <v:stroke joinstyle="miter"/>
                  <v:formulas/>
                  <v:path arrowok="t" o:connecttype="custom" o:connectlocs="597600,0;1195200,189000;597600,378000;0,189000;33067200,0;66134400,3364200;33067200,6728400;0,3364200" o:connectangles="270,0,90,180,270,270,270,270" textboxrect="0,5400,18900,16200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Validação</w:t>
                        </w:r>
                      </w:p>
                    </w:txbxContent>
                  </v:textbox>
                </v:shape>
                <v:shape id="AutoShape 53" o:spid="_x0000_s1076" style="position:absolute;left:11952;top:20822;width:11959;height:3769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4GmMUA&#10;AADbAAAADwAAAGRycy9kb3ducmV2LnhtbESPQWvCQBSE7wX/w/IEL1I3SisSXUWk0or0UC3t9ZF9&#10;JsHs2zT71NRf7xaEHoeZ+YaZLVpXqTM1ofRsYDhIQBFn3pacG/jcrx8noIIgW6w8k4FfCrCYdx5m&#10;mFp/4Q867yRXEcIhRQOFSJ1qHbKCHIaBr4mjd/CNQ4myybVt8BLhrtKjJBlrhyXHhQJrWhWUHXcn&#10;Z2Dz+vX0sxK+en7/Fn/aHid9eTGm122XU1BCrfyH7+03a+B5BH9f4g/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3gaYxQAAANsAAAAPAAAAAAAAAAAAAAAAAJgCAABkcnMv&#10;ZG93bnJldi54bWxQSwUGAAAAAAQABAD1AAAAigMAAAAA&#10;" adj="-11796480,,5400" path="m21600,5400r-16200,l5400,,,10800,5400,21600r,-5400l21600,16200r,-10800xe" fillcolor="#e6e6e6" strokeweight="0">
                  <v:stroke joinstyle="miter"/>
                  <v:formulas/>
                  <v:path arrowok="t" o:connecttype="custom" o:connectlocs="597960,0;1195919,188460;597960,376920;0,188460;33107024,0;66213993,3348306;33107024,6696612;0,3348306" o:connectangles="270,0,90,180,270,270,270,270" textboxrect="2700,5400,21600,16200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Retorno</w:t>
                        </w:r>
                      </w:p>
                    </w:txbxContent>
                  </v:textbox>
                </v:shape>
                <v:shape id="AutoShape 54" o:spid="_x0000_s1077" style="position:absolute;left:25617;top:4381;width:13673;height:26312;visibility:visible;mso-wrap-style:square;v-text-anchor:middle" coordsize="1366920,26697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3bsQA&#10;AADbAAAADwAAAGRycy9kb3ducmV2LnhtbESPQWvCQBSE7wX/w/IKXkrd2KpI6ipWEDx4UBs8P7Ov&#10;2djs25BdTfLvu0Khx2Hmm2EWq85W4k6NLx0rGI8SEMS50yUXCrKv7eschA/IGivHpKAnD6vl4GmB&#10;qXYtH+l+CoWIJexTVGBCqFMpfW7Ioh+5mjh6366xGKJsCqkbbGO5reRbksykxZLjgsGaNobyn9PN&#10;KpgezniZmXI/yeTn5jzOrr1+uSo1fO7WHyACdeE//EfvdOTe4fE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Jt27EAAAA2wAAAA8AAAAAAAAAAAAAAAAAmAIAAGRycy9k&#10;b3ducmV2LnhtbFBLBQYAAAAABAAEAPUAAACJAwAAAAA=&#10;" adj="-11796480,,5400" path="m227820,r-1,c101998,,,101998,,227819l,2441940v,125821,101998,227819,227819,227820l1139100,2669760v125821,-1,227820,-101999,227820,-227820l1366920,227820c1366920,101998,1264921,,1139100,l227820,xe" fillcolor="#e6e6e6" strokeweight="0">
                  <v:stroke joinstyle="miter"/>
                  <v:formulas/>
                  <v:path arrowok="t" o:connecttype="custom" o:connectlocs="683640,0;1367280,1315620;683640,2631240;0,1315620;683640,0;1367280,1315620;683640,2631240;0,1315620" o:connectangles="270,0,90,180,270,270,270,270" textboxrect="66728,66728,1300192,2603032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55" o:spid="_x0000_s1078" type="#_x0000_t202" style="position:absolute;left:1706;top:7296;width:11954;height:2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4lx8cA&#10;AADbAAAADwAAAGRycy9kb3ducmV2LnhtbESPQWvCQBSE70L/w/IKvemm0miaukoRCwUPYlSkt9fs&#10;a5KafRuzW43/visIHoeZ+YaZzDpTixO1rrKs4HkQgSDOra64ULDdfPQTEM4ja6wtk4ILOZhNH3oT&#10;TLU985pOmS9EgLBLUUHpfZNK6fKSDLqBbYiD92Nbgz7ItpC6xXOAm1oOo2gkDVYcFkpsaF5Sfsj+&#10;jIL96rI4/n51q0P0ukviavw9XCzHSj09du9vIDx1/h6+tT+1gvgFrl/CD5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+JcfHAAAA2wAAAA8AAAAAAAAAAAAAAAAAmAIAAGRy&#10;cy9kb3ducmV2LnhtbFBLBQYAAAAABAAEAPUAAACMAwAAAAA=&#10;" filled="f" stroked="f">
                  <v:textbox style="mso-fit-shape-to-text:t"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8"/>
                            <w:szCs w:val="28"/>
                          </w:rPr>
                          <w:t>Contribuinte</w:t>
                        </w:r>
                      </w:p>
                    </w:txbxContent>
                  </v:textbox>
                </v:shape>
                <v:shape id="Text Box 56" o:spid="_x0000_s1079" type="#_x0000_t202" style="position:absolute;left:29026;width:29049;height:5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G18QA&#10;AADbAAAADwAAAGRycy9kb3ducmV2LnhtbESPX2vCQBDE3wt+h2OFvtWLBUWip4ho0UIp/sHnJbcm&#10;wexeyJ0x7af3CgUfh5n5DTNbdFyplhpfOjEwHCSgSDJnS8kNnI6btwkoH1AsVk7IwA95WMx7LzNM&#10;rbvLntpDyFWEiE/RQBFCnWrts4IY/cDVJNG7uIYxRNnk2jZ4j3Cu9HuSjDVjKXGhwJpWBWXXw40N&#10;XDb5hHfnij+S1e6zzfj0/fu1Nua13y2noAJ14Rn+b2+tgdEI/r7EH6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Uhtf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8"/>
                            <w:szCs w:val="28"/>
                          </w:rPr>
                          <w:t>Secretaria da Fazenda do Paraná</w:t>
                        </w:r>
                      </w:p>
                    </w:txbxContent>
                  </v:textbox>
                </v:shape>
                <v:shape id="Text Box 57" o:spid="_x0000_s1080" type="#_x0000_t202" style="position:absolute;left:25862;top:9453;width:13421;height: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YoMQA&#10;AADbAAAADwAAAGRycy9kb3ducmV2LnhtbESPX2vCQBDE3wt+h2OFvtWLQkWip4ioaKEU/+DzkluT&#10;YHYv5M6Y9tP3CgUfh5n5DTNbdFyplhpfOjEwHCSgSDJnS8kNnE+btwkoH1AsVk7IwDd5WMx7LzNM&#10;rXvIgdpjyFWEiE/RQBFCnWrts4IY/cDVJNG7uoYxRNnk2jb4iHCu9ChJxpqxlLhQYE2rgrLb8c4G&#10;rpt8wvtLxdtktf9oMz5//XyujXntd8spqEBdeIb/2ztr4H0Mf1/iD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GGKD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Web Service</w:t>
                        </w:r>
                      </w:p>
                    </w:txbxContent>
                  </v:textbox>
                </v:shape>
                <v:shape id="Text Box 58" o:spid="_x0000_s1081" type="#_x0000_t202" style="position:absolute;left:25617;top:22701;width:18785;height:8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9O8QA&#10;AADbAAAADwAAAGRycy9kb3ducmV2LnhtbESPX2vCQBDE3wv9DscWfKuXFrQSPUWkigpF/IPPS25N&#10;gtm9kLvG2E/fEwp9HGbmN8xk1nGlWmp86cTAWz8BRZI5W0pu4HRcvo5A+YBisXJCBu7kYTZ9fppg&#10;at1N9tQeQq4iRHyKBooQ6lRrnxXE6PuuJonexTWMIcom17bBW4Rzpd+TZKgZS4kLBda0KCi7Hr7Z&#10;wGWZj3hzrniVLDbbNuPT7ufr05jeSzcfgwrUhf/wX3ttDQw+4PEl/gA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KvTv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GNRE Validação</w:t>
                        </w:r>
                      </w:p>
                    </w:txbxContent>
                  </v:textbox>
                </v:shape>
                <v:shape id="AutoShape 59" o:spid="_x0000_s1082" style="position:absolute;left:47808;top:4381;width:11952;height:18324;visibility:visible;mso-wrap-style:square;v-text-anchor:middle" coordsize="1195200,18590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CB8AA&#10;AADbAAAADwAAAGRycy9kb3ducmV2LnhtbERPy0rDQBTdF/oPwxW6ayYKCRIzKaVQaV0UjLq/zdw8&#10;aOZOzIxJ/PvOQnB5OO98t5heTDS6zrKCxygGQVxZ3XGj4PPjuH0G4Tyyxt4yKfglB7tivcox03bm&#10;d5pK34gQwi5DBa33Qyalq1oy6CI7EAeutqNBH+DYSD3iHMJNL5/iOJUGOw4NLQ50aKm6lT9Ggalx&#10;/nqjtEzP1+/X5sSHfXLplNo8LPsXEJ4W/y/+c5+0giSMDV/CD5D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HCB8AAAADbAAAADwAAAAAAAAAAAAAAAACYAgAAZHJzL2Rvd25y&#10;ZXYueG1sUEsFBgAAAAAEAAQA9QAAAIUDAAAAAA==&#10;" adj="-11796480,,5400" path="m199200,r-1,c89184,,,89184,,199199l,1659839v,110015,89184,199199,199199,199200l996000,1859039v110015,-1,199200,-89185,199200,-199200l1195200,199200c1195200,89184,1106015,,996000,l199200,xe" fillcolor="#e6e6e6" strokeweight="0">
                  <v:stroke joinstyle="miter"/>
                  <v:formulas/>
                  <v:path arrowok="t" o:connecttype="custom" o:connectlocs="597600,0;1195200,916200;597600,1832400;0,916200;597600,0;1195200,916200;597600,1832400;0,916200" o:connectangles="270,0,90,180,270,270,270,270" textboxrect="58346,58346,1136854,1800693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60" o:spid="_x0000_s1083" type="#_x0000_t202" style="position:absolute;left:49518;top:15130;width:10252;height:8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mM0sQA&#10;AADbAAAADwAAAGRycy9kb3ducmV2LnhtbESPUWvCQBCE3wv9D8cWfNOLgsVGTxHRooUiVfF5ya1J&#10;MLsXctcY++t7BaGPw8x8w8wWHVeqpcaXTgwMBwkokszZUnIDp+OmPwHlA4rFygkZuJOHxfz5aYap&#10;dTf5ovYQchUh4lM0UIRQp1r7rCBGP3A1SfQurmEMUTa5tg3eIpwrPUqSV81YSlwosKZVQdn18M0G&#10;Lpt8wrtzxe/JavfRZnza/3yujem9dMspqEBd+A8/2ltrYPwGf1/iD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jNL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 Aplicação    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    GNRE</w:t>
                        </w:r>
                      </w:p>
                      <w:p w:rsidR="00615ECD" w:rsidRDefault="00615ECD"/>
                    </w:txbxContent>
                  </v:textbox>
                </v:shape>
                <v:shape id="AutoShape 61" o:spid="_x0000_s1084" style="position:absolute;left:56350;top:22701;width:1725;height:568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3ycEA&#10;AADbAAAADwAAAGRycy9kb3ducmV2LnhtbERPTWvCQBC9C/0PyxR6Ed1URCS6SpEWK+JBW/Q6ZKdJ&#10;MDubZkeN/nr3IHh8vO/pvHWVOlMTSs8G3vsJKOLM25JzA78/X70xqCDIFivPZOBKAeazl84UU+sv&#10;vKXzTnIVQzikaKAQqVOtQ1aQw9D3NXHk/nzjUCJscm0bvMRwV+lBkoy0w5JjQ4E1LQrKjruTM7Ba&#10;7of/C+Gb581B/Gl9HHfl05i31/ZjAkqolaf44f62BkZxffwSf4Ce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s98nBAAAA2wAAAA8AAAAAAAAAAAAAAAAAmAIAAGRycy9kb3du&#10;cmV2LnhtbFBLBQYAAAAABAAEAPUAAACGAwAAAAA=&#10;" adj="-11796480,,5400" path="m5400,r,16200l,16200r10800,5400l21600,16200r-5400,l16200,,5400,xe" fillcolor="#e6e6e6" strokeweight="0">
                  <v:stroke joinstyle="miter"/>
                  <v:formulas/>
                  <v:path arrowok="t" o:connecttype="custom" o:connectlocs="86220,0;172440,284040;86220,568080;0,284040;685449,0;1370898,7579134;685449,15158268;0,7579134" o:connectangles="270,0,90,180,270,270,270,270" textboxrect="5400,0,16200,189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62" o:spid="_x0000_s1085" type="#_x0000_t202" style="position:absolute;left:52933;top:34053;width:6836;height:5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M4scA&#10;AADbAAAADwAAAGRycy9kb3ducmV2LnhtbESPT2vCQBTE74V+h+UVeqsbAzUxdZVSIgg9SP2DeHvN&#10;PpNo9m3Mrhq/fbdQ6HGYmd8wk1lvGnGlztWWFQwHEQjiwuqaSwWb9fwlBeE8ssbGMim4k4PZ9PFh&#10;gpm2N/6i68qXIkDYZaig8r7NpHRFRQbdwLbEwTvYzqAPsiul7vAW4KaRcRSNpMGaw0KFLX1UVJxW&#10;F6Ngt7zn5+O+X56i8TZ9rZPvOP9MlHp+6t/fQHjq/X/4r73QCkZD+P0SfoC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lTOLHAAAA2wAAAA8AAAAAAAAAAAAAAAAAmAIAAGRy&#10;cy9kb3ducmV2LnhtbFBLBQYAAAAABAAEAPUAAACMAwAAAAA=&#10;" filled="f" stroked="f">
                  <v:textbox style="mso-fit-shape-to-text:t"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Gnre</w:t>
                        </w:r>
                      </w:p>
                      <w:p w:rsidR="00615ECD" w:rsidRDefault="00615ECD"/>
                      <w:p w:rsidR="00615ECD" w:rsidRDefault="00615ECD"/>
                    </w:txbxContent>
                  </v:textbox>
                </v:shape>
                <v:shape id="Text Box 63" o:spid="_x0000_s1086" type="#_x0000_t202" style="position:absolute;left:47808;top:7570;width:11952;height:3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UHsMA&#10;AADbAAAADwAAAGRycy9kb3ducmV2LnhtbESPQWvCQBSE7wX/w/IEb3WjB5HoKiIqKpRSFc+P7DMJ&#10;5r0N2TXG/vpuodDjMDPfMPNlx5VqqfGlEwOjYQKKJHO2lNzA5bx9n4LyAcVi5YQMvMjDctF7m2Nq&#10;3VO+qD2FXEWI+BQNFCHUqdY+K4jRD11NEr2baxhDlE2ubYPPCOdKj5NkohlLiQsF1rQuKLufHmzg&#10;ts2nfLhWvEvWh2Ob8eXz+2NjzKDfrWagAnXhP/zX3lsDkzH8fok/QC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HUHsMAAADbAAAADwAAAAAAAAAAAAAAAACYAgAAZHJzL2Rv&#10;d25yZXYueG1sUEsFBgAAAAAEAAQA9QAAAIgDAAAAAA=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36"/>
                            <w:szCs w:val="36"/>
                          </w:rPr>
                          <w:t xml:space="preserve">    </w:t>
                        </w: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Validação</w:t>
                        </w:r>
                      </w:p>
                    </w:txbxContent>
                  </v:textbox>
                </v:shape>
                <v:shape id="AutoShape 64" o:spid="_x0000_s1087" style="position:absolute;left:39736;top:8431;width:8075;height:293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pvsUA&#10;AADbAAAADwAAAGRycy9kb3ducmV2LnhtbESPQWvCQBSE74X+h+UVvJS6UYtIdBURRUvpQS3t9ZF9&#10;JsHs25h9auqvdwuFHoeZ+YaZzFpXqQs1ofRsoNdNQBFn3pacG/jcr15GoIIgW6w8k4EfCjCbPj5M&#10;MLX+ylu67CRXEcIhRQOFSJ1qHbKCHIaur4mjd/CNQ4myybVt8BrhrtL9JBlqhyXHhQJrWhSUHXdn&#10;Z+Bt/fV6WgjfPH98iz+/H0fPsjSm89TOx6CEWvkP/7U31sBwAL9f4g/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/mm+xQAAANsAAAAPAAAAAAAAAAAAAAAAAJgCAABkcnMv&#10;ZG93bnJldi54bWxQSwUGAAAAAAQABAD1AAAAigMAAAAA&#10;" adj="-11796480,,5400" path="m,5400r16200,l16200,r5400,10800l16200,21600r,-5400l,16200,,5400xe" fillcolor="#e6e6e6" strokeweight="0">
                  <v:stroke joinstyle="miter"/>
                  <v:formulas/>
                  <v:path arrowok="t" o:connecttype="custom" o:connectlocs="403740,0;807480,146520;403740,293040;0,146520;15093147,0;30186294,2014650;15093147,4029300;0,2014650" o:connectangles="270,0,90,180,270,270,270,270" textboxrect="0,5400,18900,16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65" o:spid="_x0000_s1088" style="position:absolute;left:39279;top:16091;width:9241;height:293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xysQA&#10;AADbAAAADwAAAGRycy9kb3ducmV2LnhtbESPQWvCQBSE74L/YXmCF6kbRURSVymiqJQetKW9PrKv&#10;STD7NmafGvvru4WCx2FmvmHmy9ZV6kpNKD0bGA0TUMSZtyXnBj7eN08zUEGQLVaeycCdAiwX3c4c&#10;U+tvfKDrUXIVIRxSNFCI1KnWISvIYRj6mjh6375xKFE2ubYN3iLcVXqcJFPtsOS4UGBNq4Ky0/Hi&#10;DOy3n5PzSvjH89uX+MvraTaQtTH9XvvyDEqolUf4v72zBqYT+PsSf4B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X8crEAAAA2wAAAA8AAAAAAAAAAAAAAAAAmAIAAGRycy9k&#10;b3ducmV2LnhtbFBLBQYAAAAABAAEAPUAAACJAwAAAAA=&#10;" adj="-11796480,,5400" path="m21600,5400r-16200,l5400,,,10800,5400,21600r,-5400l21600,16200r,-10800xe" fillcolor="#e6e6e6" strokeweight="0">
                  <v:stroke joinstyle="miter"/>
                  <v:formulas/>
                  <v:path arrowok="t" o:connecttype="custom" o:connectlocs="462060,0;924120,146520;462060,293040;0,146520;19783869,0;39567738,2017092;19783869,4034184;0,2017092" o:connectangles="270,0,90,180,270,270,270,270" textboxrect="2700,5400,21600,16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66" o:spid="_x0000_s1089" style="position:absolute;left:52934;top:22701;width:1703;height:568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tUUcUA&#10;AADbAAAADwAAAGRycy9kb3ducmV2LnhtbESPQWvCQBSE74X+h+UVvJS6UaxIdBURRUvpQS3t9ZF9&#10;JsHs25h9auqvdwuFHoeZ+YaZzFpXqQs1ofRsoNdNQBFn3pacG/jcr15GoIIgW6w8k4EfCjCbPj5M&#10;MLX+ylu67CRXEcIhRQOFSJ1qHbKCHIaur4mjd/CNQ4myybVt8BrhrtL9JBlqhyXHhQJrWhSUHXdn&#10;Z+Bt/TU4LYRvnj++xZ/fj6NnWRrTeWrnY1BCrfyH/9oba2D4Cr9f4g/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1RRxQAAANsAAAAPAAAAAAAAAAAAAAAAAJgCAABkcnMv&#10;ZG93bnJldi54bWxQSwUGAAAAAAQABAD1AAAAigMAAAAA&#10;" adj="-11796480,,5400" path="m5400,21600r,-16200l,5400,10800,,21600,5400r-5400,l16200,21600r-10800,xe" fillcolor="#e6e6e6" strokeweight="0">
                  <v:stroke joinstyle="miter"/>
                  <v:formulas/>
                  <v:path arrowok="t" o:connecttype="custom" o:connectlocs="85140,0;170280,284040;85140,568080;0,284040;674025,0;1348050,7579134;674025,15158268;0,7579134" o:connectangles="270,0,90,180,270,270,270,270" textboxrect="5400,2700,16200,216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67" o:spid="_x0000_s1090" style="position:absolute;top:7307;width:13672;height:26756;visibility:visible;mso-wrap-style:square;v-text-anchor:middle" coordsize="1366920,27147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O+gsAA&#10;AADbAAAADwAAAGRycy9kb3ducmV2LnhtbESPzYrCMBSF9wO+Q7iCuzHVRR2qUUQQRFfjjPtLc22q&#10;zU1tYo1vbwaEWR7Oz8dZrKJtRE+drx0rmIwzEMSl0zVXCn5/tp9fIHxA1tg4JgVP8rBaDj4WWGj3&#10;4G/qj6ESaYR9gQpMCG0hpS8NWfRj1xIn7+w6iyHJrpK6w0cat42cZlkuLdacCAZb2hgqr8e7TZDJ&#10;fX+YTZ9NvBzizlxvvc5OvVKjYVzPQQSK4T/8bu+0gjyHvy/p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O+gsAAAADbAAAADwAAAAAAAAAAAAAAAACYAgAAZHJzL2Rvd25y&#10;ZXYueG1sUEsFBgAAAAAEAAQA9QAAAIUDAAAAAA==&#10;" adj="-11796480,,5400" path="m227820,r-1,c101998,,,101998,,227819l,2486940v,125821,101998,227819,227819,227820l1139100,2714760v125821,-1,227820,-101999,227820,-227820l1366920,227820c1366920,101998,1264921,,1139100,l227820,xe" strokeweight="0">
                  <v:stroke joinstyle="miter"/>
                  <v:formulas/>
                  <v:path arrowok="t" o:connecttype="custom" o:connectlocs="683640,0;1367280,1337760;683640,2675520;0,1337760;683640,0;1367280,1337760;683640,2675520;0,1337760" o:connectangles="270,0,90,180,270,270,270,270" textboxrect="66728,66728,1300192,2648032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Portal Nacional</w:t>
                        </w:r>
                      </w:p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GNRE</w:t>
                        </w:r>
                      </w:p>
                    </w:txbxContent>
                  </v:textbox>
                </v:shape>
                <v:shape id="AutoShape 68" o:spid="_x0000_s1091" style="position:absolute;left:23907;width:37562;height:39729;visibility:visible;mso-wrap-style:square;v-text-anchor:middle" coordsize="3756960,40319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KtMYA&#10;AADbAAAADwAAAGRycy9kb3ducmV2LnhtbESPQWvCQBSE74X+h+UVeil1Yw6JRFcJhZJi8VD1UG+P&#10;7DNJm30bsmsS/31XKHgcZuYbZrWZTCsG6l1jWcF8FoEgLq1uuFJwPLy/LkA4j6yxtUwKruRgs358&#10;WGGm7chfNOx9JQKEXYYKau+7TEpX1mTQzWxHHLyz7Q36IPtK6h7HADetjKMokQYbDgs1dvRWU/m7&#10;vxgF360dZdyd0rzYfb4cf04oq2Kr1PPTlC9BeJr8Pfzf/tAKkhRu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PKtMYAAADbAAAADwAAAAAAAAAAAAAAAACYAgAAZHJz&#10;L2Rvd25yZXYueG1sUEsFBgAAAAAEAAQA9QAAAIsDAAAAAA==&#10;" adj="-11796480,,5400" path="m626160,r-1,c626159,,626159,,626159,,280340,,1,280341,1,626160l,3405839v,,,,,c,3751658,280341,4032000,626160,4032000r2504640,-1c3476618,4031998,3756960,3751657,3756960,3405839r,-2779679c3756960,280341,3476618,,3130800,l626160,xe" strokeweight="0">
                  <v:stroke joinstyle="miter"/>
                  <v:formulas/>
                  <v:path arrowok="t" o:connecttype="custom" o:connectlocs="1878120,0;3756239,1986480;1878120,3972960;0,1986480;1878120,0;3756239,1986480;1878120,3972960;0,1986480" o:connectangles="270,0,90,180,270,270,270,270" textboxrect="183402,183402,3573558,3848597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69" o:spid="_x0000_s1092" style="position:absolute;left:13665;top:13251;width:11952;height:3777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7z8EA&#10;AADbAAAADwAAAGRycy9kb3ducmV2LnhtbERPTWvCQBC9C/0PyxR6Ed1URCS6SpEWK+JBW/Q6ZKdJ&#10;MDubZkeN/nr3IHh8vO/pvHWVOlMTSs8G3vsJKOLM25JzA78/X70xqCDIFivPZOBKAeazl84UU+sv&#10;vKXzTnIVQzikaKAQqVOtQ1aQw9D3NXHk/nzjUCJscm0bvMRwV+lBkoy0w5JjQ4E1LQrKjruTM7Ba&#10;7of/C+Gb581B/Gl9HHfl05i31/ZjAkqolaf44f62BkZxbPwSf4Ce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+8/BAAAA2wAAAA8AAAAAAAAAAAAAAAAAmAIAAGRycy9kb3du&#10;cmV2LnhtbFBLBQYAAAAABAAEAPUAAACGAwAAAAA=&#10;" adj="-11796480,,5400" path="m,5400r16200,l16200,r5400,10800l16200,21600r,-5400l,16200,,5400xe" fillcolor="#e6e6e6" strokeweight="0">
                  <v:stroke joinstyle="miter"/>
                  <v:formulas/>
                  <v:path arrowok="t" o:connecttype="custom" o:connectlocs="597600,0;1195200,188820;597600,377640;0,188820;33067200,0;66134400,3360996;33067200,6721992;0,3360996" o:connectangles="270,0,90,180,270,270,270,270" textboxrect="0,5400,18900,16200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Validação</w:t>
                        </w:r>
                      </w:p>
                    </w:txbxContent>
                  </v:textbox>
                </v:shape>
                <v:shape id="AutoShape 70" o:spid="_x0000_s1093" style="position:absolute;left:11952;top:20822;width:11959;height:3776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ZeVMUA&#10;AADbAAAADwAAAGRycy9kb3ducmV2LnhtbESPX2vCQBDE34V+h2MFX0QvlSKaekqRllZKH/yDfV1y&#10;axLM7aW5VVM/vScU+jjMzG+Y2aJ1lTpTE0rPBh6HCSjizNuScwO77dtgAioIssXKMxn4pQCL+UNn&#10;hqn1F17TeSO5ihAOKRooROpU65AV5DAMfU0cvYNvHEqUTa5tg5cId5UeJclYOyw5LhRY07Kg7Lg5&#10;OQOr9/3Tz1L46vnrW/zp8zjpy6sxvW778gxKqJX/8F/7wxoYT+H+Jf4A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l5UxQAAANsAAAAPAAAAAAAAAAAAAAAAAJgCAABkcnMv&#10;ZG93bnJldi54bWxQSwUGAAAAAAQABAD1AAAAigMAAAAA&#10;" adj="-11796480,,5400" path="m21600,5400r-16200,l5400,,,10800,5400,21600r,-5400l21600,16200r,-10800xe" fillcolor="#e6e6e6" strokeweight="0">
                  <v:stroke joinstyle="miter"/>
                  <v:formulas/>
                  <v:path arrowok="t" o:connecttype="custom" o:connectlocs="597960,0;1195919,188820;597960,377640;0,188820;33107024,0;66213993,3354702;33107024,6709404;0,3354702" o:connectangles="270,0,90,180,270,270,270,270" textboxrect="2700,5400,21600,16200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Retorno</w:t>
                        </w:r>
                      </w:p>
                    </w:txbxContent>
                  </v:textbox>
                </v:shape>
                <v:shape id="AutoShape 71" o:spid="_x0000_s1094" style="position:absolute;left:25617;top:4388;width:13673;height:26312;visibility:visible;mso-wrap-style:square;v-text-anchor:middle" coordsize="1366920,26690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xW8b0A&#10;AADbAAAADwAAAGRycy9kb3ducmV2LnhtbERPTYvCMBC9C/6HMIKXRVMrq1KNIoKy4Mmq96EZ22Iz&#10;KUnU+u83B8Hj432vNp1pxJOcry0rmIwTEMSF1TWXCi7n/WgBwgdkjY1lUvAmD5t1v7fCTNsXn+iZ&#10;h1LEEPYZKqhCaDMpfVGRQT+2LXHkbtYZDBG6UmqHrxhuGpkmyUwarDk2VNjSrqLinj+MgpAmvz+d&#10;NOd9enV6KvO5tYejUsNBt12CCNSFr/jj/tMK5nF9/BJ/gFz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PxW8b0AAADbAAAADwAAAAAAAAAAAAAAAACYAgAAZHJzL2Rvd25yZXYu&#10;eG1sUEsFBgAAAAAEAAQA9QAAAIIDAAAAAA==&#10;" adj="-11796480,,5400" path="m227820,r-1,c101998,,,101998,,227819l,2441220v,125821,101998,227819,227819,227820l1139100,2669040v125821,-1,227820,-101999,227820,-227820l1366920,227820c1366920,101998,1264921,,1139100,l227820,xe" strokeweight="0">
                  <v:stroke joinstyle="miter"/>
                  <v:formulas/>
                  <v:path arrowok="t" o:connecttype="custom" o:connectlocs="683640,0;1367280,1315620;683640,2631240;0,1315620;683640,0;1367280,1315620;683640,2631240;0,1315620" o:connectangles="270,0,90,180,270,270,270,270" textboxrect="66728,66728,1300192,2602312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72" o:spid="_x0000_s1095" type="#_x0000_t202" style="position:absolute;left:29026;top:7;width:29049;height:5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rctMQA&#10;AADbAAAADwAAAGRycy9kb3ducmV2LnhtbESPX2vCQBDE3wt+h2OFvtWLPliJniKiooVS/IPPS25N&#10;gtm9kDtj2k/fKxR8HGbmN8xs0XGlWmp86cTAcJCAIsmcLSU3cD5t3iagfECxWDkhA9/kYTHvvcww&#10;te4hB2qPIVcRIj5FA0UIdaq1zwpi9ANXk0Tv6hrGEGWTa9vgI8K50qMkGWvGUuJCgTWtCspuxzsb&#10;uG7yCe8vFW+T1f6jzfj89fO5Nua13y2noAJ14Rn+b++sgfch/H2JP0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a3LT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8"/>
                            <w:szCs w:val="28"/>
                          </w:rPr>
                          <w:t>Secretaria da Fazenda do Paraná</w:t>
                        </w:r>
                      </w:p>
                    </w:txbxContent>
                  </v:textbox>
                </v:shape>
                <v:shape id="Text Box 73" o:spid="_x0000_s1096" type="#_x0000_t202" style="position:absolute;left:27324;top:9467;width:11952;height:3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Cw8QA&#10;AADbAAAADwAAAGRycy9kb3ducmV2LnhtbESPX2vCQBDE3wt+h2OFvtWLPqhETxHRooVS/IPPS25N&#10;gtm9kLvGtJ/eKxR8HGbmN8x82XGlWmp86cTAcJCAIsmcLSU3cD5t36agfECxWDkhAz/kYbnovcwx&#10;te4uB2qPIVcRIj5FA0UIdaq1zwpi9ANXk0Tv6hrGEGWTa9vgPcK50qMkGWvGUuJCgTWtC8pux282&#10;cN3mU95fKn5P1vuPNuPz1+/nxpjXfreagQrUhWf4v72zBiYj+PsSf4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QsP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Web Service</w:t>
                        </w:r>
                      </w:p>
                    </w:txbxContent>
                  </v:textbox>
                </v:shape>
                <v:shape id="Text Box 74" o:spid="_x0000_s1097" type="#_x0000_t202" style="position:absolute;left:29026;top:13240;width:8536;height:8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TnWMQA&#10;AADbAAAADwAAAGRycy9kb3ducmV2LnhtbESPX2vCQBDE3wv9DscWfKuXVrASPUWkigpF/IPPS25N&#10;gtm9kLvG2E/fEwp9HGbmN8xk1nGlWmp86cTAWz8BRZI5W0pu4HRcvo5A+YBisXJCBu7kYTZ9fppg&#10;at1N9tQeQq4iRHyKBooQ6lRrnxXE6PuuJonexTWMIcom17bBW4Rzpd+TZKgZS4kLBda0KCi7Hr7Z&#10;wGWZj3hzrniVLDbbNuPT7ufr05jeSzcfgwrUhf/wX3ttDXwM4PEl/gA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E51j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Validação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   XML</w:t>
                        </w:r>
                      </w:p>
                    </w:txbxContent>
                  </v:textbox>
                </v:shape>
                <v:shape id="AutoShape 75" o:spid="_x0000_s1098" style="position:absolute;left:46112;top:4381;width:13648;height:18324;visibility:visible;mso-wrap-style:square;v-text-anchor:middle" coordsize="1364760,18590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ri5sQA&#10;AADbAAAADwAAAGRycy9kb3ducmV2LnhtbESPQWsCMRSE70L/Q3iF3jTbUqqsRrGF0l4EawWvz81z&#10;d3XzEvJS3fbXN0Khx2FmvmFmi9516kxRWs8G7kcFKOLK25ZrA9vP1+EElCRki51nMvBNAov5zWCG&#10;pfUX/qDzJtUqQ1hKNNCkFEqtpWrIoYx8IM7ewUeHKctYaxvxkuGu0w9F8aQdtpwXGgz00lB12nw5&#10;A7KS3Xp8OD5XP3jaSXiLGFZ7Y+5u++UUVKI+/Yf/2u/WwPgRrl/yD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K4ubEAAAA2wAAAA8AAAAAAAAAAAAAAAAAmAIAAGRycy9k&#10;b3ducmV2LnhtbFBLBQYAAAAABAAEAPUAAACJAwAAAAA=&#10;" adj="-11796480,,5400" path="m227460,r-1,c101837,,,101837,,227459l,1631579v,125622,101837,227459,227459,227460l1137300,1859039v125622,-1,227460,-101838,227460,-227460l1364760,227460c1364760,101837,1262922,,1137300,l227460,xe" strokeweight="0">
                  <v:stroke joinstyle="miter"/>
                  <v:formulas/>
                  <v:path arrowok="t" o:connecttype="custom" o:connectlocs="682380,0;1364760,916200;682380,1832400;0,916200;682380,0;1364760,916200;682380,1832400;0,916200" o:connectangles="270,0,90,180,270,270,270,270" textboxrect="66623,66623,1298137,1792416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76" o:spid="_x0000_s1099" type="#_x0000_t202" style="position:absolute;left:49518;top:15130;width:10252;height:7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at8QA&#10;AADbAAAADwAAAGRycy9kb3ducmV2LnhtbESPX2vCQBDE3wv9DscWfKuXFrQSPUWkigpF/IPPS25N&#10;gtm9kLvG2E/fEwp9HGbmN8xk1nGlWmp86cTAWz8BRZI5W0pu4HRcvo5A+YBisXJCBu7kYTZ9fppg&#10;at1N9tQeQq4iRHyKBooQ6lRrnxXE6PuuJonexTWMIcom17bBW4Rzpd+TZKgZS4kLBda0KCi7Hr7Z&#10;wGWZj3hzrniVLDbbNuPT7ufr05jeSzcfgwrUhf/wX3ttDXwM4PEl/gA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h2rf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  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7" o:spid="_x0000_s1100" type="#_x0000_t202" style="position:absolute;left:29026;top:18921;width:8536;height:9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EwMQA&#10;AADbAAAADwAAAGRycy9kb3ducmV2LnhtbESPX2vCQBDE3wt+h2OFvtWLfVCJniKiRQul+Aefl9ya&#10;BLN7IXfGtJ/eKxR8HGbmN8xs0XGlWmp86cTAcJCAIsmcLSU3cDpu3iagfECxWDkhAz/kYTHvvcww&#10;te4ue2oPIVcRIj5FA0UIdaq1zwpi9ANXk0Tv4hrGEGWTa9vgPcK50u9JMtKMpcSFAmtaFZRdDzc2&#10;cNnkE96dK/5IVrvPNuPT9+/X2pjXfrecggrUhWf4v721BsYj+PsSf4C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RMD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Validação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Gravação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Consulta</w:t>
                        </w:r>
                      </w:p>
                    </w:txbxContent>
                  </v:textbox>
                </v:shape>
                <v:shape id="AutoShape 78" o:spid="_x0000_s1101" style="position:absolute;left:39736;top:8438;width:8075;height:2923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5YMUA&#10;AADbAAAADwAAAGRycy9kb3ducmV2LnhtbESPQWvCQBSE74X+h+UVvJS6UaRKdBURRUvpQS3t9ZF9&#10;JsHs25h9auqvdwuFHoeZ+YaZzFpXqQs1ofRsoNdNQBFn3pacG/jcr15GoIIgW6w8k4EfCjCbPj5M&#10;MLX+ylu67CRXEcIhRQOFSJ1qHbKCHIaur4mjd/CNQ4myybVt8BrhrtL9JHnVDkuOCwXWtCgoO+7O&#10;zsDb+mtwWgjfPH98iz+/H0fPsjSm89TOx6CEWvkP/7U31sBwCL9f4g/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PlgxQAAANsAAAAPAAAAAAAAAAAAAAAAAJgCAABkcnMv&#10;ZG93bnJldi54bWxQSwUGAAAAAAQABAD1AAAAigMAAAAA&#10;" adj="-11796480,,5400" path="m,5400r16200,l16200,r5400,10800l16200,21600r,-5400l,16200,,5400xe" fillcolor="#e6e6e6" strokeweight="0">
                  <v:stroke joinstyle="miter"/>
                  <v:formulas/>
                  <v:path arrowok="t" o:connecttype="custom" o:connectlocs="403740,0;807480,146160;403740,292320;0,146160;15093147,0;30186294,2004828;15093147,4009656;0,2004828" o:connectangles="270,0,90,180,270,270,270,270" textboxrect="0,5400,18900,16200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79" o:spid="_x0000_s1102" style="position:absolute;left:39279;top:16095;width:9241;height:293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tEsIA&#10;AADbAAAADwAAAGRycy9kb3ducmV2LnhtbERPS2vCQBC+F/wPywi9FN0opUp0FZFKW4oHH+h1yI5J&#10;MDubZkdN/fXuodDjx/eezltXqSs1ofRsYNBPQBFn3pacG9jvVr0xqCDIFivPZOCXAsxnnacpptbf&#10;eEPXreQqhnBI0UAhUqdah6wgh6Hva+LInXzjUCJscm0bvMVwV+lhkrxphyXHhgJrWhaUnbcXZ+Dr&#10;4/D6sxS+e14fxV++z+MXeTfmudsuJqCEWvkX/7k/rYFRHBu/xB+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20SwgAAANsAAAAPAAAAAAAAAAAAAAAAAJgCAABkcnMvZG93&#10;bnJldi54bWxQSwUGAAAAAAQABAD1AAAAhwMAAAAA&#10;" adj="-11796480,,5400" path="m21600,5400r-16200,l5400,,,10800,5400,21600r,-5400l21600,16200r,-10800xe" fillcolor="#e6e6e6" strokeweight="0">
                  <v:stroke joinstyle="miter"/>
                  <v:formulas/>
                  <v:path arrowok="t" o:connecttype="custom" o:connectlocs="462060,0;924120,146520;462060,293040;0,146520;19783869,0;39567738,2017092;19783869,4034184;0,2017092" o:connectangles="270,0,90,180,270,270,270,270" textboxrect="2700,5400,21600,16200"/>
                  <v:textbox inset="2.5mm,1.25mm,2.5mm,1.25mm">
                    <w:txbxContent>
                      <w:p w:rsidR="00615ECD" w:rsidRDefault="00615ECD">
                        <w:pPr>
                          <w:jc w:val="center"/>
                        </w:pPr>
                        <w:r>
                          <w:rPr>
                            <w:rFonts w:ascii="Arial" w:eastAsia="SimSun" w:hAnsi="Arial" w:cs="Mangal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0" o:spid="_x0000_s1103" type="#_x0000_t202" style="position:absolute;left:49517;top:10496;width:10252;height:2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rWOccA&#10;AADbAAAADwAAAGRycy9kb3ducmV2LnhtbESPT2vCQBTE74V+h+UVvNVNBRuNbkIpCoIHqX8Qb8/s&#10;a5KafZtmV43fvisUPA4z8xtmmnWmFhdqXWVZwVs/AkGcW11xoWC7mb+OQDiPrLG2TApu5CBLn5+m&#10;mGh75S+6rH0hAoRdggpK75tESpeXZND1bUMcvG/bGvRBtoXULV4D3NRyEEXv0mDFYaHEhj5Lyk/r&#10;s1GwX91mvz+HbnWKxrvRsIqPg9kyVqr30n1MQHjq/CP8315oBfEY7l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K1jnHAAAA2wAAAA8AAAAAAAAAAAAAAAAAmAIAAGRy&#10;cy9kb3ducmV2LnhtbFBLBQYAAAAABAAEAPUAAACMAwAAAAA=&#10;" filled="f" stroked="f">
                  <v:textbox style="mso-fit-shape-to-text:t"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24"/>
                            <w:szCs w:val="24"/>
                          </w:rPr>
                          <w:t>Mainframe</w:t>
                        </w:r>
                      </w:p>
                    </w:txbxContent>
                  </v:textbox>
                </v:shape>
                <v:shape id="AutoShape 81" o:spid="_x0000_s1104" style="position:absolute;left:52934;top:28378;width:6836;height:757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NYxcAA&#10;AADbAAAADwAAAGRycy9kb3ducmV2LnhtbERPTYvCMBC9C/6HMMLeNFVQpBpFBcU9eFCL4G1sxrba&#10;TEoTbf335rCwx8f7ni9bU4o31a6wrGA4iEAQp1YXnClIztv+FITzyBpLy6TgQw6Wi25njrG2DR/p&#10;ffKZCCHsYlSQe1/FUro0J4NuYCviwN1tbdAHWGdS19iEcFPKURRNpMGCQ0OOFW1ySp+nl1Fwu6xf&#10;j/vjqJvrLpm0n+HvwSVjpX567WoGwlPr/8V/7r1WMA3rw5fwA+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NYxcAAAADbAAAADwAAAAAAAAAAAAAAAACYAgAAZHJzL2Rvd25y&#10;ZXYueG1sUEsFBgAAAAAEAAQA9QAAAIUDAAAAAA==&#10;" adj="-11796480,,5400" path="m,3400r,c,1522,4835,,10799,v5965,,10801,1522,10801,3400l21600,18200v,1877,-4836,3399,-10800,3400c4835,21600,,20077,,18200l,3400xem,3400r,c,5277,4835,6799,10799,6800r1,c16764,6799,21600,5277,21600,3400e" fillcolor="#e6e6e6" strokeweight="0">
                  <v:stroke joinstyle="miter"/>
                  <v:formulas/>
                  <v:path arrowok="t" o:connecttype="custom" o:connectlocs="341820,0;683640,378540;341820,757080;0,378540;10807209,0;21614418,13457097;10807209,26914194;0,13457097;10807209,8472987;10807209,0;0,13457097;10807209,26914194;21614418,13457097" o:connectangles="270,0,90,180,270,270,270,270,270,270,270,270,270" textboxrect="0,6800,21600,18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82" o:spid="_x0000_s1105" style="position:absolute;left:56350;top:22701;width:1725;height:568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0qMQA&#10;AADbAAAADwAAAGRycy9kb3ducmV2LnhtbESPQWvCQBSE74L/YXkFL1I3FikhdZUilirFg1r0+si+&#10;JsHs2zT71LS/visUPA4z8w0znXeuVhdqQ+XZwHiUgCLOva24MPC5f3tMQQVBtlh7JgM/FGA+6/em&#10;mFl/5S1ddlKoCOGQoYFSpMm0DnlJDsPIN8TR+/KtQ4myLbRt8RrhrtZPSfKsHVYcF0psaFFSftqd&#10;nYH1+2HyvRD+9bw5ij9/nNKhLI0ZPHSvL6CEOrmH/9srayAdw+1L/AF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stKjEAAAA2wAAAA8AAAAAAAAAAAAAAAAAmAIAAGRycy9k&#10;b3ducmV2LnhtbFBLBQYAAAAABAAEAPUAAACJAwAAAAA=&#10;" adj="-11796480,,5400" path="m5400,r,16200l,16200r10800,5400l21600,16200r-5400,l16200,,5400,xe" fillcolor="#e6e6e6" strokeweight="0">
                  <v:stroke joinstyle="miter"/>
                  <v:formulas/>
                  <v:path arrowok="t" o:connecttype="custom" o:connectlocs="86220,0;172440,284040;86220,568080;0,284040;685449,0;1370898,7579134;685449,15158268;0,7579134" o:connectangles="270,0,90,180,270,270,270,270" textboxrect="5400,0,16200,189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83" o:spid="_x0000_s1106" style="position:absolute;left:54640;top:22701;width:1703;height:568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4q38QA&#10;AADbAAAADwAAAGRycy9kb3ducmV2LnhtbESPQWvCQBSE7wX/w/IKXkrdVIqE1FWKKFqkB7Xo9ZF9&#10;TYLZt2n2qWl/vVsQPA4z8w0znnauVmdqQ+XZwMsgAUWce1txYeBrt3hOQQVBtlh7JgO/FGA66T2M&#10;MbP+whs6b6VQEcIhQwOlSJNpHfKSHIaBb4ij9+1bhxJlW2jb4iXCXa2HSTLSDiuOCyU2NCspP25P&#10;zsDHcv/6MxP+8/x5EH9aH9MnmRvTf+ze30AJdXIP39orayAdwv+X+AP0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+Kt/EAAAA2wAAAA8AAAAAAAAAAAAAAAAAmAIAAGRycy9k&#10;b3ducmV2LnhtbFBLBQYAAAAABAAEAPUAAACJAwAAAAA=&#10;" adj="-11796480,,5400" path="m5400,21600r,-16200l,5400,10800,,21600,5400r-5400,l16200,21600r-10800,xe" fillcolor="#e6e6e6" strokeweight="0">
                  <v:stroke joinstyle="miter"/>
                  <v:formulas/>
                  <v:path arrowok="t" o:connecttype="custom" o:connectlocs="85140,0;170280,284040;85140,568080;0,284040;674025,0;1348050,7579134;674025,15158268;0,7579134" o:connectangles="270,0,90,180,270,270,270,270" textboxrect="5400,2700,16200,216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84" o:spid="_x0000_s1107" type="#_x0000_t202" style="position:absolute;left:53060;top:31013;width:8535;height:5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GXf8MA&#10;AADbAAAADwAAAGRycy9kb3ducmV2LnhtbESPUWvCQBCE3wv9D8cW+lYvVpAQPUWkihakVMXnJbcm&#10;wexeyJ0x7a/3hEIfh5n5hpnOe65VR62vnBgYDhJQJLmzlRQGjofVWwrKBxSLtRMy8EMe5rPnpylm&#10;1t3km7p9KFSEiM/QQBlCk2nt85IY/cA1JNE7u5YxRNkW2rZ4i3Cu9XuSjDVjJXGhxIaWJeWX/ZUN&#10;nFdFyttTzetkuf3scj5+/e4+jHl96RcTUIH68B/+a2+sgXQEjy/xB+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GXf8MAAADbAAAADwAAAAAAAAAAAAAAAACYAgAAZHJzL2Rv&#10;d25yZXYueG1sUEsFBgAAAAAEAAQA9QAAAIgDAAAAAA=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</w:rPr>
                          <w:t xml:space="preserve">   BD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</w:rPr>
                          <w:t>Outros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</w:rPr>
                          <w:t>Sistemas</w:t>
                        </w:r>
                      </w:p>
                    </w:txbxContent>
                  </v:textbox>
                </v:shape>
                <v:shape id="AutoShape 85" o:spid="_x0000_s1108" style="position:absolute;left:44398;top:28378;width:6840;height:757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hexsYA&#10;AADbAAAADwAAAGRycy9kb3ducmV2LnhtbESPQWvCQBSE74L/YXlCb7qxtEGiq1ShpT30kDQI3p7Z&#10;ZxKbfRuyaxL/fbdQ6HGYmW+YzW40jeipc7VlBctFBIK4sLrmUkH+9TpfgXAeWWNjmRTcycFuO51s&#10;MNF24JT6zJciQNglqKDyvk2kdEVFBt3CtsTBu9jOoA+yK6XucAhw08jHKIqlwZrDQoUtHSoqvrOb&#10;UXA+7m/XyzXVw+ktj8f78uPT5c9KPczGlzUIT6P/D/+137WC1RP8fgk/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hexsYAAADbAAAADwAAAAAAAAAAAAAAAACYAgAAZHJz&#10;L2Rvd25yZXYueG1sUEsFBgAAAAAEAAQA9QAAAIsDAAAAAA==&#10;" adj="-11796480,,5400" path="m,3400r,c,1522,4835,,10799,v5965,,10801,1522,10801,3400l21600,18200v,1877,-4836,3399,-10800,3400c4835,21600,,20077,,18200l,3400xem,3400r,c,5277,4835,6799,10799,6800r1,c16764,6799,21600,5277,21600,3400e" fillcolor="#e6e6e6" strokeweight="0">
                  <v:stroke joinstyle="miter"/>
                  <v:formulas/>
                  <v:path arrowok="t" o:connecttype="custom" o:connectlocs="342000,0;684000,378540;342000,757080;0,378540;10824300,0;21648600,13457097;10824300,26914194;0,13457097;10824300,8472987;10824300,0;0,13457097;10824300,26914194;21648600,13457097" o:connectangles="270,0,90,180,270,270,270,270,270,270,270,270,270" textboxrect="0,6800,21600,18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86" o:spid="_x0000_s1109" style="position:absolute;left:46112;top:22701;width:1699;height:568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eyq8UA&#10;AADbAAAADwAAAGRycy9kb3ducmV2LnhtbESPQWvCQBSE70L/w/IKvRTdWGwJ0VWKKG0pHqqi10f2&#10;NQlm38bsU2N/fbdQ8DjMzDfMZNa5Wp2pDZVnA8NBAoo497biwsB2s+ynoIIgW6w9k4ErBZhN73oT&#10;zKy/8Bed11KoCOGQoYFSpMm0DnlJDsPAN8TR+/atQ4myLbRt8RLhrtZPSfKiHVYcF0psaF5Sflif&#10;nIGPt93oOBf+8bzaiz99HtJHWRjzcN+9jkEJdXIL/7ffrYH0Gf6+xB+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7KrxQAAANsAAAAPAAAAAAAAAAAAAAAAAJgCAABkcnMv&#10;ZG93bnJldi54bWxQSwUGAAAAAAQABAD1AAAAigMAAAAA&#10;" adj="-11796480,,5400" path="m5400,21600r,-16200l,5400,10800,,21600,5400r-5400,l16200,21600r-10800,xe" fillcolor="#e6e6e6" strokeweight="0">
                  <v:stroke joinstyle="miter"/>
                  <v:formulas/>
                  <v:path arrowok="t" o:connecttype="custom" o:connectlocs="84960,0;169920,284040;84960,568080;0,284040;668352,0;1336704,7579134;668352,15158268;0,7579134" o:connectangles="270,0,90,180,270,270,270,270" textboxrect="5400,2700,16200,216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87" o:spid="_x0000_s1110" style="position:absolute;left:47808;top:22701;width:1702;height:568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s3MQA&#10;AADbAAAADwAAAGRycy9kb3ducmV2LnhtbESPQWvCQBSE74L/YXmFXkQ3liIhukoRxZbSg1b0+sg+&#10;k2D2bcw+Ne2v7xYKPQ4z8w0zW3SuVjdqQ+XZwHiUgCLOva24MLD/XA9TUEGQLdaeycAXBVjM+70Z&#10;ZtbfeUu3nRQqQjhkaKAUaTKtQ16SwzDyDXH0Tr51KFG2hbYt3iPc1fopSSbaYcVxocSGliXl593V&#10;GXjbHJ4vS+Fvzx9H8df3czqQlTGPD93LFJRQJ//hv/arNZBO4PdL/AF6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FLNzEAAAA2wAAAA8AAAAAAAAAAAAAAAAAmAIAAGRycy9k&#10;b3ducmV2LnhtbFBLBQYAAAAABAAEAPUAAACJAwAAAAA=&#10;" adj="-11796480,,5400" path="m5400,r,16200l,16200r10800,5400l21600,16200r-5400,l16200,,5400,xe" fillcolor="#e6e6e6" strokeweight="0">
                  <v:stroke joinstyle="miter"/>
                  <v:formulas/>
                  <v:path arrowok="t" o:connecttype="custom" o:connectlocs="85140,0;170280,284040;85140,568080;0,284040;674025,0;1348050,7579134;674025,15158268;0,7579134" o:connectangles="270,0,90,180,270,270,270,270" textboxrect="5400,0,16200,189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88" o:spid="_x0000_s1111" type="#_x0000_t202" style="position:absolute;left:46112;top:32176;width:6815;height: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RfMQA&#10;AADbAAAADwAAAGRycy9kb3ducmV2LnhtbESPQWvCQBSE74X+h+UVeqsbe9AQXUWkihakVMXzI/tM&#10;gnlvQ3aNaX+9KxR6HGbmG2Y677lWHbW+cmJgOEhAkeTOVlIYOB5WbykoH1As1k7IwA95mM+en6aY&#10;WXeTb+r2oVARIj5DA2UITaa1z0ti9APXkETv7FrGEGVbaNviLcK51u9JMtKMlcSFEhtalpRf9lc2&#10;cF4VKW9PNa+T5fazy/n49bv7MOb1pV9MQAXqw3/4r72xBtIxPL7EH6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qkXz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</w:rPr>
                          <w:t xml:space="preserve">  BD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</w:rPr>
                          <w:t>SGR</w:t>
                        </w:r>
                      </w:p>
                      <w:p w:rsidR="00615ECD" w:rsidRDefault="00615ECD"/>
                    </w:txbxContent>
                  </v:textbox>
                </v:shape>
                <v:shape id="AutoShape 89" o:spid="_x0000_s1112" style="position:absolute;left:32446;top:32176;width:5120;height:568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VUw8AA&#10;AADbAAAADwAAAGRycy9kb3ducmV2LnhtbERPTYvCMBC9C/6HMMLeNFVQpBpFBcU9eFCL4G1sxrba&#10;TEoTbf335rCwx8f7ni9bU4o31a6wrGA4iEAQp1YXnClIztv+FITzyBpLy6TgQw6Wi25njrG2DR/p&#10;ffKZCCHsYlSQe1/FUro0J4NuYCviwN1tbdAHWGdS19iEcFPKURRNpMGCQ0OOFW1ySp+nl1Fwu6xf&#10;j/vjqJvrLpm0n+HvwSVjpX567WoGwlPr/8V/7r1WMA1jw5fwA+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VUw8AAAADbAAAADwAAAAAAAAAAAAAAAACYAgAAZHJzL2Rvd25y&#10;ZXYueG1sUEsFBgAAAAAEAAQA9QAAAIUDAAAAAA==&#10;" adj="-11796480,,5400" path="m,3400r,c,1522,4835,,10799,v5965,,10801,1522,10801,3400l21600,18200v,1877,-4836,3399,-10800,3400c4835,21600,,20077,,18200l,3400xem,3400r,c,5277,4835,6799,10799,6800r1,c16764,6799,21600,5277,21600,3400e" fillcolor="#e6e6e6" strokeweight="0">
                  <v:stroke joinstyle="miter"/>
                  <v:formulas/>
                  <v:path arrowok="t" o:connecttype="custom" o:connectlocs="255960,0;511920,284040;255960,568080;0,284040;6066252,0;12132504,7579134;6066252,15158268;0,7579134;6066252,4772056;6066252,0;0,7579134;6066252,15158268;12132504,7579134" o:connectangles="270,0,90,180,270,270,270,270,270,270,270,270,270" textboxrect="0,6800,21600,18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90" o:spid="_x0000_s1113" style="position:absolute;left:32446;top:30268;width:1703;height:1894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q4rsUA&#10;AADbAAAADwAAAGRycy9kb3ducmV2LnhtbESPX2vCQBDE3wt+h2OFvhS9VIrE1FOKVNpSfPAP+rrk&#10;tkkwt5fmVk376XsFwcdhZn7DTOedq9WZ2lB5NvA4TEAR595WXBjYbZeDFFQQZIu1ZzLwQwHms97d&#10;FDPrL7ym80YKFSEcMjRQijSZ1iEvyWEY+oY4el++dShRtoW2LV4i3NV6lCRj7bDiuFBiQ4uS8uPm&#10;5Ax8vO2fvhfCv55XB/Gnz2P6IK/G3Pe7l2dQQp3cwtf2uzWQTuD/S/wB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GriuxQAAANsAAAAPAAAAAAAAAAAAAAAAAJgCAABkcnMv&#10;ZG93bnJldi54bWxQSwUGAAAAAAQABAD1AAAAigMAAAAA&#10;" adj="-11796480,,5400" path="m5400,21600r,-16200l,5400,10800,,21600,5400r-5400,l16200,21600r-10800,xe" fillcolor="#e6e6e6" strokeweight="0">
                  <v:stroke joinstyle="miter"/>
                  <v:formulas/>
                  <v:path arrowok="t" o:connecttype="custom" o:connectlocs="85140,0;170280,94680;85140,189360;0,94680;671187,0;1342374,847386;671187,1694772;0,847386" o:connectangles="270,0,90,180,270,270,270,270" textboxrect="5400,2700,16200,216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91" o:spid="_x0000_s1114" style="position:absolute;left:34149;top:30268;width:1703;height:1894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mH7sIA&#10;AADbAAAADwAAAGRycy9kb3ducmV2LnhtbERPTWvCQBC9F/oflhF6KbppEdHoKkVa2iI9GEWvQ3ZM&#10;gtnZNDtq7K93D0KPj/c9W3SuVmdqQ+XZwMsgAUWce1txYWC7+eiPQQVBtlh7JgNXCrCYPz7MMLX+&#10;wms6Z1KoGMIhRQOlSJNqHfKSHIaBb4gjd/CtQ4mwLbRt8RLDXa1fk2SkHVYcG0psaFlSfsxOzsD3&#10;5274uxT+8/yzF39aHcfP8m7MU697m4IS6uRffHd/WQOTuD5+iT9Az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+YfuwgAAANsAAAAPAAAAAAAAAAAAAAAAAJgCAABkcnMvZG93&#10;bnJldi54bWxQSwUGAAAAAAQABAD1AAAAhwMAAAAA&#10;" adj="-11796480,,5400" path="m5400,r,16200l,16200r10800,5400l21600,16200r-5400,l16200,,5400,xe" fillcolor="#e6e6e6" strokeweight="0">
                  <v:stroke joinstyle="miter"/>
                  <v:formulas/>
                  <v:path arrowok="t" o:connecttype="custom" o:connectlocs="85140,0;170280,94680;85140,189360;0,94680;674025,0;1348050,847386;674025,1694772;0,847386" o:connectangles="270,0,90,180,270,270,270,270" textboxrect="5400,0,16200,189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92" o:spid="_x0000_s1115" type="#_x0000_t202" style="position:absolute;left:32446;top:32176;width:6837;height:8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6TsQA&#10;AADbAAAADwAAAGRycy9kb3ducmV2LnhtbESPX2vCQBDE3wt+h2OFvtWLPoiNniKiooVS/IPPS25N&#10;gtm9kDtj2k/fKxR8HGbmN8xs0XGlWmp86cTAcJCAIsmcLSU3cD5t3iagfECxWDkhA9/kYTHvvcww&#10;te4hB2qPIVcRIj5FA0UIdaq1zwpi9ANXk0Tv6hrGEGWTa9vgI8K50qMkGWvGUuJCgTWtCspuxzsb&#10;uG7yCe8vFW+T1f6jzfj89fO5Nua13y2noAJ14Rn+b++sgfch/H2JP0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WOk7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</w:rPr>
                          <w:t xml:space="preserve"> </w:t>
                        </w:r>
                        <w:r>
                          <w:rPr>
                            <w:rFonts w:ascii="Arial" w:eastAsia="SimSun" w:hAnsi="Arial" w:cs="Mangal"/>
                            <w:sz w:val="16"/>
                            <w:szCs w:val="16"/>
                          </w:rPr>
                          <w:t xml:space="preserve"> BD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16"/>
                            <w:szCs w:val="16"/>
                          </w:rPr>
                          <w:t>GNRE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16"/>
                            <w:szCs w:val="16"/>
                          </w:rPr>
                          <w:t>(Espelho)</w:t>
                        </w:r>
                      </w:p>
                      <w:p w:rsidR="00615ECD" w:rsidRDefault="00615ECD"/>
                    </w:txbxContent>
                  </v:textbox>
                </v:shape>
                <v:shape id="AutoShape 93" o:spid="_x0000_s1116" style="position:absolute;left:25617;top:32176;width:5119;height:5681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T19MYA&#10;AADbAAAADwAAAGRycy9kb3ducmV2LnhtbESPT2sCMRTE74V+h/AKvdXsChW7NUorWNqDB3Up9Pbc&#10;PPePm5clie767RtB8DjMzG+Y2WIwrTiT87VlBekoAUFcWF1zqSDfrV6mIHxA1thaJgUX8rCYPz7M&#10;MNO25w2dt6EUEcI+QwVVCF0mpS8qMuhHtiOO3sE6gyFKV0rtsI9w08pxkkykwZrjQoUdLSsqjtuT&#10;UbD//Tw1h2aj+7+vfDJc0p+1z1+Ven4aPt5BBBrCPXxrf2sFb2O4fo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T19MYAAADbAAAADwAAAAAAAAAAAAAAAACYAgAAZHJz&#10;L2Rvd25yZXYueG1sUEsFBgAAAAAEAAQA9QAAAIsDAAAAAA==&#10;" adj="-11796480,,5400" path="m,3400r,c,1522,4835,,10799,v5965,,10801,1522,10801,3400l21600,18200v,1877,-4836,3399,-10800,3400c4835,21600,,20077,,18200l,3400xem,3400r,c,5277,4835,6799,10799,6800r1,c16764,6799,21600,5277,21600,3400e" fillcolor="#e6e6e6" strokeweight="0">
                  <v:stroke joinstyle="miter"/>
                  <v:formulas/>
                  <v:path arrowok="t" o:connecttype="custom" o:connectlocs="255960,0;511920,284040;255960,568080;0,284040;6066252,0;12132504,7579134;6066252,15158268;0,7579134;6066252,4772056;6066252,0;0,7579134;6066252,15158268;12132504,7579134" o:connectangles="270,0,90,180,270,270,270,270,270,270,270,270,270" textboxrect="0,6800,21600,182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94" o:spid="_x0000_s1117" style="position:absolute;left:27324;top:30268;width:1702;height:1894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ZmcYA&#10;AADbAAAADwAAAGRycy9kb3ducmV2LnhtbESPX2vCQBDE3wW/w7GFvoheWovY6CkiLVpKH/xDfV1y&#10;2ySY20tzq6b99F6h4OMwM79hpvPWVepMTSg9G3gYJKCIM29Lzg3sd6/9MaggyBYrz2TghwLMZ93O&#10;FFPrL7yh81ZyFSEcUjRQiNSp1iEryGEY+Jo4el++cShRNrm2DV4i3FX6MUlG2mHJcaHAmpYFZcft&#10;yRl4W30+fS+Ffz1/HMSf3o/jnrwYc3/XLiaghFq5hf/ba2vgeQh/X+IP0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sZmcYAAADbAAAADwAAAAAAAAAAAAAAAACYAgAAZHJz&#10;L2Rvd25yZXYueG1sUEsFBgAAAAAEAAQA9QAAAIsDAAAAAA==&#10;" adj="-11796480,,5400" path="m5400,21600r,-16200l,5400,10800,,21600,5400r-5400,l16200,21600r-10800,xe" fillcolor="#e6e6e6" strokeweight="0">
                  <v:stroke joinstyle="miter"/>
                  <v:formulas/>
                  <v:path arrowok="t" o:connecttype="custom" o:connectlocs="85140,0;170280,94680;85140,189360;0,94680;671187,0;1342374,847386;671187,1694772;0,847386" o:connectangles="270,0,90,180,270,270,270,270" textboxrect="5400,2700,16200,216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AutoShape 95" o:spid="_x0000_s1118" style="position:absolute;left:29026;top:30268;width:1703;height:1894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B7cUA&#10;AADbAAAADwAAAGRycy9kb3ducmV2LnhtbESPQWvCQBSE74L/YXlCL1I3Fik2dRURpZXSg1ra6yP7&#10;TILZtzH71OivdwuFHoeZ+YaZzFpXqTM1ofRsYDhIQBFn3pacG/jarR7HoIIgW6w8k4ErBZhNu50J&#10;ptZfeEPnreQqQjikaKAQqVOtQ1aQwzDwNXH09r5xKFE2ubYNXiLcVfopSZ61w5LjQoE1LQrKDtuT&#10;M7B++x4dF8I3z58/4k8fh3FflsY89Nr5KyihVv7Df+13a+BlBL9f4g/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woHtxQAAANsAAAAPAAAAAAAAAAAAAAAAAJgCAABkcnMv&#10;ZG93bnJldi54bWxQSwUGAAAAAAQABAD1AAAAigMAAAAA&#10;" adj="-11796480,,5400" path="m5400,r,16200l,16200r10800,5400l21600,16200r-5400,l16200,,5400,xe" fillcolor="#e6e6e6" strokeweight="0">
                  <v:stroke joinstyle="miter"/>
                  <v:formulas/>
                  <v:path arrowok="t" o:connecttype="custom" o:connectlocs="85140,0;170280,94680;85140,189360;0,94680;674025,0;1348050,847386;674025,1694772;0,847386" o:connectangles="270,0,90,180,270,270,270,270" textboxrect="5400,0,16200,18900"/>
                  <v:textbox inset="2.5mm,1.25mm,2.5mm,1.25mm">
                    <w:txbxContent>
                      <w:p w:rsidR="00615ECD" w:rsidRDefault="00615ECD"/>
                    </w:txbxContent>
                  </v:textbox>
                </v:shape>
                <v:shape id="Text Box 96" o:spid="_x0000_s1119" type="#_x0000_t202" style="position:absolute;left:25617;top:34056;width:5119;height:5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08TcQA&#10;AADbAAAADwAAAGRycy9kb3ducmV2LnhtbESPUWvCQBCE3wv9D8cWfNOLgsVGTxHRooUiVfF5ya1J&#10;MLsXctcY++t7BaGPw8x8w8wWHVeqpcaXTgwMBwkokszZUnIDp+OmPwHlA4rFygkZuJOHxfz5aYap&#10;dTf5ovYQchUh4lM0UIRQp1r7rCBGP3A1SfQurmEMUTa5tg3eIpwrPUqSV81YSlwosKZVQdn18M0G&#10;Lpt8wrtzxe/JavfRZnza/3yujem9dMspqEBd+A8/2ltr4G0Mf1/iD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PE3EAAAA2wAAAA8AAAAAAAAAAAAAAAAAmAIAAGRycy9k&#10;b3ducmV2LnhtbFBLBQYAAAAABAAEAPUAAACJAwAAAAA=&#10;" filled="f" stroked="f">
                  <v:textbox inset="2.5mm,1.25mm,2.5mm,1.25mm">
                    <w:txbxContent>
                      <w:p w:rsidR="00615ECD" w:rsidRDefault="00615ECD">
                        <w:r>
                          <w:rPr>
                            <w:rFonts w:ascii="Arial" w:eastAsia="SimSun" w:hAnsi="Arial" w:cs="Mangal"/>
                          </w:rPr>
                          <w:t xml:space="preserve"> </w:t>
                        </w:r>
                        <w:r>
                          <w:rPr>
                            <w:rFonts w:ascii="Arial" w:eastAsia="SimSun" w:hAnsi="Arial" w:cs="Mangal"/>
                            <w:sz w:val="16"/>
                            <w:szCs w:val="16"/>
                          </w:rPr>
                          <w:t xml:space="preserve"> BD</w:t>
                        </w:r>
                      </w:p>
                      <w:p w:rsidR="00615ECD" w:rsidRDefault="00615ECD">
                        <w:r>
                          <w:rPr>
                            <w:rFonts w:ascii="Arial" w:eastAsia="SimSun" w:hAnsi="Arial" w:cs="Mangal"/>
                            <w:sz w:val="16"/>
                            <w:szCs w:val="16"/>
                          </w:rPr>
                          <w:t>XML</w:t>
                        </w:r>
                      </w:p>
                      <w:p w:rsidR="00615ECD" w:rsidRDefault="00615ECD"/>
                    </w:txbxContent>
                  </v:textbox>
                </v:shape>
              </v:group>
            </w:pict>
          </mc:Fallback>
        </mc:AlternateContent>
      </w:r>
    </w:p>
    <w:p w:rsidR="00A04DE1" w:rsidRDefault="00615ECD">
      <w:pPr>
        <w:pStyle w:val="Ttulo3"/>
        <w:pageBreakBefore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6.2.2 Alternativas de plataforma de desenvolvimento dos web services</w:t>
      </w:r>
    </w:p>
    <w:p w:rsidR="00A04DE1" w:rsidRDefault="00615ECD">
      <w:pPr>
        <w:pStyle w:val="Ttulo4"/>
        <w:rPr>
          <w:rFonts w:ascii="Arial" w:eastAsia="ArialMT" w:hAnsi="Arial" w:cs="ArialMT"/>
          <w:sz w:val="22"/>
          <w:szCs w:val="22"/>
        </w:rPr>
      </w:pPr>
      <w:r>
        <w:rPr>
          <w:rFonts w:ascii="Arial" w:eastAsia="ArialMT" w:hAnsi="Arial" w:cs="ArialMT"/>
          <w:sz w:val="22"/>
          <w:szCs w:val="22"/>
        </w:rPr>
        <w:t>6.2.2.1  Plataforma de desenvolvimento utilizando Framework Jaguar</w:t>
      </w:r>
    </w:p>
    <w:p w:rsidR="00A04DE1" w:rsidRDefault="00A04DE1">
      <w:pPr>
        <w:ind w:left="30"/>
        <w:rPr>
          <w:rFonts w:ascii="Arial" w:hAnsi="Arial"/>
          <w:b/>
          <w:bCs/>
          <w:sz w:val="22"/>
          <w:szCs w:val="22"/>
        </w:rPr>
      </w:pPr>
    </w:p>
    <w:p w:rsidR="00A04DE1" w:rsidRDefault="00615ECD">
      <w:pPr>
        <w:spacing w:line="360" w:lineRule="auto"/>
        <w:jc w:val="both"/>
      </w:pPr>
      <w:r>
        <w:rPr>
          <w:rFonts w:ascii="Arial" w:eastAsia="ArialMT" w:hAnsi="Arial" w:cs="ArialMT"/>
          <w:sz w:val="21"/>
          <w:szCs w:val="21"/>
        </w:rPr>
        <w:tab/>
        <w:t>Solução que consiste no desenvolvimento dos web services com utilização de framework jaguar. E</w:t>
      </w:r>
      <w:r>
        <w:rPr>
          <w:rFonts w:ascii="Arial" w:hAnsi="Arial"/>
          <w:sz w:val="21"/>
          <w:szCs w:val="21"/>
        </w:rPr>
        <w:t>strutura padrão de desenvolvimento de sistemas em plataforma baixa a ser adotado pela Celepar.</w:t>
      </w: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Dimensionamento de esforço</w:t>
      </w:r>
    </w:p>
    <w:tbl>
      <w:tblPr>
        <w:tblW w:w="899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48"/>
        <w:gridCol w:w="1342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Função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Estimativa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Desenvolvimento do web service entre servidores do Portal Nacional e o Portal SEFA/PR, utilizando framework jaguar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360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Desenvolvimento do integrador entre servidor Portal SEFA/PR e o Mainframe, utilizando framework jaguar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Total do esforço em horas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660 horas</w:t>
            </w:r>
          </w:p>
        </w:tc>
      </w:tr>
    </w:tbl>
    <w:p w:rsidR="00A04DE1" w:rsidRDefault="00A04DE1">
      <w:pPr>
        <w:pStyle w:val="Textbody"/>
        <w:rPr>
          <w:rFonts w:ascii="Arial" w:hAnsi="Arial"/>
          <w:sz w:val="21"/>
          <w:szCs w:val="21"/>
        </w:rPr>
      </w:pPr>
    </w:p>
    <w:p w:rsidR="00A04DE1" w:rsidRDefault="00615ECD">
      <w:pPr>
        <w:pStyle w:val="Standard"/>
        <w:numPr>
          <w:ilvl w:val="0"/>
          <w:numId w:val="30"/>
        </w:numPr>
        <w:spacing w:line="360" w:lineRule="auto"/>
        <w:jc w:val="both"/>
      </w:pPr>
      <w:r>
        <w:rPr>
          <w:rFonts w:ascii="Arial" w:hAnsi="Arial"/>
          <w:sz w:val="21"/>
          <w:szCs w:val="21"/>
          <w:u w:val="single"/>
        </w:rPr>
        <w:t>o desenvolvimento dos web services envolve as seguintes atividades</w:t>
      </w:r>
      <w:r>
        <w:rPr>
          <w:rFonts w:ascii="Arial" w:hAnsi="Arial"/>
          <w:sz w:val="21"/>
          <w:szCs w:val="21"/>
        </w:rPr>
        <w:t>: validar certificado digital, criar classes java a partir do XSD de entrada, validar XML de entrada utilizando o XSD, gravar XML de entrada, acionar rotina mainframe de validação e gravação dos dados da guia, montar XML de saída, gravar XML de saída, enviar XML de saída.</w:t>
      </w:r>
    </w:p>
    <w:p w:rsidR="00A04DE1" w:rsidRDefault="00A04DE1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Vantagens</w:t>
      </w:r>
    </w:p>
    <w:p w:rsidR="00A04DE1" w:rsidRDefault="00615ECD">
      <w:pPr>
        <w:pStyle w:val="Textbody"/>
        <w:numPr>
          <w:ilvl w:val="0"/>
          <w:numId w:val="31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Framework a ser adotado como padrão pela Celepar.</w:t>
      </w:r>
    </w:p>
    <w:p w:rsidR="00A04DE1" w:rsidRDefault="00615ECD">
      <w:pPr>
        <w:pStyle w:val="Textbody"/>
        <w:numPr>
          <w:ilvl w:val="0"/>
          <w:numId w:val="31"/>
        </w:numPr>
        <w:spacing w:line="360" w:lineRule="auto"/>
      </w:pPr>
      <w:r>
        <w:t>Os benefícios após a conclusão do framework serão:</w:t>
      </w:r>
    </w:p>
    <w:p w:rsidR="00A04DE1" w:rsidRDefault="00615ECD">
      <w:pPr>
        <w:pStyle w:val="Standard"/>
        <w:numPr>
          <w:ilvl w:val="0"/>
          <w:numId w:val="32"/>
        </w:numPr>
        <w:spacing w:before="57" w:after="113" w:line="360" w:lineRule="auto"/>
        <w:ind w:left="2127" w:hanging="36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Menor esforço para desenvolver os web services.</w:t>
      </w:r>
    </w:p>
    <w:p w:rsidR="00A04DE1" w:rsidRDefault="00615ECD">
      <w:pPr>
        <w:pStyle w:val="Standard"/>
        <w:numPr>
          <w:ilvl w:val="0"/>
          <w:numId w:val="32"/>
        </w:numPr>
        <w:spacing w:before="57" w:after="113" w:line="360" w:lineRule="auto"/>
        <w:ind w:left="2127" w:hanging="36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Menor esforço para implementação da solução.</w:t>
      </w:r>
    </w:p>
    <w:p w:rsidR="00A04DE1" w:rsidRDefault="00615ECD">
      <w:pPr>
        <w:pStyle w:val="Standard"/>
        <w:numPr>
          <w:ilvl w:val="0"/>
          <w:numId w:val="32"/>
        </w:numPr>
        <w:spacing w:before="57" w:after="113" w:line="360" w:lineRule="auto"/>
        <w:ind w:left="2127" w:hanging="36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Maior reuso de componentes existentes.</w:t>
      </w: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Desvantagens</w:t>
      </w:r>
    </w:p>
    <w:p w:rsidR="00A04DE1" w:rsidRDefault="00615ECD">
      <w:pPr>
        <w:pStyle w:val="Standard"/>
        <w:numPr>
          <w:ilvl w:val="0"/>
          <w:numId w:val="33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Não possui integração com o portal da SEFA/PR.</w:t>
      </w:r>
    </w:p>
    <w:p w:rsidR="00A04DE1" w:rsidRDefault="00615ECD">
      <w:pPr>
        <w:pStyle w:val="Standard"/>
        <w:numPr>
          <w:ilvl w:val="0"/>
          <w:numId w:val="33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 equipe de desenvolvimento (DIDES-C1) não possui nenhum sistema desenvolvido neste framework.</w:t>
      </w:r>
    </w:p>
    <w:p w:rsidR="00A04DE1" w:rsidRDefault="00615ECD">
      <w:pPr>
        <w:pStyle w:val="Standard"/>
        <w:numPr>
          <w:ilvl w:val="0"/>
          <w:numId w:val="33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Dependência da consultoria do fornecedor (Powerlogic)</w:t>
      </w:r>
    </w:p>
    <w:p w:rsidR="00A04DE1" w:rsidRDefault="00A04DE1">
      <w:pPr>
        <w:pStyle w:val="Standard"/>
        <w:spacing w:line="360" w:lineRule="auto"/>
        <w:rPr>
          <w:rFonts w:ascii="Arial" w:eastAsia="ArialMT" w:hAnsi="Arial" w:cs="ArialMT"/>
          <w:sz w:val="21"/>
          <w:szCs w:val="21"/>
        </w:rPr>
      </w:pPr>
    </w:p>
    <w:p w:rsidR="00A04DE1" w:rsidRDefault="00615ECD">
      <w:pPr>
        <w:pStyle w:val="Ttulo4"/>
      </w:pPr>
      <w:r>
        <w:rPr>
          <w:rFonts w:ascii="Arial" w:eastAsia="ArialMT" w:hAnsi="Arial" w:cs="ArialMT"/>
          <w:sz w:val="22"/>
          <w:szCs w:val="22"/>
        </w:rPr>
        <w:t>6.2.2.2 Plataforma de desenvolvimento com tecnologia já utilizada na SEFA/PR</w:t>
      </w:r>
      <w:r>
        <w:rPr>
          <w:rFonts w:ascii="Arial" w:eastAsia="ArialMT" w:hAnsi="Arial" w:cs="ArialMT"/>
          <w:sz w:val="24"/>
          <w:szCs w:val="24"/>
        </w:rPr>
        <w:tab/>
      </w:r>
    </w:p>
    <w:p w:rsidR="00A04DE1" w:rsidRDefault="00A04DE1"/>
    <w:p w:rsidR="00A04DE1" w:rsidRDefault="00615ECD">
      <w:pPr>
        <w:pStyle w:val="Standard"/>
        <w:spacing w:after="113" w:line="360" w:lineRule="auto"/>
        <w:ind w:firstLine="709"/>
        <w:jc w:val="both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lastRenderedPageBreak/>
        <w:t>Solução que consiste no desenvolvimento completo da aplicação utilizando tecnologia web services em linguagem Java. Com utilização de tecnologia já conhecida e utilizada na SEFA/PR (Ex. Pinhão, PHP, Java e outros).</w:t>
      </w:r>
    </w:p>
    <w:p w:rsidR="00A04DE1" w:rsidRDefault="00A04DE1">
      <w:pPr>
        <w:pStyle w:val="Standard"/>
        <w:spacing w:after="113" w:line="360" w:lineRule="auto"/>
        <w:ind w:firstLine="709"/>
        <w:rPr>
          <w:rFonts w:ascii="Arial" w:eastAsia="ArialMT" w:hAnsi="Arial" w:cs="ArialMT"/>
          <w:sz w:val="21"/>
          <w:szCs w:val="21"/>
        </w:rPr>
      </w:pP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Dimensionamento de esforço</w:t>
      </w:r>
    </w:p>
    <w:tbl>
      <w:tblPr>
        <w:tblW w:w="899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48"/>
        <w:gridCol w:w="1342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Função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Estimativa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Desenvolvimento do web service entre servidores do Portal Nacional e o Portal SEFA/PR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160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Desenvolvimento do integrador entre servidor Portal SEFA/PR e o Mainframe.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40 horas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6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Total do esforço em horas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200 horas</w:t>
            </w:r>
          </w:p>
        </w:tc>
      </w:tr>
    </w:tbl>
    <w:p w:rsidR="00A04DE1" w:rsidRDefault="00A04DE1">
      <w:pPr>
        <w:pStyle w:val="Textbody"/>
        <w:rPr>
          <w:rFonts w:ascii="Arial" w:hAnsi="Arial"/>
          <w:sz w:val="21"/>
          <w:szCs w:val="21"/>
        </w:rPr>
      </w:pPr>
    </w:p>
    <w:p w:rsidR="00A04DE1" w:rsidRDefault="00615ECD">
      <w:pPr>
        <w:pStyle w:val="Standard"/>
        <w:numPr>
          <w:ilvl w:val="0"/>
          <w:numId w:val="34"/>
        </w:numPr>
        <w:spacing w:line="360" w:lineRule="auto"/>
        <w:jc w:val="both"/>
      </w:pPr>
      <w:r>
        <w:rPr>
          <w:rFonts w:ascii="Arial" w:hAnsi="Arial"/>
          <w:sz w:val="21"/>
          <w:szCs w:val="21"/>
          <w:u w:val="single"/>
        </w:rPr>
        <w:t>o desenvolvimento dos web services envolve as seguintes atividades</w:t>
      </w:r>
      <w:r>
        <w:rPr>
          <w:rFonts w:ascii="Arial" w:hAnsi="Arial"/>
          <w:sz w:val="21"/>
          <w:szCs w:val="21"/>
        </w:rPr>
        <w:t>: validar certificado digital, criar classes java a partir do XSD de entrada, validar XML de entrada utilizando o XSD, gravar XML de entrada, acionar rotina mainframe de validação e gravação dos dados da guia, montar XML de saída, gravar XML de saída, enviar XML de saída.</w:t>
      </w:r>
    </w:p>
    <w:p w:rsidR="00A04DE1" w:rsidRDefault="00A04DE1">
      <w:pPr>
        <w:pStyle w:val="Standard"/>
        <w:spacing w:line="360" w:lineRule="auto"/>
        <w:jc w:val="both"/>
      </w:pP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Vantagens</w:t>
      </w:r>
    </w:p>
    <w:p w:rsidR="00A04DE1" w:rsidRDefault="00615EC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Possui integração com o portal SEFA/PR;</w:t>
      </w:r>
    </w:p>
    <w:p w:rsidR="00A04DE1" w:rsidRDefault="00615EC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Equipe de desenvolvimento (DIDES-C1) possui experiência e conhecimento no desenvolvimento de soluções.</w:t>
      </w:r>
    </w:p>
    <w:p w:rsidR="00A04DE1" w:rsidRDefault="00615EC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Poderá ser feito o reuso de funções já construídas.</w:t>
      </w:r>
    </w:p>
    <w:p w:rsidR="00A04DE1" w:rsidRDefault="00A04DE1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</w:p>
    <w:p w:rsidR="00A04DE1" w:rsidRDefault="00615ECD">
      <w:pPr>
        <w:pStyle w:val="paragrafonormal"/>
        <w:rPr>
          <w:rFonts w:ascii="Arial" w:hAnsi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u w:val="single"/>
        </w:rPr>
        <w:t>Desvantagens</w:t>
      </w:r>
    </w:p>
    <w:p w:rsidR="00A04DE1" w:rsidRDefault="00615EC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Não possui suporte das áreas de infra-estrutura da Celepar;</w:t>
      </w:r>
    </w:p>
    <w:p w:rsidR="00A04DE1" w:rsidRDefault="00615EC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Não é o framework padrão da Celepar.</w:t>
      </w:r>
    </w:p>
    <w:p w:rsidR="00A04DE1" w:rsidRDefault="00A04DE1">
      <w:pPr>
        <w:pStyle w:val="Standard"/>
        <w:spacing w:line="360" w:lineRule="auto"/>
        <w:rPr>
          <w:rFonts w:ascii="Arial" w:hAnsi="Arial"/>
          <w:color w:val="000000"/>
          <w:sz w:val="22"/>
          <w:szCs w:val="22"/>
        </w:rPr>
      </w:pPr>
    </w:p>
    <w:p w:rsidR="00A04DE1" w:rsidRDefault="00A04DE1">
      <w:pPr>
        <w:spacing w:line="360" w:lineRule="auto"/>
        <w:jc w:val="both"/>
      </w:pPr>
    </w:p>
    <w:p w:rsidR="00A04DE1" w:rsidRDefault="00A04DE1">
      <w:pPr>
        <w:spacing w:line="360" w:lineRule="auto"/>
        <w:jc w:val="both"/>
      </w:pPr>
    </w:p>
    <w:p w:rsidR="00A04DE1" w:rsidRDefault="00615ECD">
      <w:pPr>
        <w:pStyle w:val="Ttulo1"/>
        <w:numPr>
          <w:ilvl w:val="0"/>
          <w:numId w:val="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7 AVALIAÇÃO de alternativas de solução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7.1 Pontuação das alternativas de Plataforma de Persistência</w:t>
      </w:r>
    </w:p>
    <w:p w:rsidR="00A04DE1" w:rsidRDefault="00A04DE1"/>
    <w:p w:rsidR="00A04DE1" w:rsidRDefault="00615ECD">
      <w:pPr>
        <w:pStyle w:val="Standard"/>
        <w:numPr>
          <w:ilvl w:val="0"/>
          <w:numId w:val="36"/>
        </w:numPr>
      </w:pPr>
      <w:r>
        <w:rPr>
          <w:u w:val="single"/>
        </w:rPr>
        <w:t>Alternativa 1</w:t>
      </w:r>
      <w:r>
        <w:t>. Gravação da informação da GNRE no Mainframe.</w:t>
      </w:r>
    </w:p>
    <w:p w:rsidR="00A04DE1" w:rsidRDefault="00615ECD">
      <w:pPr>
        <w:pStyle w:val="Standard"/>
        <w:numPr>
          <w:ilvl w:val="0"/>
          <w:numId w:val="36"/>
        </w:numPr>
      </w:pPr>
      <w:r>
        <w:rPr>
          <w:u w:val="single"/>
        </w:rPr>
        <w:t>Alternativa 2</w:t>
      </w:r>
      <w:r>
        <w:t>. Gravação da informação da  GNRE na Baixa Plataforma.</w:t>
      </w:r>
    </w:p>
    <w:p w:rsidR="00A04DE1" w:rsidRDefault="00A04DE1">
      <w:pPr>
        <w:pStyle w:val="Standard"/>
      </w:pPr>
    </w:p>
    <w:tbl>
      <w:tblPr>
        <w:tblW w:w="901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72"/>
        <w:gridCol w:w="1450"/>
        <w:gridCol w:w="1122"/>
        <w:gridCol w:w="1075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6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Critérios</w:t>
            </w:r>
          </w:p>
        </w:tc>
        <w:tc>
          <w:tcPr>
            <w:tcW w:w="21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Alternativas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lastRenderedPageBreak/>
              <w:t>Descrição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Grau de Importância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Atendimento aos requisitos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Disponibilidade de ambiente tecnológico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Atendimento à legislação (Convênio instituída pelo ajuste SINIEF 01 de 26/03/2010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0,6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Prazo para desenvolvimento/execução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3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Disponibilidade de recursos técnicos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spacing w:after="0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Benefícios para o usuário e para o cliente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extbody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Impactos na organização e na comunidade em geral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68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Avaliação final de cada alternativa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33,0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31,0</w:t>
            </w:r>
          </w:p>
        </w:tc>
      </w:tr>
    </w:tbl>
    <w:p w:rsidR="00A04DE1" w:rsidRDefault="00A04DE1">
      <w:pPr>
        <w:pStyle w:val="TableContents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tbl>
      <w:tblPr>
        <w:tblW w:w="9046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1"/>
        <w:gridCol w:w="4565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Grau de Importância:</w:t>
            </w:r>
          </w:p>
        </w:tc>
        <w:tc>
          <w:tcPr>
            <w:tcW w:w="4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Nota da alternativa: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44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0 - nenhuma importância</w:t>
            </w:r>
          </w:p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0,1 - pouco importante</w:t>
            </w:r>
          </w:p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0,6 - importância média</w:t>
            </w:r>
          </w:p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1 - importância</w:t>
            </w:r>
          </w:p>
        </w:tc>
        <w:tc>
          <w:tcPr>
            <w:tcW w:w="4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0 - Não atende ao critério</w:t>
            </w:r>
          </w:p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3 - Atende parcialmente</w:t>
            </w:r>
          </w:p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5 - Atende completamente</w:t>
            </w:r>
          </w:p>
        </w:tc>
      </w:tr>
    </w:tbl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7.2 Pontuação das alternativas de Plataforma de Desenvolvimento</w:t>
      </w:r>
    </w:p>
    <w:p w:rsidR="00A04DE1" w:rsidRDefault="00A04DE1">
      <w:pPr>
        <w:pStyle w:val="Standard"/>
      </w:pPr>
    </w:p>
    <w:p w:rsidR="00A04DE1" w:rsidRDefault="00615ECD">
      <w:pPr>
        <w:pStyle w:val="Standard"/>
        <w:numPr>
          <w:ilvl w:val="0"/>
          <w:numId w:val="37"/>
        </w:numPr>
      </w:pPr>
      <w:r>
        <w:rPr>
          <w:u w:val="single"/>
        </w:rPr>
        <w:t>Alternativa 1</w:t>
      </w:r>
      <w:r>
        <w:t>. Ferramenta utilizando Framework Jaguar.</w:t>
      </w:r>
    </w:p>
    <w:p w:rsidR="00A04DE1" w:rsidRDefault="00615ECD">
      <w:pPr>
        <w:pStyle w:val="Standard"/>
        <w:numPr>
          <w:ilvl w:val="0"/>
          <w:numId w:val="37"/>
        </w:numPr>
      </w:pPr>
      <w:r>
        <w:rPr>
          <w:u w:val="single"/>
        </w:rPr>
        <w:t>Alternativa 2</w:t>
      </w:r>
      <w:r>
        <w:t>. Ferramenta com</w:t>
      </w:r>
      <w:r>
        <w:rPr>
          <w:rFonts w:ascii="Arial" w:hAnsi="Arial"/>
          <w:sz w:val="21"/>
          <w:szCs w:val="21"/>
        </w:rPr>
        <w:t xml:space="preserve"> tecnologia já utilizada na SEFA(ex. Pinhão, PHP, Java e outros).</w:t>
      </w:r>
    </w:p>
    <w:p w:rsidR="00A04DE1" w:rsidRDefault="00A04DE1">
      <w:pPr>
        <w:pStyle w:val="Standard"/>
      </w:pPr>
    </w:p>
    <w:tbl>
      <w:tblPr>
        <w:tblW w:w="901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72"/>
        <w:gridCol w:w="1450"/>
        <w:gridCol w:w="1122"/>
        <w:gridCol w:w="1075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6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Critérios</w:t>
            </w:r>
          </w:p>
        </w:tc>
        <w:tc>
          <w:tcPr>
            <w:tcW w:w="21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Alternativas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Grau de Importância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Produtividade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3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Integração com portal SEFA/PR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0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Atendimento à diretrizes da empresa (Framework)</w:t>
            </w:r>
          </w:p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lastRenderedPageBreak/>
              <w:t xml:space="preserve"> Obs. Framework Jaguar – padrão Celepar  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lastRenderedPageBreak/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3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lastRenderedPageBreak/>
              <w:t>Domínio da arquitetura da ferramenta</w:t>
            </w:r>
          </w:p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Obs. O Framework Jaguar é uma ferramenta nova ainda não difundida na empresa.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3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Prazo para desenvolvimento/execução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3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Disponibilidade de recursos técnicos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3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5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53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A04DE1">
            <w:pPr>
              <w:pStyle w:val="TableContents"/>
              <w:rPr>
                <w:rFonts w:ascii="Arial" w:hAnsi="Arial"/>
                <w:i/>
                <w:iCs/>
                <w:sz w:val="21"/>
                <w:szCs w:val="21"/>
              </w:rPr>
            </w:pP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A04DE1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A04DE1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A04DE1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68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Avaliação final de cada alternativa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17,0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i/>
                <w:iCs/>
                <w:sz w:val="21"/>
                <w:szCs w:val="21"/>
              </w:rPr>
            </w:pPr>
            <w:r>
              <w:rPr>
                <w:rFonts w:ascii="Arial" w:hAnsi="Arial"/>
                <w:i/>
                <w:iCs/>
                <w:sz w:val="21"/>
                <w:szCs w:val="21"/>
              </w:rPr>
              <w:t>28,0</w:t>
            </w:r>
          </w:p>
        </w:tc>
      </w:tr>
    </w:tbl>
    <w:p w:rsidR="00A04DE1" w:rsidRDefault="00A04DE1">
      <w:pPr>
        <w:pStyle w:val="TableContents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tbl>
      <w:tblPr>
        <w:tblW w:w="9046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1"/>
        <w:gridCol w:w="4565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4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Grau de Importância:</w:t>
            </w:r>
          </w:p>
        </w:tc>
        <w:tc>
          <w:tcPr>
            <w:tcW w:w="4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Nota da alternativa: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448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0 - nenhuma importância</w:t>
            </w:r>
          </w:p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0,1 - pouco importante</w:t>
            </w:r>
          </w:p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0,6 - importância média</w:t>
            </w:r>
          </w:p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1 - importância</w:t>
            </w:r>
          </w:p>
        </w:tc>
        <w:tc>
          <w:tcPr>
            <w:tcW w:w="45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0 - Não atende ao critério</w:t>
            </w:r>
          </w:p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3 - Atende parcialmente</w:t>
            </w:r>
          </w:p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5 - Atende completamente</w:t>
            </w:r>
          </w:p>
        </w:tc>
      </w:tr>
    </w:tbl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A04DE1">
      <w:pPr>
        <w:pStyle w:val="Standard"/>
        <w:spacing w:before="57" w:after="113"/>
        <w:rPr>
          <w:rFonts w:ascii="Arial" w:hAnsi="Arial"/>
          <w:i/>
          <w:iCs/>
          <w:color w:val="0000FF"/>
          <w:sz w:val="20"/>
          <w:szCs w:val="20"/>
        </w:rPr>
      </w:pPr>
    </w:p>
    <w:p w:rsidR="00A04DE1" w:rsidRDefault="00615ECD">
      <w:pPr>
        <w:pStyle w:val="Ttulo1"/>
        <w:numPr>
          <w:ilvl w:val="0"/>
          <w:numId w:val="0"/>
        </w:numPr>
      </w:pPr>
      <w:r>
        <w:t xml:space="preserve">8. </w:t>
      </w:r>
      <w:r>
        <w:rPr>
          <w:rFonts w:ascii="Arial" w:hAnsi="Arial"/>
          <w:sz w:val="24"/>
        </w:rPr>
        <w:t>Proposta de solução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8.1 Descrição da Proposta de Solução</w:t>
      </w:r>
    </w:p>
    <w:p w:rsidR="00A04DE1" w:rsidRDefault="00615ECD">
      <w:r>
        <w:tab/>
      </w:r>
    </w:p>
    <w:p w:rsidR="00A04DE1" w:rsidRDefault="00615ECD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A proposta de solução foi definida por meio do resultado das análises realizadas em duas etapas. O resultado da avaliação da plataforma de persistência dos dados e o resultado da avaliação da plataforma de desenvolvimento.</w:t>
      </w:r>
    </w:p>
    <w:p w:rsidR="00A04DE1" w:rsidRDefault="00615ECD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</w:r>
    </w:p>
    <w:p w:rsidR="00A04DE1" w:rsidRDefault="00615ECD">
      <w:pPr>
        <w:pStyle w:val="Ttulo3"/>
        <w:ind w:left="-709"/>
      </w:pPr>
      <w:r>
        <w:tab/>
      </w:r>
      <w:r>
        <w:rPr>
          <w:rFonts w:ascii="Arial" w:hAnsi="Arial"/>
          <w:b/>
          <w:bCs/>
          <w:sz w:val="22"/>
          <w:szCs w:val="22"/>
        </w:rPr>
        <w:t xml:space="preserve">8.1.1 Proposta de solução – persistência de dados </w:t>
      </w:r>
      <w:r>
        <w:t xml:space="preserve">  </w:t>
      </w:r>
    </w:p>
    <w:p w:rsidR="00A04DE1" w:rsidRDefault="00A04DE1">
      <w:pPr>
        <w:pStyle w:val="Ttulo3"/>
        <w:ind w:left="-30"/>
      </w:pPr>
    </w:p>
    <w:p w:rsidR="00A04DE1" w:rsidRDefault="00615ECD">
      <w:pPr>
        <w:pStyle w:val="Standard"/>
        <w:spacing w:line="360" w:lineRule="auto"/>
        <w:jc w:val="both"/>
      </w:pPr>
      <w:r>
        <w:rPr>
          <w:rFonts w:ascii="Arial" w:hAnsi="Arial"/>
          <w:sz w:val="21"/>
          <w:szCs w:val="21"/>
        </w:rPr>
        <w:tab/>
        <w:t>A alternativa 1 da Plataforma de persistência - “Gravação do espelho da GNRE no Mainframe” foi escolhida por apresentar o menor esforço de implementação, pois, reusa muitos componentes existentes da rotina de emissão da GNRE online. O prazo de entrega é uma restrição do projeto e o tempo para desenvolvimento e implantação desta solução é mais curto.</w:t>
      </w:r>
    </w:p>
    <w:p w:rsidR="00A04DE1" w:rsidRDefault="00615ECD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Nesta alternativa todo o processo de validação, compatibilidade e armazenamento das informações será realizado no ambiente Mainframe.</w:t>
      </w:r>
    </w:p>
    <w:p w:rsidR="00A04DE1" w:rsidRDefault="00A04DE1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</w:p>
    <w:p w:rsidR="00A04DE1" w:rsidRDefault="00615ECD">
      <w:pPr>
        <w:pStyle w:val="Ttulo3"/>
        <w:ind w:left="-709"/>
      </w:pPr>
      <w:r>
        <w:tab/>
      </w:r>
      <w:r>
        <w:rPr>
          <w:rFonts w:ascii="Arial" w:hAnsi="Arial"/>
          <w:b/>
          <w:bCs/>
          <w:sz w:val="22"/>
          <w:szCs w:val="22"/>
        </w:rPr>
        <w:t>8.1.2 Proposta de solução - Plataforma de desenvolvimento</w:t>
      </w:r>
      <w:r>
        <w:t xml:space="preserve">  </w:t>
      </w:r>
    </w:p>
    <w:p w:rsidR="00A04DE1" w:rsidRDefault="00A04DE1">
      <w:pPr>
        <w:ind w:left="-709"/>
      </w:pPr>
    </w:p>
    <w:p w:rsidR="00A04DE1" w:rsidRDefault="00615ECD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</w:r>
      <w:r>
        <w:t xml:space="preserve">A alternativa 2 da Plataforma de desenvolvimento –  “Ferramenta com tecnologia já utilizada na SEFA” foi escolhida por apresentar maior produtividade com menor esforço de implementação, por ser uma tecnologia já conhecida e dominada pela equipe de desenvolvimento da SEFA/PR.  </w:t>
      </w:r>
    </w:p>
    <w:p w:rsidR="00A04DE1" w:rsidRDefault="00615ECD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Por conta da limitação do prazo, a equipe do projeto renegociou com a Celepar a retirada da restrição de desenvolvimento  no “framework jaguar”. Desta forma, definiu-se pelo reuso da  estrutura de web services utilizada na solução da NFe por conta do expertise da equipe de desenvolvimento.</w:t>
      </w:r>
    </w:p>
    <w:p w:rsidR="00A04DE1" w:rsidRDefault="00A04DE1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</w:p>
    <w:p w:rsidR="00A04DE1" w:rsidRDefault="00A04DE1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8.2 Modelo de Casos de Uso</w:t>
      </w:r>
    </w:p>
    <w:p w:rsidR="00A04DE1" w:rsidRDefault="00A04DE1">
      <w:pPr>
        <w:ind w:left="709"/>
      </w:pPr>
    </w:p>
    <w:p w:rsidR="00A04DE1" w:rsidRDefault="00615ECD">
      <w:pPr>
        <w:spacing w:line="360" w:lineRule="auto"/>
        <w:ind w:left="19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Apresenta as funcionalidades do módulo de integração do Portal GNRE da SEFA/PR com o portal GNRE nacional.</w:t>
      </w:r>
    </w:p>
    <w:p w:rsidR="00A04DE1" w:rsidRDefault="00A04DE1">
      <w:pPr>
        <w:spacing w:line="360" w:lineRule="auto"/>
        <w:ind w:left="19"/>
        <w:rPr>
          <w:rFonts w:ascii="Arial" w:hAnsi="Arial"/>
          <w:sz w:val="21"/>
          <w:szCs w:val="21"/>
        </w:rPr>
      </w:pPr>
    </w:p>
    <w:p w:rsidR="00A04DE1" w:rsidRDefault="00A04DE1">
      <w:pPr>
        <w:pageBreakBefore/>
        <w:spacing w:line="360" w:lineRule="auto"/>
        <w:ind w:left="19"/>
        <w:rPr>
          <w:rFonts w:ascii="Arial" w:hAnsi="Arial"/>
          <w:sz w:val="21"/>
          <w:szCs w:val="21"/>
        </w:rPr>
      </w:pPr>
    </w:p>
    <w:p w:rsidR="00A04DE1" w:rsidRDefault="00615ECD">
      <w:pPr>
        <w:pStyle w:val="Ttulo3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8.2.1 Diagrama de Casos de Uso</w:t>
      </w:r>
    </w:p>
    <w:p w:rsidR="00A04DE1" w:rsidRDefault="00615ECD">
      <w:pPr>
        <w:pStyle w:val="paragrafonormal"/>
        <w:spacing w:before="0" w:after="113" w:line="240" w:lineRule="auto"/>
        <w:ind w:firstLine="57"/>
        <w:rPr>
          <w:rFonts w:ascii="Arial" w:hAnsi="Arial"/>
        </w:rPr>
      </w:pPr>
      <w:r>
        <w:rPr>
          <w:rFonts w:ascii="Arial" w:hAnsi="Arial"/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margin">
              <wp:posOffset>0</wp:posOffset>
            </wp:positionV>
            <wp:extent cx="5760000" cy="4237920"/>
            <wp:effectExtent l="0" t="0" r="0" b="0"/>
            <wp:wrapSquare wrapText="bothSides"/>
            <wp:docPr id="96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E1" w:rsidRDefault="00615ECD">
      <w:pPr>
        <w:pStyle w:val="Ttulo3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8.2.2 Descrição dos Casos de Uso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CSU01 - Autorizar emissão da GNRE</w:t>
      </w:r>
      <w:r>
        <w:rPr>
          <w:rFonts w:ascii="Arial" w:hAnsi="Arial"/>
          <w:sz w:val="21"/>
          <w:szCs w:val="21"/>
        </w:rPr>
        <w:t>: Receber a solicitação de autorização da guia, autenticar o solicitante, validar os dados, gravar o espelho da guia e comandar a autorização ou não da emissão da guia pelo portal nacional.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CSU02 - Autenticar solicitante</w:t>
      </w:r>
      <w:r>
        <w:rPr>
          <w:rFonts w:ascii="Arial" w:hAnsi="Arial"/>
          <w:sz w:val="21"/>
          <w:szCs w:val="21"/>
        </w:rPr>
        <w:t>: Autenticar se é permitido o acesso do solicitante ao serviço.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  <w:u w:val="single"/>
        </w:rPr>
        <w:t>CSU03 - Validar dados</w:t>
      </w:r>
      <w:r>
        <w:rPr>
          <w:rFonts w:ascii="Arial" w:hAnsi="Arial"/>
          <w:sz w:val="21"/>
          <w:szCs w:val="21"/>
        </w:rPr>
        <w:t>: Validar as informações da guia, a partir dos sistemas SEFA/PR, com relação a consistência e regras de negócio.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</w:pPr>
      <w:r>
        <w:rPr>
          <w:rFonts w:ascii="Arial" w:hAnsi="Arial"/>
          <w:sz w:val="21"/>
          <w:szCs w:val="21"/>
          <w:u w:val="single"/>
        </w:rPr>
        <w:t>CSU04 - Gravar Espelho da Guia</w:t>
      </w:r>
      <w:r>
        <w:rPr>
          <w:rFonts w:ascii="Arial" w:hAnsi="Arial"/>
          <w:sz w:val="21"/>
          <w:szCs w:val="21"/>
        </w:rPr>
        <w:t>:</w:t>
      </w:r>
      <w:r>
        <w:rPr>
          <w:rFonts w:ascii="Arial" w:hAnsi="Arial"/>
          <w:color w:val="0000FF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Gravar o espelho da guia para posterior recuperação da informação pelo sistema SGR e para envio dos dados ao portal nacional.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</w:pPr>
      <w:r>
        <w:rPr>
          <w:rFonts w:ascii="Arial" w:hAnsi="Arial"/>
          <w:sz w:val="21"/>
          <w:szCs w:val="21"/>
          <w:u w:val="single"/>
        </w:rPr>
        <w:t>CSU05 - Enviar dados do Espelho da GNRE</w:t>
      </w:r>
      <w:r>
        <w:rPr>
          <w:rFonts w:ascii="Arial" w:hAnsi="Arial"/>
          <w:sz w:val="21"/>
          <w:szCs w:val="21"/>
        </w:rPr>
        <w:t>:</w:t>
      </w:r>
      <w:r>
        <w:rPr>
          <w:rFonts w:ascii="Arial" w:hAnsi="Arial"/>
          <w:color w:val="0000FF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Enviar os dados do espelho da guia consultada pelo portal nacional.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</w:pPr>
      <w:r>
        <w:rPr>
          <w:rFonts w:ascii="Arial" w:hAnsi="Arial"/>
          <w:sz w:val="21"/>
          <w:szCs w:val="21"/>
          <w:u w:val="single"/>
        </w:rPr>
        <w:t>CSU06 - Gravar log de erros</w:t>
      </w:r>
      <w:r>
        <w:rPr>
          <w:rFonts w:ascii="Arial" w:hAnsi="Arial"/>
          <w:sz w:val="21"/>
          <w:szCs w:val="21"/>
        </w:rPr>
        <w:t>: Gravar log de erros das guias não autorizadas.</w:t>
      </w:r>
    </w:p>
    <w:p w:rsidR="00A04DE1" w:rsidRDefault="00615ECD">
      <w:pPr>
        <w:pStyle w:val="Ttulo1"/>
        <w:numPr>
          <w:ilvl w:val="0"/>
          <w:numId w:val="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9 Plano de abordagem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9.1 Apresentação</w:t>
      </w:r>
    </w:p>
    <w:p w:rsidR="00A04DE1" w:rsidRDefault="00615ECD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Para viabilizar a entrega do projeto em partes, sugerimos a divisão do esforço de desenvolvimento da solução em dois pacotes:</w:t>
      </w:r>
    </w:p>
    <w:p w:rsidR="00A04DE1" w:rsidRDefault="00615ECD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- </w:t>
      </w:r>
      <w:r>
        <w:rPr>
          <w:rFonts w:ascii="Arial" w:hAnsi="Arial"/>
          <w:sz w:val="21"/>
          <w:szCs w:val="21"/>
          <w:u w:val="single"/>
        </w:rPr>
        <w:t>Pacote 1</w:t>
      </w:r>
      <w:r>
        <w:rPr>
          <w:rFonts w:ascii="Arial" w:hAnsi="Arial"/>
          <w:sz w:val="21"/>
          <w:szCs w:val="21"/>
        </w:rPr>
        <w:t>: contempla o esforço para desenvolver o serviço de autorização de emissão da GNRE. Casos de Uso do pacote: CSU01, 02, 03, 04, 06.</w:t>
      </w:r>
    </w:p>
    <w:p w:rsidR="00A04DE1" w:rsidRDefault="00615ECD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- </w:t>
      </w:r>
      <w:r>
        <w:rPr>
          <w:rFonts w:ascii="Arial" w:hAnsi="Arial"/>
          <w:sz w:val="21"/>
          <w:szCs w:val="21"/>
          <w:u w:val="single"/>
        </w:rPr>
        <w:t>Pacote 2</w:t>
      </w:r>
      <w:r>
        <w:rPr>
          <w:rFonts w:ascii="Arial" w:hAnsi="Arial"/>
          <w:sz w:val="21"/>
          <w:szCs w:val="21"/>
        </w:rPr>
        <w:t>: contempla o esforço para desenvolver o serviço de envio das informações do espelho da GNRE autorizada. Casos de Uso do pacote: CSU05.</w:t>
      </w:r>
    </w:p>
    <w:p w:rsidR="00A04DE1" w:rsidRDefault="00615ECD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Após a aprovação do projeto preliminar será elaborado o plano do projeto com a definição da equipe do projeto e dos responsáveis de cada grupo de trabalho e o cronograma de desenvolvimento que deve ter forte envolvimento destes responsáveis, pois, estarão contempladas as atividades das diversas equipes envolvidas.  Como o prazo de desenvolvimento é curto, o gerente do projeto deverá prever no cronograma reuniões de acompanhamento periódicas, com periodos não superiores a 7 dias, com os responsáveis de cada grupo de trabalho: grupo de trabalho responsável por desenvolver os Web Services,  grupo de trabalho da GTI para prover a infraestrutura da solução, grupo responsável pela solução completa e grupo de trabalho do portal Nacional que fará uso dos serviços da solução.</w:t>
      </w:r>
    </w:p>
    <w:p w:rsidR="00A04DE1" w:rsidRDefault="00615ECD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Para facilitar a visualização da responsabilidade de cada parte do projeto foi elaborada a Estrutura Analítica parcial do Projeto com a indicação das Responsabilidades.</w:t>
      </w:r>
    </w:p>
    <w:p w:rsidR="00A04DE1" w:rsidRDefault="00615ECD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>O cronograma não deve ser otimista, principalmente na fase de homologação, pois, a solução é um conjunto de diversos componentes de Hardware e Software de ambientes distintos, que envolvem o Portal SEFA/PR e o Portal GNRE nacional. Um plano de abordagem de testes é fator chave de sucesso do projeto e deve  ser iniciado tão logo quanto possível.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9.2 Estrutura Analítica parcial do Projeto</w:t>
      </w:r>
    </w:p>
    <w:p w:rsidR="00A04DE1" w:rsidRDefault="00615ECD">
      <w:pPr>
        <w:pStyle w:val="Textbody"/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noProof/>
          <w:sz w:val="21"/>
          <w:szCs w:val="21"/>
          <w:lang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26640</wp:posOffset>
            </wp:positionH>
            <wp:positionV relativeFrom="paragraph">
              <wp:posOffset>132120</wp:posOffset>
            </wp:positionV>
            <wp:extent cx="5689080" cy="2507040"/>
            <wp:effectExtent l="0" t="0" r="6870" b="7560"/>
            <wp:wrapSquare wrapText="bothSides"/>
            <wp:docPr id="97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080" cy="25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DE1" w:rsidRDefault="00A04DE1">
      <w:pPr>
        <w:pStyle w:val="Textbody"/>
        <w:rPr>
          <w:rFonts w:ascii="Arial" w:hAnsi="Arial"/>
          <w:i/>
          <w:iCs/>
          <w:sz w:val="21"/>
          <w:szCs w:val="21"/>
        </w:rPr>
      </w:pPr>
    </w:p>
    <w:p w:rsidR="00A04DE1" w:rsidRDefault="00A04DE1">
      <w:pPr>
        <w:pStyle w:val="Textbody"/>
        <w:rPr>
          <w:rFonts w:ascii="Arial" w:hAnsi="Arial"/>
          <w:i/>
          <w:iCs/>
          <w:sz w:val="21"/>
          <w:szCs w:val="21"/>
        </w:rPr>
      </w:pPr>
    </w:p>
    <w:p w:rsidR="00A04DE1" w:rsidRDefault="00A04DE1">
      <w:pPr>
        <w:pStyle w:val="Textbody"/>
        <w:rPr>
          <w:rFonts w:ascii="Arial" w:hAnsi="Arial"/>
          <w:i/>
          <w:iCs/>
          <w:sz w:val="21"/>
          <w:szCs w:val="21"/>
        </w:rPr>
      </w:pPr>
    </w:p>
    <w:p w:rsidR="00A04DE1" w:rsidRDefault="00A04DE1">
      <w:pPr>
        <w:pStyle w:val="Textbody"/>
        <w:rPr>
          <w:rFonts w:ascii="Arial" w:hAnsi="Arial"/>
          <w:i/>
          <w:iCs/>
          <w:sz w:val="21"/>
          <w:szCs w:val="21"/>
        </w:rPr>
      </w:pPr>
    </w:p>
    <w:p w:rsidR="00A04DE1" w:rsidRDefault="00A04DE1">
      <w:pPr>
        <w:pStyle w:val="Textbody"/>
        <w:rPr>
          <w:rFonts w:ascii="Arial" w:hAnsi="Arial"/>
          <w:i/>
          <w:iCs/>
          <w:sz w:val="21"/>
          <w:szCs w:val="21"/>
        </w:rPr>
      </w:pPr>
    </w:p>
    <w:p w:rsidR="00A04DE1" w:rsidRDefault="00A04DE1">
      <w:pPr>
        <w:pStyle w:val="Textbody"/>
        <w:rPr>
          <w:rFonts w:ascii="Arial" w:hAnsi="Arial"/>
          <w:i/>
          <w:iCs/>
          <w:sz w:val="21"/>
          <w:szCs w:val="21"/>
        </w:rPr>
      </w:pPr>
    </w:p>
    <w:p w:rsidR="00A04DE1" w:rsidRDefault="00A04DE1">
      <w:pPr>
        <w:pStyle w:val="Textbody"/>
        <w:rPr>
          <w:rFonts w:ascii="Arial" w:hAnsi="Arial"/>
          <w:i/>
          <w:iCs/>
          <w:sz w:val="21"/>
          <w:szCs w:val="21"/>
        </w:rPr>
      </w:pPr>
    </w:p>
    <w:p w:rsidR="00A04DE1" w:rsidRDefault="00A04DE1">
      <w:pPr>
        <w:pStyle w:val="Textbody"/>
        <w:rPr>
          <w:rFonts w:ascii="Arial" w:hAnsi="Arial"/>
          <w:i/>
          <w:iCs/>
          <w:sz w:val="21"/>
          <w:szCs w:val="21"/>
        </w:rPr>
      </w:pPr>
    </w:p>
    <w:p w:rsidR="00A04DE1" w:rsidRDefault="00A04DE1">
      <w:pPr>
        <w:pStyle w:val="Textbody"/>
        <w:rPr>
          <w:rFonts w:ascii="Arial" w:hAnsi="Arial"/>
          <w:i/>
          <w:iCs/>
          <w:sz w:val="21"/>
          <w:szCs w:val="21"/>
        </w:rPr>
      </w:pPr>
    </w:p>
    <w:p w:rsidR="00A04DE1" w:rsidRDefault="00A04DE1">
      <w:pPr>
        <w:pStyle w:val="Textbody"/>
        <w:rPr>
          <w:rFonts w:ascii="Arial" w:hAnsi="Arial"/>
          <w:i/>
          <w:iCs/>
          <w:sz w:val="21"/>
          <w:szCs w:val="21"/>
        </w:rPr>
      </w:pPr>
    </w:p>
    <w:p w:rsidR="00A04DE1" w:rsidRDefault="00A04DE1">
      <w:pPr>
        <w:pStyle w:val="Textbody"/>
        <w:pageBreakBefore/>
        <w:rPr>
          <w:rFonts w:ascii="Arial" w:hAnsi="Arial"/>
          <w:i/>
          <w:iCs/>
          <w:sz w:val="21"/>
          <w:szCs w:val="21"/>
        </w:rPr>
      </w:pP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9.3 Entregas do Projeto</w:t>
      </w:r>
    </w:p>
    <w:p w:rsidR="00A04DE1" w:rsidRDefault="00A04DE1">
      <w:pPr>
        <w:pStyle w:val="Textbody"/>
        <w:spacing w:before="57" w:after="113" w:line="360" w:lineRule="auto"/>
        <w:ind w:firstLine="227"/>
        <w:jc w:val="both"/>
      </w:pPr>
    </w:p>
    <w:tbl>
      <w:tblPr>
        <w:tblW w:w="9046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5385"/>
        <w:gridCol w:w="1636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Tipo de entrega</w:t>
            </w:r>
          </w:p>
        </w:tc>
        <w:tc>
          <w:tcPr>
            <w:tcW w:w="5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Descrição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Data / prazo para entrega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Projeto Preliminar</w:t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both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Assinatura do Termo de Aceite do Projeto Preliminar pelo Cliente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 </w:t>
            </w:r>
          </w:p>
          <w:p w:rsidR="00A04DE1" w:rsidRDefault="00615ECD">
            <w:pPr>
              <w:pStyle w:val="Standard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22/08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Para validação</w:t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both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Aprovação da Documento da Arquitetura da Solução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24/08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Para validação</w:t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both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Aprovação do Plano do Projeto e Cronograma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24/08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Para validação</w:t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both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Aprovação do Plano de abordagem de Testes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31/08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Para validação</w:t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Disponibilização do Pacote 1 para Homologação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01/10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Para validação</w:t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Disponibilização do Pacote 2  para Homologação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15/10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Implantação*</w:t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Implantação do Pacote 1 em produção</w:t>
            </w:r>
          </w:p>
        </w:tc>
        <w:tc>
          <w:tcPr>
            <w:tcW w:w="16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22/10</w:t>
            </w:r>
          </w:p>
        </w:tc>
      </w:tr>
    </w:tbl>
    <w:p w:rsidR="00A04DE1" w:rsidRDefault="00A04DE1">
      <w:pPr>
        <w:rPr>
          <w:vanish/>
        </w:rPr>
      </w:pPr>
    </w:p>
    <w:tbl>
      <w:tblPr>
        <w:tblW w:w="9046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5385"/>
        <w:gridCol w:w="1636"/>
      </w:tblGrid>
      <w:tr w:rsidR="00A04DE1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Implantação*</w:t>
            </w:r>
          </w:p>
        </w:tc>
        <w:tc>
          <w:tcPr>
            <w:tcW w:w="5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Implantação do Pacote 2 em produção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31/10</w:t>
            </w:r>
          </w:p>
        </w:tc>
      </w:tr>
    </w:tbl>
    <w:p w:rsidR="00A04DE1" w:rsidRDefault="00615ECD">
      <w:pPr>
        <w:pStyle w:val="Standard"/>
        <w:ind w:left="15"/>
      </w:pPr>
      <w:r>
        <w:t>(*) Entregas que dependem da autorização da SEFAZ/PE</w:t>
      </w:r>
    </w:p>
    <w:p w:rsidR="00A04DE1" w:rsidRDefault="00A04DE1">
      <w:pPr>
        <w:pStyle w:val="Standard"/>
        <w:ind w:left="15"/>
      </w:pPr>
    </w:p>
    <w:p w:rsidR="00A04DE1" w:rsidRDefault="00A04DE1">
      <w:pPr>
        <w:pStyle w:val="Standard"/>
        <w:ind w:left="15"/>
      </w:pP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9.4 Recursos Humanos</w:t>
      </w:r>
    </w:p>
    <w:p w:rsidR="00A04DE1" w:rsidRDefault="00A04DE1">
      <w:pPr>
        <w:pStyle w:val="Standard"/>
        <w:spacing w:before="57" w:after="113" w:line="360" w:lineRule="auto"/>
        <w:ind w:firstLine="227"/>
        <w:rPr>
          <w:i/>
          <w:iCs/>
          <w:color w:val="0000FF"/>
          <w:sz w:val="21"/>
          <w:szCs w:val="21"/>
        </w:rPr>
      </w:pPr>
    </w:p>
    <w:tbl>
      <w:tblPr>
        <w:tblW w:w="9056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6"/>
        <w:gridCol w:w="2010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7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Equipe Alocada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Quantidade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jc w:val="both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Gerente de Projeto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1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jc w:val="both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Grupo de desenvolvedores da Celepar/DIDES-C1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3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jc w:val="both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Grupo de técnicos de Infraestrutura da Celepar/GTI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2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0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ind w:left="10" w:right="1"/>
              <w:jc w:val="both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Grupo de técnicos de Segurança de Rede da Celepar/DISER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color w:val="000000"/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1"/>
                <w:szCs w:val="21"/>
              </w:rPr>
              <w:t>1</w:t>
            </w:r>
          </w:p>
        </w:tc>
      </w:tr>
    </w:tbl>
    <w:p w:rsidR="00A04DE1" w:rsidRDefault="00A04DE1">
      <w:pPr>
        <w:pStyle w:val="Standard"/>
        <w:rPr>
          <w:rFonts w:ascii="Arial" w:hAnsi="Arial"/>
          <w:sz w:val="21"/>
          <w:szCs w:val="21"/>
        </w:rPr>
      </w:pPr>
    </w:p>
    <w:p w:rsidR="00A04DE1" w:rsidRDefault="00615ECD">
      <w:pPr>
        <w:pStyle w:val="Standard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Obs: será necessário negociar a participação da equipe técnica do Portal GNRE nacional.</w:t>
      </w:r>
    </w:p>
    <w:p w:rsidR="00A04DE1" w:rsidRDefault="00A04DE1">
      <w:pPr>
        <w:pageBreakBefore/>
      </w:pP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9.5 Plano de Comunicação</w:t>
      </w:r>
    </w:p>
    <w:p w:rsidR="00A04DE1" w:rsidRDefault="00A04DE1"/>
    <w:p w:rsidR="00A04DE1" w:rsidRDefault="00A04DE1"/>
    <w:tbl>
      <w:tblPr>
        <w:tblW w:w="9053" w:type="dxa"/>
        <w:tblInd w:w="-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1851"/>
        <w:gridCol w:w="2982"/>
        <w:gridCol w:w="2127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Organização</w:t>
            </w:r>
          </w:p>
        </w:tc>
        <w:tc>
          <w:tcPr>
            <w:tcW w:w="2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Papel no projeto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Agnaldo Hermínio de Carvalho Dias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SEFA / CRE / AGTI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fone: (41) 3321-9275</w:t>
            </w:r>
          </w:p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guina@sefa.pr.gov.br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Co-responsável pelo projeto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Ivone Yoko Kawano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SEFA / CRE / IGA / SCA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spacing w:after="6"/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</w:t>
            </w:r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(41) 3321-9328</w:t>
            </w:r>
          </w:p>
          <w:p w:rsidR="00A04DE1" w:rsidRDefault="00615ECD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ikawano@sefa.pr.gov.br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Co-responsável por testar e homologar produtos.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Marcia Cristina Rodrigues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SEFA / CRE / IGA / SCA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spacing w:after="6"/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</w:t>
            </w:r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(41) 3321-9326</w:t>
            </w:r>
          </w:p>
          <w:p w:rsidR="00A04DE1" w:rsidRDefault="00615ECD">
            <w:pPr>
              <w:pStyle w:val="TableContents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marciar@sefa.pr.gov.br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Responsável pelo projeto no cliente.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Suzane Aparecida Gambetta Dobjenski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SEFA / CRE / IGA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spacing w:after="6"/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</w:t>
            </w:r>
            <w:r>
              <w:rPr>
                <w:rFonts w:ascii="Arial" w:hAnsi="Arial"/>
                <w:sz w:val="20"/>
                <w:szCs w:val="20"/>
              </w:rPr>
              <w:t xml:space="preserve">: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(41) 3321-9312</w:t>
            </w:r>
          </w:p>
          <w:p w:rsidR="00A04DE1" w:rsidRDefault="00615ECD">
            <w:pPr>
              <w:pStyle w:val="TableContents"/>
            </w:pPr>
            <w:bookmarkStart w:id="1" w:name="insert_plugin_3_58947_s1_r1"/>
            <w:bookmarkStart w:id="2" w:name="div_toaddress_full_58947_s1_r1"/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gambetta@sefa.pr.gov.br </w:t>
            </w:r>
            <w:bookmarkEnd w:id="1"/>
            <w:bookmarkEnd w:id="2"/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Patrocinador</w:t>
            </w:r>
          </w:p>
          <w:p w:rsidR="00A04DE1" w:rsidRDefault="00A04DE1">
            <w:pPr>
              <w:pStyle w:val="TableContents"/>
              <w:rPr>
                <w:rFonts w:ascii="Arial" w:hAnsi="Arial"/>
                <w:i/>
                <w:iCs/>
                <w:color w:val="0000FF"/>
                <w:sz w:val="20"/>
                <w:szCs w:val="20"/>
              </w:rPr>
            </w:pP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Daniel Rodaczynski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CELEPAR/DIDES-C1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fone: 3321-9476</w:t>
            </w:r>
          </w:p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drodaczynski@celepar.pr.gov.br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Responsável pelos serviços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Evelyne Ferraz Ribeiro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CELEPAR/DIDES-C1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fone: 3321-9373</w:t>
            </w:r>
          </w:p>
          <w:p w:rsidR="00A04DE1" w:rsidRDefault="00615ECD">
            <w:pPr>
              <w:pStyle w:val="Standard"/>
              <w:autoSpaceDE w:val="0"/>
              <w:rPr>
                <w:rFonts w:ascii="Arial" w:eastAsia="ArialMT" w:hAnsi="Arial" w:cs="ArialMT"/>
                <w:sz w:val="18"/>
                <w:szCs w:val="18"/>
              </w:rPr>
            </w:pPr>
            <w:r>
              <w:rPr>
                <w:rFonts w:ascii="Arial" w:eastAsia="ArialMT" w:hAnsi="Arial" w:cs="ArialMT"/>
                <w:sz w:val="18"/>
                <w:szCs w:val="18"/>
              </w:rPr>
              <w:t>evelyneribeiro@celepar.pr.gov.br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Gerente do Projeto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Hélio Makoto Goto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CELEPAR/DIDES-C1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fone: 3321-9375</w:t>
            </w:r>
          </w:p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goto@celepar.pr.gov.br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Responsável pelas rotinas mainframe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Marcelo Fermann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CELEPAR/DITIS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fone: 3200-5091</w:t>
            </w:r>
          </w:p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marcelog@celepar.pr.gov.br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Responsável pela Infraestrutura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Marcelo Luiz Hummelgen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CELEPAR/GDS-C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fone: 3321-9075</w:t>
            </w:r>
          </w:p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mluiz@celepar.pr.gov.br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Representante PMO na SEFA/CRE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Raphael Cabral Facco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CELEPAR/DIDES-C1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fone: 3321-9075</w:t>
            </w:r>
          </w:p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raphaelfacco@celepar.pr.gov.br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Desenvolvedor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Jacy Sampaio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Portal Nacional - GNRE   SEFAZ-PE - STI/GESA/DEPT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fone: (81) 3183-6625</w:t>
            </w:r>
          </w:p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sti.gesa.gon@sefaz.pe.gov.br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Gerente do Portal Nacional da GNRE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Rui Sampaio</w:t>
            </w:r>
          </w:p>
        </w:tc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Portal Nacional - GNRE   SEFAZ-PE - STI/GESA/DEPT</w:t>
            </w:r>
          </w:p>
        </w:tc>
        <w:tc>
          <w:tcPr>
            <w:tcW w:w="29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fone: (81) 3183-6630</w:t>
            </w:r>
          </w:p>
          <w:p w:rsidR="00A04DE1" w:rsidRDefault="00615ECD">
            <w:pPr>
              <w:pStyle w:val="Standard"/>
              <w:autoSpaceDE w:val="0"/>
              <w:rPr>
                <w:rFonts w:ascii="ArialMT" w:eastAsia="ArialMT" w:hAnsi="ArialMT" w:cs="ArialMT"/>
                <w:sz w:val="20"/>
                <w:szCs w:val="20"/>
              </w:rPr>
            </w:pPr>
            <w:r>
              <w:rPr>
                <w:rFonts w:ascii="ArialMT" w:eastAsia="ArialMT" w:hAnsi="ArialMT" w:cs="ArialMT"/>
                <w:sz w:val="20"/>
                <w:szCs w:val="20"/>
              </w:rPr>
              <w:t>rui.sampaio@sefaz.pe.gov.br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Desenvolvedor  Portal Nacional da GNRE</w:t>
            </w:r>
          </w:p>
        </w:tc>
      </w:tr>
    </w:tbl>
    <w:p w:rsidR="00A04DE1" w:rsidRDefault="00A04DE1">
      <w:pPr>
        <w:pStyle w:val="Standard"/>
        <w:ind w:left="709"/>
      </w:pPr>
    </w:p>
    <w:p w:rsidR="00A04DE1" w:rsidRDefault="00A04DE1">
      <w:pPr>
        <w:pStyle w:val="Standard"/>
      </w:pPr>
    </w:p>
    <w:p w:rsidR="00A04DE1" w:rsidRDefault="00A04DE1">
      <w:pPr>
        <w:pStyle w:val="Standard"/>
        <w:pageBreakBefore/>
      </w:pP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9.6 Matriz de Responsabilidade</w:t>
      </w:r>
    </w:p>
    <w:p w:rsidR="00A04DE1" w:rsidRDefault="00A04DE1">
      <w:pPr>
        <w:pStyle w:val="Standard"/>
      </w:pPr>
    </w:p>
    <w:tbl>
      <w:tblPr>
        <w:tblW w:w="9071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8"/>
        <w:gridCol w:w="1157"/>
        <w:gridCol w:w="838"/>
        <w:gridCol w:w="1365"/>
        <w:gridCol w:w="1191"/>
        <w:gridCol w:w="1132"/>
        <w:gridCol w:w="1210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Responsabilidade</w:t>
            </w:r>
          </w:p>
        </w:tc>
        <w:tc>
          <w:tcPr>
            <w:tcW w:w="1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Representante PMO</w:t>
            </w:r>
          </w:p>
        </w:tc>
        <w:tc>
          <w:tcPr>
            <w:tcW w:w="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Gerente Projeto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Responsável pelos serviços na DIDES-C1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Responsável pelas rotinas Mainframe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Responsável Infraestrutura GTI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Responsável Portal Nacional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Elaborar Plano do Projeto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Elaborar Cronograma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Aprovar Arquitetura  de Solução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Disponibilizar ambiente de desenvolvimento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A04DE1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Disponibilizar Infraestrutura para implantação produção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A04DE1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Desenvolver os web services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A04DE1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Disponibilizar monitoramento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A04DE1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Implementar Segurança de acesso pelo Portal Nacional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Implementar Rotinas Mainframe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A04DE1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A04DE1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Supervisionar Desenvolvimento da solução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A04DE1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2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Implantar Solução</w:t>
            </w:r>
          </w:p>
        </w:tc>
        <w:tc>
          <w:tcPr>
            <w:tcW w:w="11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13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1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04DE1" w:rsidRDefault="00615ECD">
            <w:pPr>
              <w:pStyle w:val="TableContents"/>
              <w:shd w:val="clear" w:color="auto" w:fill="E6E6FF"/>
              <w:spacing w:before="113" w:after="119"/>
              <w:jc w:val="center"/>
              <w:rPr>
                <w:rFonts w:ascii="Arial" w:hAnsi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A-</w:t>
            </w:r>
            <w:r>
              <w:rPr>
                <w:rFonts w:ascii="Arial" w:hAnsi="Arial"/>
                <w:sz w:val="20"/>
                <w:szCs w:val="20"/>
                <w:u w:val="single"/>
              </w:rPr>
              <w:t>Aprova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; C-</w:t>
            </w:r>
            <w:r>
              <w:rPr>
                <w:rFonts w:ascii="Arial" w:hAnsi="Arial"/>
                <w:sz w:val="20"/>
                <w:szCs w:val="20"/>
                <w:u w:val="single"/>
              </w:rPr>
              <w:t>Consultado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; E-</w:t>
            </w:r>
            <w:r>
              <w:rPr>
                <w:rFonts w:ascii="Arial" w:hAnsi="Arial"/>
                <w:sz w:val="20"/>
                <w:szCs w:val="20"/>
                <w:u w:val="single"/>
              </w:rPr>
              <w:t>Executa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; I-</w:t>
            </w:r>
            <w:r>
              <w:rPr>
                <w:rFonts w:ascii="Arial" w:hAnsi="Arial"/>
                <w:sz w:val="20"/>
                <w:szCs w:val="20"/>
                <w:u w:val="single"/>
              </w:rPr>
              <w:t>Informado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; P-</w:t>
            </w:r>
            <w:r>
              <w:rPr>
                <w:rFonts w:ascii="Arial" w:hAnsi="Arial"/>
                <w:sz w:val="20"/>
                <w:szCs w:val="20"/>
                <w:u w:val="single"/>
              </w:rPr>
              <w:t>Participa</w:t>
            </w:r>
            <w:r>
              <w:rPr>
                <w:rFonts w:ascii="Arial" w:hAnsi="Arial"/>
                <w:b/>
                <w:bCs/>
                <w:sz w:val="20"/>
                <w:szCs w:val="20"/>
                <w:u w:val="single"/>
              </w:rPr>
              <w:t>; T-</w:t>
            </w:r>
            <w:r>
              <w:rPr>
                <w:rFonts w:ascii="Arial" w:hAnsi="Arial"/>
                <w:sz w:val="20"/>
                <w:szCs w:val="20"/>
                <w:u w:val="single"/>
              </w:rPr>
              <w:t>Testa</w:t>
            </w:r>
          </w:p>
        </w:tc>
      </w:tr>
    </w:tbl>
    <w:p w:rsidR="00A04DE1" w:rsidRDefault="00A04DE1">
      <w:pPr>
        <w:pStyle w:val="Standard"/>
      </w:pPr>
    </w:p>
    <w:p w:rsidR="00A04DE1" w:rsidRDefault="00A04DE1">
      <w:pPr>
        <w:pStyle w:val="Standard"/>
        <w:pageBreakBefore/>
      </w:pPr>
    </w:p>
    <w:p w:rsidR="00A04DE1" w:rsidRDefault="00615ECD">
      <w:pPr>
        <w:pStyle w:val="Ttulo1"/>
        <w:numPr>
          <w:ilvl w:val="0"/>
          <w:numId w:val="0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10 COMPROMISSOS, PREMISSAS E RESTRIÇÕES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10.1 Compromissos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</w:pPr>
      <w:r>
        <w:rPr>
          <w:rFonts w:ascii="Arial" w:hAnsi="Arial"/>
          <w:sz w:val="21"/>
          <w:szCs w:val="21"/>
        </w:rPr>
        <w:t xml:space="preserve">A equipe técnica do Projeto será constituída pelos analistas da CELEPAR e </w:t>
      </w:r>
      <w:r>
        <w:rPr>
          <w:rFonts w:ascii="Arial" w:eastAsia="ArialMT" w:hAnsi="Arial" w:cs="ArialMT"/>
          <w:sz w:val="21"/>
          <w:szCs w:val="21"/>
        </w:rPr>
        <w:t>auditores fiscais da SEFA/CRE que trabalharão em conjunto na gestão de todo o projeto.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t>A CELEPAR/DIDES-C1 disponibilizará analistas para desenvolver a solução.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t>A CELEPAR/GTI disponibilizará infraestrutura e técnicos para montagem do ambiente de desenvolvimento, homologação e produção.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t>A SEFA/CRE disponibilizará os auditores fiscais para auxiliar os analistas na produção de artefatos do projeto e para homologar a solução.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eastAsia="ArialMT" w:hAnsi="Arial" w:cs="ArialMT"/>
          <w:sz w:val="21"/>
          <w:szCs w:val="21"/>
        </w:rPr>
      </w:pPr>
      <w:r>
        <w:rPr>
          <w:rFonts w:ascii="Arial" w:eastAsia="ArialMT" w:hAnsi="Arial" w:cs="ArialMT"/>
          <w:sz w:val="21"/>
          <w:szCs w:val="21"/>
        </w:rPr>
        <w:t>A equipe técnica do Portal Nacional deverá estar disponível para sanar possíveis problemas e dúvidas referentes a solução e trabalhar em conjunto na homologação e implantação.</w:t>
      </w:r>
    </w:p>
    <w:p w:rsidR="00A04DE1" w:rsidRDefault="00A04DE1">
      <w:pPr>
        <w:pStyle w:val="Standard"/>
        <w:spacing w:before="57" w:after="113" w:line="360" w:lineRule="auto"/>
        <w:rPr>
          <w:rFonts w:ascii="Arial" w:eastAsia="ArialMT" w:hAnsi="Arial" w:cs="ArialMT"/>
          <w:sz w:val="21"/>
          <w:szCs w:val="21"/>
        </w:rPr>
      </w:pP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10.2 Premissas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 CELEPAR deverá disponibilizar infraestrutura compatível com a solução proposta.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 integração com o Portal Nacional será feita através de Web Services.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A solução deverá seguir o manual </w:t>
      </w:r>
      <w:r>
        <w:t>de Integração – Padrões Técnicos de Comunicação – Versão 1.23 do Projeto GNRE Online.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t>Disponibilização do pacote 1 em homologação da SEFAZ/PE até 01 de Outubro de 2012.</w:t>
      </w:r>
    </w:p>
    <w:p w:rsidR="00A04DE1" w:rsidRDefault="00A04DE1">
      <w:pPr>
        <w:pStyle w:val="Standard"/>
        <w:spacing w:before="57" w:after="113" w:line="360" w:lineRule="auto"/>
        <w:rPr>
          <w:rFonts w:ascii="Arial" w:hAnsi="Arial"/>
          <w:sz w:val="21"/>
          <w:szCs w:val="21"/>
        </w:rPr>
      </w:pP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10.3 Restrições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 projeto deverá estar implantado até a desativação do programa GNRE offline.</w:t>
      </w:r>
    </w:p>
    <w:p w:rsidR="00A04DE1" w:rsidRDefault="00615ECD">
      <w:pPr>
        <w:pStyle w:val="Standard"/>
        <w:numPr>
          <w:ilvl w:val="0"/>
          <w:numId w:val="38"/>
        </w:numPr>
        <w:spacing w:before="57" w:after="113"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 tempo reduzido para desenvolvimento da solução.</w:t>
      </w:r>
    </w:p>
    <w:p w:rsidR="00A04DE1" w:rsidRDefault="00A04DE1">
      <w:pPr>
        <w:pStyle w:val="Standard"/>
        <w:spacing w:before="57" w:after="113" w:line="360" w:lineRule="auto"/>
        <w:rPr>
          <w:rFonts w:ascii="Arial" w:hAnsi="Arial"/>
          <w:sz w:val="21"/>
          <w:szCs w:val="21"/>
        </w:rPr>
      </w:pPr>
    </w:p>
    <w:p w:rsidR="00A04DE1" w:rsidRDefault="00A04DE1">
      <w:pPr>
        <w:pStyle w:val="Standard"/>
        <w:pageBreakBefore/>
        <w:spacing w:before="57" w:after="113" w:line="360" w:lineRule="auto"/>
        <w:rPr>
          <w:rFonts w:ascii="Arial" w:hAnsi="Arial"/>
          <w:sz w:val="21"/>
          <w:szCs w:val="21"/>
        </w:rPr>
      </w:pPr>
    </w:p>
    <w:p w:rsidR="00A04DE1" w:rsidRDefault="00615ECD">
      <w:pPr>
        <w:pStyle w:val="Ttulo1"/>
        <w:numPr>
          <w:ilvl w:val="0"/>
          <w:numId w:val="0"/>
        </w:numPr>
        <w:spacing w:before="181" w:after="193"/>
        <w:rPr>
          <w:rFonts w:ascii="Arial" w:hAnsi="Arial"/>
          <w:sz w:val="24"/>
        </w:rPr>
      </w:pPr>
      <w:r>
        <w:rPr>
          <w:rFonts w:ascii="Arial" w:hAnsi="Arial"/>
          <w:sz w:val="24"/>
        </w:rPr>
        <w:t>11 Análise de Riscos</w:t>
      </w:r>
    </w:p>
    <w:p w:rsidR="00A04DE1" w:rsidRDefault="00615ECD">
      <w:pPr>
        <w:pStyle w:val="Ttulo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11.1 Riscos de Projeto</w:t>
      </w:r>
    </w:p>
    <w:p w:rsidR="00A04DE1" w:rsidRDefault="00A04DE1">
      <w:pPr>
        <w:rPr>
          <w:rFonts w:ascii="Arial" w:hAnsi="Arial"/>
          <w:b/>
          <w:bCs/>
          <w:sz w:val="22"/>
          <w:szCs w:val="22"/>
        </w:rPr>
      </w:pPr>
    </w:p>
    <w:tbl>
      <w:tblPr>
        <w:tblW w:w="9071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2"/>
        <w:gridCol w:w="6611"/>
        <w:gridCol w:w="1047"/>
        <w:gridCol w:w="691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6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Probabilidade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Impacto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RIS01</w:t>
            </w:r>
          </w:p>
        </w:tc>
        <w:tc>
          <w:tcPr>
            <w:tcW w:w="66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Dificuldade de acompanhamento do desenvolvimento da solução que envolve múltiplas equipes de diferentes empresas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Alta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Alto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Ações</w:t>
            </w:r>
            <w:r>
              <w:rPr>
                <w:rFonts w:ascii="Arial" w:hAnsi="Arial"/>
                <w:sz w:val="20"/>
                <w:szCs w:val="20"/>
              </w:rPr>
              <w:t>: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a) Definição clara dos responsáveis por cada item do Nível 1 da EAP.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b) Reuniões de acompanhamento semanais do gerente de projeto com estes responsáveis.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c) Ações de correção rápidas para tratar não conformidades e atrasos e comunicação eficiente destas ações aos envolvidos.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d) Atrasos que inviabilizem a entrega do projeto no prazo devem ser imediatamente escaladas aos respectivos níveis de decisão.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RIS02</w:t>
            </w:r>
          </w:p>
        </w:tc>
        <w:tc>
          <w:tcPr>
            <w:tcW w:w="66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Dificuldade de aplicação do plano de teste da solução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Média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Alto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Ações</w:t>
            </w:r>
            <w:r>
              <w:rPr>
                <w:rFonts w:ascii="Arial" w:hAnsi="Arial"/>
                <w:sz w:val="20"/>
                <w:szCs w:val="20"/>
              </w:rPr>
              <w:t>: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a) Agendar reunião com GTI para definição das atividades e responsabilidades na execução do plano de testes, inicialmente apenas no ambiente do Portal do Paraná, e depois, integrando com o Portal GNRE Nacional.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b) Agendar reunião com o responsável pelo portal Nacional para definir as ações e responsabilidades na execução dos testes de integração entre os portais.  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c) Dificuldades encontradas na execução do plano de testes, principalmente junto ao Portal Nacional, deve ser imediatamente escaladas aos respectivos níveis de decisão.</w:t>
            </w:r>
          </w:p>
        </w:tc>
      </w:tr>
    </w:tbl>
    <w:p w:rsidR="00A04DE1" w:rsidRDefault="00A04DE1">
      <w:pPr>
        <w:pStyle w:val="Standard"/>
        <w:spacing w:before="57" w:after="113" w:line="360" w:lineRule="auto"/>
        <w:rPr>
          <w:rFonts w:ascii="Arial" w:hAnsi="Arial"/>
          <w:sz w:val="21"/>
          <w:szCs w:val="21"/>
        </w:rPr>
      </w:pPr>
    </w:p>
    <w:p w:rsidR="00A04DE1" w:rsidRDefault="00A04DE1">
      <w:pPr>
        <w:pStyle w:val="Standard"/>
        <w:pageBreakBefore/>
        <w:spacing w:before="57" w:after="113" w:line="360" w:lineRule="auto"/>
        <w:rPr>
          <w:rFonts w:ascii="Arial" w:hAnsi="Arial"/>
          <w:sz w:val="21"/>
          <w:szCs w:val="21"/>
        </w:rPr>
      </w:pPr>
    </w:p>
    <w:p w:rsidR="00A04DE1" w:rsidRDefault="00615ECD">
      <w:pPr>
        <w:pStyle w:val="Ttulo2"/>
        <w:spacing w:before="68" w:after="62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11.2 Riscos de Produto</w:t>
      </w:r>
    </w:p>
    <w:tbl>
      <w:tblPr>
        <w:tblW w:w="9071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2"/>
        <w:gridCol w:w="6611"/>
        <w:gridCol w:w="1047"/>
        <w:gridCol w:w="691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Risco</w:t>
            </w:r>
          </w:p>
        </w:tc>
        <w:tc>
          <w:tcPr>
            <w:tcW w:w="6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Probabilidade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Impacto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RIS03</w:t>
            </w:r>
          </w:p>
        </w:tc>
        <w:tc>
          <w:tcPr>
            <w:tcW w:w="66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Falta de clareza de papés e responsabilidades no processo de suporte ao usuário devido a interdependência do Portal Nacional com o  Portal do Paraná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Média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Médio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Ações</w:t>
            </w:r>
            <w:r>
              <w:rPr>
                <w:rFonts w:ascii="Arial" w:hAnsi="Arial"/>
                <w:sz w:val="20"/>
                <w:szCs w:val="20"/>
              </w:rPr>
              <w:t>: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a) Apresentar a IGA o que cabe ao Portal Nacional e o que cabe ao Portal do Paraná no processo de suporte ao usuário.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b) IGA deve acordar com o responsável do Portal Nacional como será o processo de suporte ao usuário e estabelecer papéis e responsabilidades.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c) Treinar a CAC da Receita Estadual para entendimento do processo de suporte aos serviços que serão disponibilizados neste projeto e até onde vai a responsabilidade do suporte do Paraná e o que cabe ser provido pelo Portal Nacional e como endereçar o usuário para este atendimento.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RIS04</w:t>
            </w:r>
          </w:p>
        </w:tc>
        <w:tc>
          <w:tcPr>
            <w:tcW w:w="66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Dificuldade para efetuar ajustes, alterações e novas implementações na soluçãodevido a interdependência do Portal Nacional com o  Portal do Paraná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Média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Médio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Ações</w:t>
            </w:r>
            <w:r>
              <w:rPr>
                <w:rFonts w:ascii="Arial" w:hAnsi="Arial"/>
                <w:sz w:val="20"/>
                <w:szCs w:val="20"/>
              </w:rPr>
              <w:t>: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a) Apresentar a IGA a forte dependência do Portal Nacional para ajustes, alterações e novas implementações.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b) IGA deve acordar com o responsável do Portal Nacional como será o processo de melhoria da solução e estabelecer papéis e responsabilidades.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RIS05</w:t>
            </w:r>
          </w:p>
        </w:tc>
        <w:tc>
          <w:tcPr>
            <w:tcW w:w="66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spacing w:before="57" w:after="113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Arquitetura da solução apresentar instabilidades e quedas constantes de conexão entre servidores</w:t>
            </w:r>
          </w:p>
        </w:tc>
        <w:tc>
          <w:tcPr>
            <w:tcW w:w="10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Pequena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Alto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Ações</w:t>
            </w:r>
            <w:r>
              <w:rPr>
                <w:rFonts w:ascii="Arial" w:hAnsi="Arial"/>
                <w:sz w:val="20"/>
                <w:szCs w:val="20"/>
              </w:rPr>
              <w:t>: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a) Implementar rotina de monitoramento para identificar rapidamente qual o componente da arquitetura está apresentando instabilidade ou indisponibilidade.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b) Implementar os serviços contemplando mensagens de erro claras para fácil identificação do usuário e do suporte quanto a causa do problema.</w:t>
            </w:r>
          </w:p>
          <w:p w:rsidR="00A04DE1" w:rsidRDefault="00615ECD">
            <w:pPr>
              <w:pStyle w:val="TableContents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c) Estabelecer um processo claro de suporte, com definição dos responsáveis por cada componente da arquitetura, tanto no Portal Nacional como no Portal do Paraná e definir mecanismos para minimizar problemas na arquitetura.</w:t>
            </w:r>
          </w:p>
        </w:tc>
      </w:tr>
    </w:tbl>
    <w:p w:rsidR="00A04DE1" w:rsidRDefault="00A04DE1">
      <w:pPr>
        <w:pStyle w:val="Standard"/>
        <w:spacing w:before="57" w:after="113" w:line="360" w:lineRule="auto"/>
        <w:rPr>
          <w:rFonts w:ascii="Arial" w:hAnsi="Arial"/>
          <w:sz w:val="21"/>
          <w:szCs w:val="21"/>
        </w:rPr>
      </w:pPr>
    </w:p>
    <w:p w:rsidR="00A04DE1" w:rsidRDefault="00A04DE1">
      <w:pPr>
        <w:pStyle w:val="Standard"/>
        <w:pageBreakBefore/>
        <w:spacing w:before="57"/>
        <w:rPr>
          <w:rFonts w:ascii="Arial" w:hAnsi="Arial"/>
          <w:sz w:val="21"/>
          <w:szCs w:val="21"/>
        </w:rPr>
      </w:pPr>
    </w:p>
    <w:p w:rsidR="00A04DE1" w:rsidRDefault="00615ECD">
      <w:pPr>
        <w:pStyle w:val="Ttulo1"/>
        <w:numPr>
          <w:ilvl w:val="0"/>
          <w:numId w:val="0"/>
        </w:numPr>
        <w:spacing w:before="68" w:after="23"/>
        <w:rPr>
          <w:rFonts w:ascii="Arial" w:hAnsi="Arial"/>
          <w:sz w:val="24"/>
        </w:rPr>
      </w:pPr>
      <w:r>
        <w:rPr>
          <w:rFonts w:ascii="Arial" w:hAnsi="Arial"/>
          <w:sz w:val="24"/>
        </w:rPr>
        <w:t>12 Glossário de Termos</w:t>
      </w:r>
    </w:p>
    <w:p w:rsidR="00A04DE1" w:rsidRDefault="00A04DE1">
      <w:pPr>
        <w:pStyle w:val="Standard"/>
        <w:spacing w:before="68" w:after="23"/>
        <w:rPr>
          <w:rFonts w:ascii="Arial" w:hAnsi="Arial"/>
        </w:rPr>
      </w:pPr>
    </w:p>
    <w:tbl>
      <w:tblPr>
        <w:tblW w:w="9071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39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EAP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Estrutura Analítica do Projeto</w:t>
            </w:r>
          </w:p>
          <w:p w:rsidR="00A04DE1" w:rsidRDefault="00615ECD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EAP é um gráfico que apresenta a estrutura hierárquica do escopo do projeto. Neste projeto a EAP é apresentada parcialmente e deve ser completada no Plano do Projeto.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39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GNRE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Guia Nacional de Recolhimento de Tributos Estaduais</w:t>
            </w:r>
          </w:p>
          <w:p w:rsidR="00A04DE1" w:rsidRDefault="00615ECD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Documento nacional de arrecadação de tributos estaduais.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40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GNRE Nacional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Portal GNRE Nacional</w:t>
            </w:r>
          </w:p>
          <w:p w:rsidR="00A04DE1" w:rsidRDefault="00615ECD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Portal GNRE Nacional é utilizado pelos contribuintes, em nível nacional, para emissão da guia nacional para pagamento de tributos aos estados da federação, desta forma, incluindo o estado do Paraná. Este portal é mantido pela SEFAZ/PE.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40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GNRE Paraná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Portal GNRE Paraná</w:t>
            </w:r>
          </w:p>
          <w:p w:rsidR="00A04DE1" w:rsidRDefault="00615ECD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Portal GNRE Paraná é utilizado pelos contribuintes, em nível nacional, para emissão da guia nacional para pagamento de tributos ao  estado do Paraná. Este portal é parte do Portal Receita/PR e é mantido pela SEFA/PR.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40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GRPR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Guia de Recolhimento do estado do Paraná</w:t>
            </w:r>
          </w:p>
          <w:p w:rsidR="00A04DE1" w:rsidRDefault="00615ECD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Documento de arrecadação de tributos do estado do Paraná.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40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Jaguar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Framework Jaguar</w:t>
            </w:r>
          </w:p>
          <w:p w:rsidR="00A04DE1" w:rsidRDefault="00615ECD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É a estrutura padrão de desenvolvimento de sistemas em plataforma baixa adotado pela Celepar.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40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SEFA/PR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Secretaria da Fazenda do Estado do Paraná</w:t>
            </w:r>
          </w:p>
          <w:p w:rsidR="00A04DE1" w:rsidRDefault="00615ECD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É a sigla que representa o órgão de Fazenda do estado do Paraná.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40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SGR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Sistema de Controle de Guias e Repasses</w:t>
            </w:r>
          </w:p>
          <w:p w:rsidR="00A04DE1" w:rsidRDefault="00615ECD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 de apropriação de pagamentos da SEFA/PR. Desenvolvido em ambiente Mainframe, com tecnologia Natural/Adabas.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40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SLA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Service Level Agreement</w:t>
            </w:r>
          </w:p>
          <w:p w:rsidR="00A04DE1" w:rsidRDefault="00615ECD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Representa o acordo de nível de serviço firmado entre as partes, ou seja, provedor e consumidor do serviço. No caso, os serviços deste projeto contemplam a autorização da emissão da GNRE e a consulta aos dados da guia.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40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WS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Web services</w:t>
            </w:r>
          </w:p>
          <w:p w:rsidR="00A04DE1" w:rsidRDefault="00615ECD">
            <w:pPr>
              <w:pStyle w:val="Standard"/>
              <w:jc w:val="both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É uma solução utilizada na integração de sistemas e na comunicação entre  diferentes aplicações. Os </w:t>
            </w:r>
            <w:r>
              <w:rPr>
                <w:rFonts w:ascii="Arial" w:hAnsi="Arial"/>
                <w:i/>
                <w:sz w:val="20"/>
                <w:szCs w:val="20"/>
              </w:rPr>
              <w:t>Web services</w:t>
            </w:r>
            <w:r>
              <w:rPr>
                <w:rFonts w:ascii="Arial" w:hAnsi="Arial"/>
                <w:sz w:val="20"/>
                <w:szCs w:val="20"/>
              </w:rPr>
              <w:t xml:space="preserve"> são componentes que permitem às aplicações enviar e receber dados em formato XML.  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40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XML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eXtensible Markup Language</w:t>
            </w:r>
          </w:p>
          <w:p w:rsidR="00A04DE1" w:rsidRDefault="00615ECD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 aplicação pode ter a sua própria "linguagem", que é traduzida para uma linguagem universal, o formato XML, utilizado na troca de mensagens entre web services.</w:t>
            </w:r>
          </w:p>
        </w:tc>
      </w:tr>
      <w:tr w:rsidR="00A04DE1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4DE1" w:rsidRDefault="00615ECD">
            <w:pPr>
              <w:pStyle w:val="Standard"/>
              <w:numPr>
                <w:ilvl w:val="0"/>
                <w:numId w:val="40"/>
              </w:num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XSD</w:t>
            </w:r>
          </w:p>
          <w:p w:rsidR="00A04DE1" w:rsidRDefault="00615ECD">
            <w:pPr>
              <w:pStyle w:val="Standard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XML Schema Definition</w:t>
            </w:r>
          </w:p>
          <w:p w:rsidR="00A04DE1" w:rsidRDefault="00615ECD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É uma linguagem baseada no formato XML para definição de regras de validação em documentos no formato XML.</w:t>
            </w:r>
          </w:p>
        </w:tc>
      </w:tr>
    </w:tbl>
    <w:p w:rsidR="00A04DE1" w:rsidRDefault="00A04DE1">
      <w:pPr>
        <w:pStyle w:val="Standard"/>
      </w:pPr>
    </w:p>
    <w:sectPr w:rsidR="00A04DE1">
      <w:footerReference w:type="default" r:id="rId11"/>
      <w:footnotePr>
        <w:numRestart w:val="eachPage"/>
      </w:footnotePr>
      <w:endnotePr>
        <w:numFmt w:val="decimal"/>
      </w:endnotePr>
      <w:pgSz w:w="11906" w:h="16838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FCE" w:rsidRDefault="00FA2FCE">
      <w:r>
        <w:separator/>
      </w:r>
    </w:p>
  </w:endnote>
  <w:endnote w:type="continuationSeparator" w:id="0">
    <w:p w:rsidR="00FA2FCE" w:rsidRDefault="00FA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Helvetica, Arial">
    <w:charset w:val="00"/>
    <w:family w:val="swiss"/>
    <w:pitch w:val="variable"/>
  </w:font>
  <w:font w:name="ArialMT">
    <w:altName w:val="Arial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ECD" w:rsidRDefault="00615E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48585C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FCE" w:rsidRDefault="00FA2FCE">
      <w:r>
        <w:rPr>
          <w:color w:val="000000"/>
        </w:rPr>
        <w:separator/>
      </w:r>
    </w:p>
  </w:footnote>
  <w:footnote w:type="continuationSeparator" w:id="0">
    <w:p w:rsidR="00FA2FCE" w:rsidRDefault="00FA2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137E"/>
    <w:multiLevelType w:val="multilevel"/>
    <w:tmpl w:val="FECEE978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10B52BFC"/>
    <w:multiLevelType w:val="multilevel"/>
    <w:tmpl w:val="2730E0B4"/>
    <w:styleLink w:val="WWOutlineListStyle1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lowerLetter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11587D73"/>
    <w:multiLevelType w:val="multilevel"/>
    <w:tmpl w:val="041CEF6E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">
    <w:nsid w:val="11E128DE"/>
    <w:multiLevelType w:val="multilevel"/>
    <w:tmpl w:val="32E8758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4">
    <w:nsid w:val="160B64C5"/>
    <w:multiLevelType w:val="multilevel"/>
    <w:tmpl w:val="3B2EA35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5">
    <w:nsid w:val="17321B4A"/>
    <w:multiLevelType w:val="multilevel"/>
    <w:tmpl w:val="55D6697E"/>
    <w:lvl w:ilvl="0">
      <w:numFmt w:val="bullet"/>
      <w:lvlText w:val="●"/>
      <w:lvlJc w:val="left"/>
      <w:pPr>
        <w:ind w:left="709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429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2149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2869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3589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4309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5029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5749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6469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">
    <w:nsid w:val="192F4F26"/>
    <w:multiLevelType w:val="multilevel"/>
    <w:tmpl w:val="7ADEF448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7">
    <w:nsid w:val="1B98413A"/>
    <w:multiLevelType w:val="multilevel"/>
    <w:tmpl w:val="03729774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1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8">
    <w:nsid w:val="224620F7"/>
    <w:multiLevelType w:val="multilevel"/>
    <w:tmpl w:val="A5566A26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9">
    <w:nsid w:val="23B80707"/>
    <w:multiLevelType w:val="multilevel"/>
    <w:tmpl w:val="A1000AF6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0">
    <w:nsid w:val="29DE756D"/>
    <w:multiLevelType w:val="multilevel"/>
    <w:tmpl w:val="3CB0BB20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1">
    <w:nsid w:val="2A721E40"/>
    <w:multiLevelType w:val="multilevel"/>
    <w:tmpl w:val="5FE08D0E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12">
    <w:nsid w:val="2AA41120"/>
    <w:multiLevelType w:val="multilevel"/>
    <w:tmpl w:val="7B4C8F3E"/>
    <w:styleLink w:val="List1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13">
    <w:nsid w:val="2E0833F3"/>
    <w:multiLevelType w:val="multilevel"/>
    <w:tmpl w:val="4C7A5378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4">
    <w:nsid w:val="2FCC5ABE"/>
    <w:multiLevelType w:val="multilevel"/>
    <w:tmpl w:val="E44A7F7C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5">
    <w:nsid w:val="32B166BC"/>
    <w:multiLevelType w:val="multilevel"/>
    <w:tmpl w:val="2CA29C72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6">
    <w:nsid w:val="34862EC1"/>
    <w:multiLevelType w:val="multilevel"/>
    <w:tmpl w:val="A1A609C0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7">
    <w:nsid w:val="34CB14BB"/>
    <w:multiLevelType w:val="multilevel"/>
    <w:tmpl w:val="F3709222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18">
    <w:nsid w:val="401070A5"/>
    <w:multiLevelType w:val="multilevel"/>
    <w:tmpl w:val="724082B8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9">
    <w:nsid w:val="429C107D"/>
    <w:multiLevelType w:val="multilevel"/>
    <w:tmpl w:val="8E04CF4E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0">
    <w:nsid w:val="44E41270"/>
    <w:multiLevelType w:val="multilevel"/>
    <w:tmpl w:val="EA961780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1">
    <w:nsid w:val="462B293D"/>
    <w:multiLevelType w:val="multilevel"/>
    <w:tmpl w:val="988A66AC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2">
    <w:nsid w:val="4AB30017"/>
    <w:multiLevelType w:val="multilevel"/>
    <w:tmpl w:val="2AEE38F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3">
    <w:nsid w:val="4B220AC2"/>
    <w:multiLevelType w:val="multilevel"/>
    <w:tmpl w:val="D4985D94"/>
    <w:lvl w:ilvl="0">
      <w:numFmt w:val="bullet"/>
      <w:lvlText w:val="•"/>
      <w:lvlJc w:val="left"/>
      <w:pPr>
        <w:ind w:left="360" w:firstLine="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360" w:firstLine="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360" w:firstLine="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360" w:firstLine="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360" w:firstLine="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360" w:firstLine="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360" w:firstLine="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60" w:firstLine="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" w:firstLine="0"/>
      </w:pPr>
      <w:rPr>
        <w:rFonts w:ascii="StarSymbol" w:eastAsia="StarSymbol" w:hAnsi="StarSymbol" w:cs="StarSymbol"/>
        <w:sz w:val="18"/>
        <w:szCs w:val="18"/>
      </w:rPr>
    </w:lvl>
  </w:abstractNum>
  <w:abstractNum w:abstractNumId="24">
    <w:nsid w:val="4C5D5254"/>
    <w:multiLevelType w:val="multilevel"/>
    <w:tmpl w:val="59A204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501E498A"/>
    <w:multiLevelType w:val="multilevel"/>
    <w:tmpl w:val="E020BEE4"/>
    <w:styleLink w:val="WW8Num1"/>
    <w:lvl w:ilvl="0">
      <w:numFmt w:val="bullet"/>
      <w:lvlText w:val=""/>
      <w:lvlJc w:val="left"/>
      <w:pPr>
        <w:ind w:left="6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2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20" w:hanging="360"/>
      </w:pPr>
      <w:rPr>
        <w:rFonts w:ascii="Wingdings" w:hAnsi="Wingdings"/>
      </w:rPr>
    </w:lvl>
  </w:abstractNum>
  <w:abstractNum w:abstractNumId="26">
    <w:nsid w:val="53070D61"/>
    <w:multiLevelType w:val="multilevel"/>
    <w:tmpl w:val="CB667C6C"/>
    <w:styleLink w:val="WWOutlineListStyle2"/>
    <w:lvl w:ilvl="0">
      <w:start w:val="1"/>
      <w:numFmt w:val="decimal"/>
      <w:pStyle w:val="Ttulo1"/>
      <w:lvlText w:val="%1 "/>
      <w:lvlJc w:val="left"/>
    </w:lvl>
    <w:lvl w:ilvl="1">
      <w:start w:val="1"/>
      <w:numFmt w:val="none"/>
      <w:lvlText w:val="%2 "/>
      <w:lvlJc w:val="left"/>
    </w:lvl>
    <w:lvl w:ilvl="2">
      <w:start w:val="1"/>
      <w:numFmt w:val="none"/>
      <w:lvlText w:val="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7">
    <w:nsid w:val="537B4AC3"/>
    <w:multiLevelType w:val="multilevel"/>
    <w:tmpl w:val="A044E6B8"/>
    <w:styleLink w:val="numeracaoABNT"/>
    <w:lvl w:ilvl="0">
      <w:start w:val="1"/>
      <w:numFmt w:val="decimal"/>
      <w:pStyle w:val="Subtitulo2ABNT"/>
      <w:lvlText w:val=" %1 "/>
      <w:lvlJc w:val="left"/>
      <w:pPr>
        <w:ind w:left="283" w:hanging="283"/>
      </w:pPr>
    </w:lvl>
    <w:lvl w:ilvl="1">
      <w:start w:val="1"/>
      <w:numFmt w:val="decimal"/>
      <w:lvlText w:val=" %1.%2 "/>
      <w:lvlJc w:val="left"/>
      <w:pPr>
        <w:ind w:left="567" w:hanging="283"/>
      </w:pPr>
    </w:lvl>
    <w:lvl w:ilvl="2">
      <w:start w:val="1"/>
      <w:numFmt w:val="decimal"/>
      <w:lvlText w:val=" %1.%2.%3 "/>
      <w:lvlJc w:val="left"/>
      <w:pPr>
        <w:ind w:left="850" w:hanging="283"/>
      </w:pPr>
    </w:lvl>
    <w:lvl w:ilvl="3">
      <w:start w:val="1"/>
      <w:numFmt w:val="decimal"/>
      <w:lvlText w:val=" %1.%2.%3.%4 "/>
      <w:lvlJc w:val="left"/>
      <w:pPr>
        <w:ind w:left="1134" w:hanging="283"/>
      </w:pPr>
    </w:lvl>
    <w:lvl w:ilvl="4">
      <w:start w:val="1"/>
      <w:numFmt w:val="decimal"/>
      <w:lvlText w:val=" %1.%2.%3.%4.%5 "/>
      <w:lvlJc w:val="left"/>
      <w:pPr>
        <w:ind w:left="1417" w:hanging="283"/>
      </w:pPr>
    </w:lvl>
    <w:lvl w:ilvl="5">
      <w:start w:val="1"/>
      <w:numFmt w:val="decimal"/>
      <w:lvlText w:val=" %1.%2.%3.%4.%5.%6 "/>
      <w:lvlJc w:val="left"/>
      <w:pPr>
        <w:ind w:left="1701" w:hanging="283"/>
      </w:pPr>
    </w:lvl>
    <w:lvl w:ilvl="6">
      <w:start w:val="1"/>
      <w:numFmt w:val="decimal"/>
      <w:lvlText w:val=" %1.%2.%3.%4.%5.%6.%7 "/>
      <w:lvlJc w:val="left"/>
      <w:pPr>
        <w:ind w:left="1984" w:hanging="283"/>
      </w:pPr>
    </w:lvl>
    <w:lvl w:ilvl="7">
      <w:start w:val="1"/>
      <w:numFmt w:val="decimal"/>
      <w:lvlText w:val=" %1.%2.%3.%4.%5.%6.%7.%8 "/>
      <w:lvlJc w:val="left"/>
      <w:pPr>
        <w:ind w:left="2268" w:hanging="283"/>
      </w:pPr>
    </w:lvl>
    <w:lvl w:ilvl="8">
      <w:start w:val="1"/>
      <w:numFmt w:val="decimal"/>
      <w:lvlText w:val=" %1.%2.%3.%4.%5.%6.%7.%8.%9 "/>
      <w:lvlJc w:val="left"/>
      <w:pPr>
        <w:ind w:left="2551" w:hanging="283"/>
      </w:pPr>
    </w:lvl>
  </w:abstractNum>
  <w:abstractNum w:abstractNumId="28">
    <w:nsid w:val="58DB0B6D"/>
    <w:multiLevelType w:val="multilevel"/>
    <w:tmpl w:val="E9DC6586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9">
    <w:nsid w:val="5E8F6A5D"/>
    <w:multiLevelType w:val="multilevel"/>
    <w:tmpl w:val="65CCCBA4"/>
    <w:lvl w:ilvl="0">
      <w:numFmt w:val="bullet"/>
      <w:lvlText w:val="•"/>
      <w:lvlJc w:val="left"/>
      <w:pPr>
        <w:ind w:left="283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567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850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30">
    <w:nsid w:val="6092082F"/>
    <w:multiLevelType w:val="multilevel"/>
    <w:tmpl w:val="42763C6A"/>
    <w:styleLink w:val="List5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31">
    <w:nsid w:val="611C36A0"/>
    <w:multiLevelType w:val="multilevel"/>
    <w:tmpl w:val="C95EA74C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2">
    <w:nsid w:val="61524EB6"/>
    <w:multiLevelType w:val="multilevel"/>
    <w:tmpl w:val="A52E4E9E"/>
    <w:styleLink w:val="WW8Num52"/>
    <w:lvl w:ilvl="0">
      <w:numFmt w:val="bullet"/>
      <w:lvlText w:val=""/>
      <w:lvlJc w:val="left"/>
      <w:pPr>
        <w:ind w:left="6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2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20" w:hanging="360"/>
      </w:pPr>
      <w:rPr>
        <w:rFonts w:ascii="Wingdings" w:hAnsi="Wingdings"/>
      </w:rPr>
    </w:lvl>
  </w:abstractNum>
  <w:abstractNum w:abstractNumId="33">
    <w:nsid w:val="63CE13C0"/>
    <w:multiLevelType w:val="multilevel"/>
    <w:tmpl w:val="B35C43EA"/>
    <w:styleLink w:val="WW8Num3"/>
    <w:lvl w:ilvl="0">
      <w:numFmt w:val="bullet"/>
      <w:pStyle w:val="NormalItem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216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600" w:hanging="360"/>
      </w:pPr>
      <w:rPr>
        <w:rFonts w:ascii="Symbol" w:hAnsi="Symbol"/>
      </w:rPr>
    </w:lvl>
  </w:abstractNum>
  <w:abstractNum w:abstractNumId="34">
    <w:nsid w:val="63F27BE9"/>
    <w:multiLevelType w:val="multilevel"/>
    <w:tmpl w:val="E312D716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7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35">
    <w:nsid w:val="69594F88"/>
    <w:multiLevelType w:val="multilevel"/>
    <w:tmpl w:val="D6D09ABA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6">
    <w:nsid w:val="6A20165B"/>
    <w:multiLevelType w:val="multilevel"/>
    <w:tmpl w:val="CB64740A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7">
    <w:nsid w:val="7B971E77"/>
    <w:multiLevelType w:val="multilevel"/>
    <w:tmpl w:val="ED1CE114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38">
    <w:nsid w:val="7D417994"/>
    <w:multiLevelType w:val="multilevel"/>
    <w:tmpl w:val="CF70A180"/>
    <w:lvl w:ilvl="0">
      <w:start w:val="4"/>
      <w:numFmt w:val="decimal"/>
      <w:lvlText w:val="%1."/>
      <w:lvlJc w:val="left"/>
    </w:lvl>
    <w:lvl w:ilvl="1">
      <w:start w:val="3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9">
    <w:nsid w:val="7D70010F"/>
    <w:multiLevelType w:val="multilevel"/>
    <w:tmpl w:val="AE8A5020"/>
    <w:styleLink w:val="WWOutlineListStyle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lowerLetter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6"/>
  </w:num>
  <w:num w:numId="2">
    <w:abstractNumId w:val="35"/>
  </w:num>
  <w:num w:numId="3">
    <w:abstractNumId w:val="7"/>
  </w:num>
  <w:num w:numId="4">
    <w:abstractNumId w:val="34"/>
  </w:num>
  <w:num w:numId="5">
    <w:abstractNumId w:val="37"/>
  </w:num>
  <w:num w:numId="6">
    <w:abstractNumId w:val="11"/>
  </w:num>
  <w:num w:numId="7">
    <w:abstractNumId w:val="30"/>
  </w:num>
  <w:num w:numId="8">
    <w:abstractNumId w:val="1"/>
  </w:num>
  <w:num w:numId="9">
    <w:abstractNumId w:val="39"/>
  </w:num>
  <w:num w:numId="10">
    <w:abstractNumId w:val="12"/>
  </w:num>
  <w:num w:numId="11">
    <w:abstractNumId w:val="25"/>
  </w:num>
  <w:num w:numId="12">
    <w:abstractNumId w:val="27"/>
  </w:num>
  <w:num w:numId="13">
    <w:abstractNumId w:val="33"/>
  </w:num>
  <w:num w:numId="14">
    <w:abstractNumId w:val="32"/>
  </w:num>
  <w:num w:numId="15">
    <w:abstractNumId w:val="9"/>
  </w:num>
  <w:num w:numId="16">
    <w:abstractNumId w:val="31"/>
  </w:num>
  <w:num w:numId="17">
    <w:abstractNumId w:val="24"/>
  </w:num>
  <w:num w:numId="18">
    <w:abstractNumId w:val="18"/>
  </w:num>
  <w:num w:numId="19">
    <w:abstractNumId w:val="8"/>
  </w:num>
  <w:num w:numId="20">
    <w:abstractNumId w:val="20"/>
  </w:num>
  <w:num w:numId="21">
    <w:abstractNumId w:val="38"/>
  </w:num>
  <w:num w:numId="22">
    <w:abstractNumId w:val="2"/>
  </w:num>
  <w:num w:numId="23">
    <w:abstractNumId w:val="36"/>
  </w:num>
  <w:num w:numId="24">
    <w:abstractNumId w:val="5"/>
  </w:num>
  <w:num w:numId="25">
    <w:abstractNumId w:val="21"/>
  </w:num>
  <w:num w:numId="26">
    <w:abstractNumId w:val="16"/>
  </w:num>
  <w:num w:numId="27">
    <w:abstractNumId w:val="19"/>
  </w:num>
  <w:num w:numId="28">
    <w:abstractNumId w:val="22"/>
  </w:num>
  <w:num w:numId="29">
    <w:abstractNumId w:val="6"/>
  </w:num>
  <w:num w:numId="30">
    <w:abstractNumId w:val="0"/>
  </w:num>
  <w:num w:numId="31">
    <w:abstractNumId w:val="3"/>
  </w:num>
  <w:num w:numId="32">
    <w:abstractNumId w:val="28"/>
  </w:num>
  <w:num w:numId="33">
    <w:abstractNumId w:val="10"/>
  </w:num>
  <w:num w:numId="34">
    <w:abstractNumId w:val="15"/>
  </w:num>
  <w:num w:numId="35">
    <w:abstractNumId w:val="4"/>
  </w:num>
  <w:num w:numId="36">
    <w:abstractNumId w:val="14"/>
  </w:num>
  <w:num w:numId="37">
    <w:abstractNumId w:val="13"/>
  </w:num>
  <w:num w:numId="38">
    <w:abstractNumId w:val="23"/>
  </w:num>
  <w:num w:numId="39">
    <w:abstractNumId w:val="17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A04DE1"/>
    <w:rsid w:val="003D1F23"/>
    <w:rsid w:val="0048585C"/>
    <w:rsid w:val="005F79CA"/>
    <w:rsid w:val="00615ECD"/>
    <w:rsid w:val="00A04DE1"/>
    <w:rsid w:val="00C66DF6"/>
    <w:rsid w:val="00E15D98"/>
    <w:rsid w:val="00FA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pt-B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textAlignment w:val="auto"/>
    </w:pPr>
    <w:rPr>
      <w:sz w:val="20"/>
      <w:szCs w:val="20"/>
    </w:rPr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240" w:after="360"/>
      <w:outlineLvl w:val="0"/>
    </w:pPr>
    <w:rPr>
      <w:rFonts w:ascii="Nimbus Roman No9 L" w:hAnsi="Nimbus Roman No9 L"/>
      <w:b/>
      <w:caps/>
      <w:color w:val="000000"/>
      <w:sz w:val="28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sz w:val="24"/>
      <w:szCs w:val="24"/>
    </w:rPr>
  </w:style>
  <w:style w:type="paragraph" w:styleId="Ttulo4">
    <w:name w:val="heading 4"/>
    <w:basedOn w:val="Ttulo"/>
    <w:next w:val="Textbody"/>
    <w:pPr>
      <w:jc w:val="left"/>
      <w:outlineLvl w:val="3"/>
    </w:pPr>
    <w:rPr>
      <w:rFonts w:ascii="Nimbus Roman No9 L" w:hAnsi="Nimbus Roman No9 L"/>
      <w:bCs/>
      <w:i/>
      <w:iCs/>
      <w:caps w:val="0"/>
    </w:rPr>
  </w:style>
  <w:style w:type="paragraph" w:styleId="Ttulo5">
    <w:name w:val="heading 5"/>
    <w:basedOn w:val="Ttulo"/>
    <w:next w:val="Textbody"/>
    <w:pPr>
      <w:outlineLvl w:val="4"/>
    </w:pPr>
    <w:rPr>
      <w:rFonts w:ascii="Nimbus Roman No9 L" w:hAnsi="Nimbus Roman No9 L"/>
      <w:bCs/>
    </w:rPr>
  </w:style>
  <w:style w:type="paragraph" w:styleId="Ttulo6">
    <w:name w:val="heading 6"/>
    <w:basedOn w:val="Ttulo"/>
    <w:next w:val="Textbody"/>
    <w:pPr>
      <w:outlineLvl w:val="5"/>
    </w:pPr>
    <w:rPr>
      <w:rFonts w:ascii="Nimbus Roman No9 L" w:hAnsi="Nimbus Roman No9 L"/>
      <w:bCs/>
    </w:rPr>
  </w:style>
  <w:style w:type="paragraph" w:styleId="Ttulo7">
    <w:name w:val="heading 7"/>
    <w:basedOn w:val="Ttulo"/>
    <w:next w:val="Textbody"/>
    <w:pPr>
      <w:outlineLvl w:val="6"/>
    </w:pPr>
    <w:rPr>
      <w:bCs/>
    </w:rPr>
  </w:style>
  <w:style w:type="paragraph" w:styleId="Ttulo8">
    <w:name w:val="heading 8"/>
    <w:basedOn w:val="Ttulo"/>
    <w:next w:val="Textbody"/>
    <w:pPr>
      <w:outlineLvl w:val="7"/>
    </w:pPr>
    <w:rPr>
      <w:bCs/>
    </w:rPr>
  </w:style>
  <w:style w:type="paragraph" w:styleId="Ttulo9">
    <w:name w:val="heading 9"/>
    <w:basedOn w:val="Ttulo"/>
    <w:next w:val="Textbody"/>
    <w:pPr>
      <w:outlineLvl w:val="8"/>
    </w:pPr>
    <w:rPr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2">
    <w:name w:val="WW_OutlineListStyle_2"/>
    <w:basedOn w:val="Semlista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Subttulo"/>
    <w:pPr>
      <w:keepNext/>
      <w:spacing w:before="120" w:after="480"/>
      <w:jc w:val="center"/>
    </w:pPr>
    <w:rPr>
      <w:rFonts w:ascii="Arial" w:eastAsia="Bitstream Vera Sans" w:hAnsi="Arial"/>
      <w:b/>
      <w:caps/>
      <w:sz w:val="32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Standard"/>
    <w:next w:val="Textbody"/>
    <w:pPr>
      <w:jc w:val="center"/>
    </w:pPr>
    <w:rPr>
      <w:sz w:val="36"/>
    </w:rPr>
  </w:style>
  <w:style w:type="paragraph" w:styleId="Lista">
    <w:name w:val="List"/>
    <w:basedOn w:val="Textbody"/>
    <w:rPr>
      <w:rFonts w:ascii="Times" w:hAnsi="Times"/>
    </w:rPr>
  </w:style>
  <w:style w:type="paragraph" w:customStyle="1" w:styleId="Numbering1Cont">
    <w:name w:val="Numbering 1 Cont."/>
    <w:basedOn w:val="Lista"/>
    <w:pPr>
      <w:ind w:left="283"/>
    </w:pPr>
  </w:style>
  <w:style w:type="paragraph" w:customStyle="1" w:styleId="List1">
    <w:name w:val="List 1"/>
    <w:basedOn w:val="Lista"/>
    <w:pPr>
      <w:ind w:left="283" w:hanging="283"/>
    </w:pPr>
  </w:style>
  <w:style w:type="paragraph" w:styleId="Lista2">
    <w:name w:val="List 2"/>
    <w:basedOn w:val="Lista"/>
    <w:pPr>
      <w:ind w:left="567" w:hanging="283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able">
    <w:name w:val="Table"/>
    <w:basedOn w:val="Legenda"/>
    <w:rPr>
      <w:rFonts w:ascii="Nimbus Roman No9 L" w:hAnsi="Nimbus Roman No9 L"/>
      <w:i w:val="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Ttulo"/>
    <w:pPr>
      <w:suppressLineNumbers/>
    </w:pPr>
    <w:rPr>
      <w:bCs/>
      <w:szCs w:val="32"/>
    </w:rPr>
  </w:style>
  <w:style w:type="paragraph" w:customStyle="1" w:styleId="Contents1">
    <w:name w:val="Contents 1"/>
    <w:basedOn w:val="Standard"/>
    <w:next w:val="Standard"/>
    <w:pPr>
      <w:spacing w:before="62" w:after="62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sz w:val="20"/>
    </w:rPr>
  </w:style>
  <w:style w:type="paragraph" w:customStyle="1" w:styleId="Orgao2">
    <w:name w:val="Orgao2"/>
    <w:basedOn w:val="Standard"/>
    <w:pPr>
      <w:jc w:val="center"/>
    </w:pPr>
    <w:rPr>
      <w:rFonts w:ascii="Arial" w:hAnsi="Arial"/>
      <w:sz w:val="28"/>
    </w:rPr>
  </w:style>
  <w:style w:type="paragraph" w:customStyle="1" w:styleId="Nomesistema">
    <w:name w:val="Nome sistema"/>
    <w:basedOn w:val="Standard"/>
    <w:pPr>
      <w:jc w:val="center"/>
    </w:pPr>
    <w:rPr>
      <w:rFonts w:ascii="Nimbus Roman No9 L" w:hAnsi="Nimbus Roman No9 L"/>
      <w:b/>
      <w:color w:val="000000"/>
      <w:sz w:val="28"/>
    </w:rPr>
  </w:style>
  <w:style w:type="paragraph" w:customStyle="1" w:styleId="Elaborao">
    <w:name w:val="Elaboração"/>
    <w:pPr>
      <w:widowControl/>
      <w:suppressAutoHyphens/>
      <w:spacing w:before="120"/>
      <w:jc w:val="center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UMRIO">
    <w:name w:val="SUMÁRIO"/>
    <w:basedOn w:val="Ttulo"/>
  </w:style>
  <w:style w:type="paragraph" w:customStyle="1" w:styleId="TC-TITULOCENTRADO">
    <w:name w:val="TC-TITULO CENTRADO"/>
    <w:pPr>
      <w:widowControl/>
      <w:suppressAutoHyphens/>
      <w:spacing w:before="20" w:after="480" w:line="480" w:lineRule="auto"/>
      <w:jc w:val="center"/>
    </w:pPr>
    <w:rPr>
      <w:rFonts w:ascii="Nimbus Roman No9 L" w:eastAsia="Times New Roman" w:hAnsi="Nimbus Roman No9 L" w:cs="Times New Roman"/>
      <w:b/>
      <w:caps/>
      <w:sz w:val="26"/>
      <w:szCs w:val="20"/>
      <w:lang w:bidi="ar-SA"/>
    </w:rPr>
  </w:style>
  <w:style w:type="paragraph" w:customStyle="1" w:styleId="TC-CAPACENTRALIZADO">
    <w:name w:val="TC-CAPA CENTRALIZADO"/>
    <w:basedOn w:val="TC-TITULOCENTRADO"/>
    <w:rPr>
      <w:sz w:val="28"/>
    </w:rPr>
  </w:style>
  <w:style w:type="paragraph" w:customStyle="1" w:styleId="ItensCapa">
    <w:name w:val="Itens_Capa"/>
    <w:basedOn w:val="Ttulo3"/>
  </w:style>
  <w:style w:type="paragraph" w:customStyle="1" w:styleId="paragrafonormal">
    <w:name w:val="paragrafo_normal"/>
    <w:basedOn w:val="Standard"/>
    <w:pPr>
      <w:spacing w:before="57" w:after="283" w:line="360" w:lineRule="auto"/>
      <w:jc w:val="both"/>
    </w:pPr>
    <w:rPr>
      <w:rFonts w:ascii="Nimbus Roman No9 L" w:hAnsi="Nimbus Roman No9 L"/>
    </w:rPr>
  </w:style>
  <w:style w:type="paragraph" w:customStyle="1" w:styleId="tensSumInfododoc">
    <w:name w:val="Ítens Sum Info do doc"/>
    <w:basedOn w:val="Standard"/>
    <w:pPr>
      <w:overflowPunct w:val="0"/>
      <w:autoSpaceDE w:val="0"/>
      <w:spacing w:before="120" w:after="120"/>
      <w:jc w:val="both"/>
    </w:pPr>
    <w:rPr>
      <w:rFonts w:ascii="Arial" w:hAnsi="Arial"/>
      <w:sz w:val="16"/>
      <w:szCs w:val="20"/>
    </w:rPr>
  </w:style>
  <w:style w:type="paragraph" w:customStyle="1" w:styleId="TtuloSumInfododoc">
    <w:name w:val="Título Sum Info do doc"/>
    <w:basedOn w:val="tensSumInfododoc"/>
    <w:pPr>
      <w:pageBreakBefore/>
      <w:jc w:val="center"/>
    </w:pPr>
    <w:rPr>
      <w:b/>
      <w:sz w:val="24"/>
    </w:rPr>
  </w:style>
  <w:style w:type="paragraph" w:customStyle="1" w:styleId="TextoABNT">
    <w:name w:val="Texto_ABNT"/>
    <w:basedOn w:val="Standard"/>
    <w:pPr>
      <w:spacing w:after="397" w:line="360" w:lineRule="auto"/>
      <w:ind w:firstLine="709"/>
      <w:jc w:val="both"/>
    </w:pPr>
    <w:rPr>
      <w:rFonts w:ascii="Arial" w:hAnsi="Arial"/>
    </w:rPr>
  </w:style>
  <w:style w:type="paragraph" w:customStyle="1" w:styleId="TtuloABNT">
    <w:name w:val="Título_ABNT"/>
    <w:basedOn w:val="TextoABNT"/>
    <w:next w:val="TextoABNT"/>
    <w:pPr>
      <w:spacing w:before="2324" w:after="1701"/>
    </w:pPr>
    <w:rPr>
      <w:b/>
      <w:caps/>
      <w:sz w:val="28"/>
    </w:rPr>
  </w:style>
  <w:style w:type="paragraph" w:customStyle="1" w:styleId="Subtitulo1ABNT">
    <w:name w:val="Subtitulo1_ABNT"/>
    <w:basedOn w:val="TtuloABNT"/>
    <w:pPr>
      <w:spacing w:before="850" w:after="454"/>
    </w:pPr>
    <w:rPr>
      <w:caps w:val="0"/>
      <w:sz w:val="26"/>
    </w:rPr>
  </w:style>
  <w:style w:type="paragraph" w:customStyle="1" w:styleId="Subtitulo2ABNT">
    <w:name w:val="Subtitulo2_ABNT"/>
    <w:basedOn w:val="Subtitulo1ABNT"/>
    <w:pPr>
      <w:numPr>
        <w:numId w:val="12"/>
      </w:numPr>
      <w:spacing w:before="283" w:after="113"/>
    </w:pPr>
    <w:rPr>
      <w:sz w:val="24"/>
    </w:rPr>
  </w:style>
  <w:style w:type="paragraph" w:customStyle="1" w:styleId="WW-Tabela">
    <w:name w:val="WW-Tabela"/>
    <w:basedOn w:val="Standard"/>
    <w:rPr>
      <w:rFonts w:ascii="Nimbus Roman No9 L" w:hAnsi="Nimbus Roman No9 L"/>
      <w:sz w:val="20"/>
    </w:rPr>
  </w:style>
  <w:style w:type="paragraph" w:customStyle="1" w:styleId="TabelaItem">
    <w:name w:val="TabelaItem"/>
    <w:basedOn w:val="WW-Tabela"/>
  </w:style>
  <w:style w:type="paragraph" w:customStyle="1" w:styleId="NormalItem">
    <w:name w:val="NormalItem"/>
    <w:basedOn w:val="TabelaItem"/>
    <w:pPr>
      <w:numPr>
        <w:numId w:val="13"/>
      </w:numPr>
    </w:pPr>
    <w:rPr>
      <w:rFonts w:ascii="Arial" w:hAnsi="Arial"/>
      <w:sz w:val="24"/>
    </w:rPr>
  </w:style>
  <w:style w:type="paragraph" w:customStyle="1" w:styleId="WW-Textodecomentrio">
    <w:name w:val="WW-Texto de comentário"/>
    <w:basedOn w:val="Standard"/>
  </w:style>
  <w:style w:type="paragraph" w:customStyle="1" w:styleId="textocentnormal">
    <w:name w:val="texto_cent_normal"/>
    <w:basedOn w:val="paragrafonormal"/>
    <w:pPr>
      <w:spacing w:before="0" w:after="113"/>
      <w:jc w:val="center"/>
    </w:pPr>
  </w:style>
  <w:style w:type="paragraph" w:customStyle="1" w:styleId="Heading10">
    <w:name w:val="Heading 10"/>
    <w:basedOn w:val="Ttulo"/>
    <w:next w:val="Textbody"/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</w:pPr>
    <w:rPr>
      <w:rFonts w:ascii="Helvetica, Arial" w:eastAsia="Arial" w:hAnsi="Helvetica, Arial" w:cs="Helvetica, Arial"/>
      <w:color w:val="000000"/>
      <w:lang w:eastAsia="zh-CN" w:bidi="ar-SA"/>
    </w:rPr>
  </w:style>
  <w:style w:type="paragraph" w:customStyle="1" w:styleId="CM43">
    <w:name w:val="CM43"/>
    <w:basedOn w:val="Default"/>
    <w:next w:val="Default"/>
    <w:pPr>
      <w:spacing w:after="230"/>
    </w:pPr>
  </w:style>
  <w:style w:type="paragraph" w:styleId="Recuodecorpodetexto2">
    <w:name w:val="Body Text Indent 2"/>
    <w:basedOn w:val="Standard"/>
    <w:pPr>
      <w:ind w:firstLine="708"/>
    </w:p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">
    <w:name w:val="Endnote Symbol"/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2z0">
    <w:name w:val="WW8Num52z0"/>
    <w:rPr>
      <w:rFonts w:ascii="Wingdings" w:hAnsi="Wingdings"/>
    </w:rPr>
  </w:style>
  <w:style w:type="character" w:customStyle="1" w:styleId="WW8Num52z1">
    <w:name w:val="WW8Num52z1"/>
    <w:rPr>
      <w:rFonts w:ascii="Courier New" w:hAnsi="Courier New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abealhoChar">
    <w:name w:val="Cabeçalho Char"/>
    <w:basedOn w:val="Fontepargpadro"/>
    <w:rPr>
      <w:sz w:val="20"/>
      <w:szCs w:val="20"/>
    </w:rPr>
  </w:style>
  <w:style w:type="character" w:customStyle="1" w:styleId="RodapChar">
    <w:name w:val="Rodapé Char"/>
    <w:basedOn w:val="Fontepargpadro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F23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F23"/>
    <w:rPr>
      <w:rFonts w:ascii="Tahoma" w:hAnsi="Tahoma"/>
      <w:sz w:val="16"/>
      <w:szCs w:val="16"/>
    </w:rPr>
  </w:style>
  <w:style w:type="character" w:customStyle="1" w:styleId="CabealhoChar1">
    <w:name w:val="Cabeçalho Char1"/>
    <w:basedOn w:val="Fontepargpadro"/>
    <w:rPr>
      <w:sz w:val="20"/>
      <w:szCs w:val="20"/>
    </w:rPr>
  </w:style>
  <w:style w:type="character" w:customStyle="1" w:styleId="RodapChar1">
    <w:name w:val="Rodapé Char1"/>
    <w:basedOn w:val="Fontepargpadro"/>
    <w:rPr>
      <w:sz w:val="20"/>
      <w:szCs w:val="20"/>
    </w:rPr>
  </w:style>
  <w:style w:type="numbering" w:customStyle="1" w:styleId="Numbering1">
    <w:name w:val="Numbering 1"/>
    <w:basedOn w:val="Semlista"/>
    <w:pPr>
      <w:numPr>
        <w:numId w:val="2"/>
      </w:numPr>
    </w:pPr>
  </w:style>
  <w:style w:type="numbering" w:customStyle="1" w:styleId="Numbering2">
    <w:name w:val="Numbering 2"/>
    <w:basedOn w:val="Semlista"/>
    <w:pPr>
      <w:numPr>
        <w:numId w:val="3"/>
      </w:numPr>
    </w:pPr>
  </w:style>
  <w:style w:type="numbering" w:customStyle="1" w:styleId="Numbering3">
    <w:name w:val="Numbering 3"/>
    <w:basedOn w:val="Semlista"/>
    <w:pPr>
      <w:numPr>
        <w:numId w:val="4"/>
      </w:numPr>
    </w:pPr>
  </w:style>
  <w:style w:type="numbering" w:customStyle="1" w:styleId="Numbering4">
    <w:name w:val="Numbering 4"/>
    <w:basedOn w:val="Semlista"/>
    <w:pPr>
      <w:numPr>
        <w:numId w:val="5"/>
      </w:numPr>
    </w:pPr>
  </w:style>
  <w:style w:type="numbering" w:customStyle="1" w:styleId="Numbering5">
    <w:name w:val="Numbering 5"/>
    <w:basedOn w:val="Semlista"/>
    <w:pPr>
      <w:numPr>
        <w:numId w:val="6"/>
      </w:numPr>
    </w:pPr>
  </w:style>
  <w:style w:type="numbering" w:customStyle="1" w:styleId="List5">
    <w:name w:val="List 5"/>
    <w:basedOn w:val="Semlista"/>
    <w:pPr>
      <w:numPr>
        <w:numId w:val="7"/>
      </w:numPr>
    </w:pPr>
  </w:style>
  <w:style w:type="numbering" w:customStyle="1" w:styleId="WWOutlineListStyle1">
    <w:name w:val="WW_OutlineListStyle_1"/>
    <w:basedOn w:val="Semlista"/>
    <w:pPr>
      <w:numPr>
        <w:numId w:val="8"/>
      </w:numPr>
    </w:pPr>
  </w:style>
  <w:style w:type="numbering" w:customStyle="1" w:styleId="WWOutlineListStyle">
    <w:name w:val="WW_OutlineListStyle"/>
    <w:basedOn w:val="Semlista"/>
    <w:pPr>
      <w:numPr>
        <w:numId w:val="9"/>
      </w:numPr>
    </w:pPr>
  </w:style>
  <w:style w:type="numbering" w:customStyle="1" w:styleId="List11">
    <w:name w:val="List 1_1"/>
    <w:basedOn w:val="Semlista"/>
    <w:pPr>
      <w:numPr>
        <w:numId w:val="10"/>
      </w:numPr>
    </w:pPr>
  </w:style>
  <w:style w:type="numbering" w:customStyle="1" w:styleId="WW8Num1">
    <w:name w:val="WW8Num1"/>
    <w:basedOn w:val="Semlista"/>
    <w:pPr>
      <w:numPr>
        <w:numId w:val="11"/>
      </w:numPr>
    </w:pPr>
  </w:style>
  <w:style w:type="numbering" w:customStyle="1" w:styleId="numeracaoABNT">
    <w:name w:val="numeracao_ABNT"/>
    <w:basedOn w:val="Semlista"/>
    <w:pPr>
      <w:numPr>
        <w:numId w:val="12"/>
      </w:numPr>
    </w:pPr>
  </w:style>
  <w:style w:type="numbering" w:customStyle="1" w:styleId="WW8Num3">
    <w:name w:val="WW8Num3"/>
    <w:basedOn w:val="Semlista"/>
    <w:pPr>
      <w:numPr>
        <w:numId w:val="13"/>
      </w:numPr>
    </w:pPr>
  </w:style>
  <w:style w:type="numbering" w:customStyle="1" w:styleId="WW8Num52">
    <w:name w:val="WW8Num52"/>
    <w:basedOn w:val="Semlista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pt-B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textAlignment w:val="auto"/>
    </w:pPr>
    <w:rPr>
      <w:sz w:val="20"/>
      <w:szCs w:val="20"/>
    </w:rPr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240" w:after="360"/>
      <w:outlineLvl w:val="0"/>
    </w:pPr>
    <w:rPr>
      <w:rFonts w:ascii="Nimbus Roman No9 L" w:hAnsi="Nimbus Roman No9 L"/>
      <w:b/>
      <w:caps/>
      <w:color w:val="000000"/>
      <w:sz w:val="28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sz w:val="24"/>
      <w:szCs w:val="24"/>
    </w:rPr>
  </w:style>
  <w:style w:type="paragraph" w:styleId="Ttulo4">
    <w:name w:val="heading 4"/>
    <w:basedOn w:val="Ttulo"/>
    <w:next w:val="Textbody"/>
    <w:pPr>
      <w:jc w:val="left"/>
      <w:outlineLvl w:val="3"/>
    </w:pPr>
    <w:rPr>
      <w:rFonts w:ascii="Nimbus Roman No9 L" w:hAnsi="Nimbus Roman No9 L"/>
      <w:bCs/>
      <w:i/>
      <w:iCs/>
      <w:caps w:val="0"/>
    </w:rPr>
  </w:style>
  <w:style w:type="paragraph" w:styleId="Ttulo5">
    <w:name w:val="heading 5"/>
    <w:basedOn w:val="Ttulo"/>
    <w:next w:val="Textbody"/>
    <w:pPr>
      <w:outlineLvl w:val="4"/>
    </w:pPr>
    <w:rPr>
      <w:rFonts w:ascii="Nimbus Roman No9 L" w:hAnsi="Nimbus Roman No9 L"/>
      <w:bCs/>
    </w:rPr>
  </w:style>
  <w:style w:type="paragraph" w:styleId="Ttulo6">
    <w:name w:val="heading 6"/>
    <w:basedOn w:val="Ttulo"/>
    <w:next w:val="Textbody"/>
    <w:pPr>
      <w:outlineLvl w:val="5"/>
    </w:pPr>
    <w:rPr>
      <w:rFonts w:ascii="Nimbus Roman No9 L" w:hAnsi="Nimbus Roman No9 L"/>
      <w:bCs/>
    </w:rPr>
  </w:style>
  <w:style w:type="paragraph" w:styleId="Ttulo7">
    <w:name w:val="heading 7"/>
    <w:basedOn w:val="Ttulo"/>
    <w:next w:val="Textbody"/>
    <w:pPr>
      <w:outlineLvl w:val="6"/>
    </w:pPr>
    <w:rPr>
      <w:bCs/>
    </w:rPr>
  </w:style>
  <w:style w:type="paragraph" w:styleId="Ttulo8">
    <w:name w:val="heading 8"/>
    <w:basedOn w:val="Ttulo"/>
    <w:next w:val="Textbody"/>
    <w:pPr>
      <w:outlineLvl w:val="7"/>
    </w:pPr>
    <w:rPr>
      <w:bCs/>
    </w:rPr>
  </w:style>
  <w:style w:type="paragraph" w:styleId="Ttulo9">
    <w:name w:val="heading 9"/>
    <w:basedOn w:val="Ttulo"/>
    <w:next w:val="Textbody"/>
    <w:pPr>
      <w:outlineLvl w:val="8"/>
    </w:pPr>
    <w:rPr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2">
    <w:name w:val="WW_OutlineListStyle_2"/>
    <w:basedOn w:val="Semlista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Subttulo"/>
    <w:pPr>
      <w:keepNext/>
      <w:spacing w:before="120" w:after="480"/>
      <w:jc w:val="center"/>
    </w:pPr>
    <w:rPr>
      <w:rFonts w:ascii="Arial" w:eastAsia="Bitstream Vera Sans" w:hAnsi="Arial"/>
      <w:b/>
      <w:caps/>
      <w:sz w:val="32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Standard"/>
    <w:next w:val="Textbody"/>
    <w:pPr>
      <w:jc w:val="center"/>
    </w:pPr>
    <w:rPr>
      <w:sz w:val="36"/>
    </w:rPr>
  </w:style>
  <w:style w:type="paragraph" w:styleId="Lista">
    <w:name w:val="List"/>
    <w:basedOn w:val="Textbody"/>
    <w:rPr>
      <w:rFonts w:ascii="Times" w:hAnsi="Times"/>
    </w:rPr>
  </w:style>
  <w:style w:type="paragraph" w:customStyle="1" w:styleId="Numbering1Cont">
    <w:name w:val="Numbering 1 Cont."/>
    <w:basedOn w:val="Lista"/>
    <w:pPr>
      <w:ind w:left="283"/>
    </w:pPr>
  </w:style>
  <w:style w:type="paragraph" w:customStyle="1" w:styleId="List1">
    <w:name w:val="List 1"/>
    <w:basedOn w:val="Lista"/>
    <w:pPr>
      <w:ind w:left="283" w:hanging="283"/>
    </w:pPr>
  </w:style>
  <w:style w:type="paragraph" w:styleId="Lista2">
    <w:name w:val="List 2"/>
    <w:basedOn w:val="Lista"/>
    <w:pPr>
      <w:ind w:left="567" w:hanging="283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able">
    <w:name w:val="Table"/>
    <w:basedOn w:val="Legenda"/>
    <w:rPr>
      <w:rFonts w:ascii="Nimbus Roman No9 L" w:hAnsi="Nimbus Roman No9 L"/>
      <w:i w:val="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Ttulo"/>
    <w:pPr>
      <w:suppressLineNumbers/>
    </w:pPr>
    <w:rPr>
      <w:bCs/>
      <w:szCs w:val="32"/>
    </w:rPr>
  </w:style>
  <w:style w:type="paragraph" w:customStyle="1" w:styleId="Contents1">
    <w:name w:val="Contents 1"/>
    <w:basedOn w:val="Standard"/>
    <w:next w:val="Standard"/>
    <w:pPr>
      <w:spacing w:before="62" w:after="62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sz w:val="20"/>
    </w:rPr>
  </w:style>
  <w:style w:type="paragraph" w:customStyle="1" w:styleId="Orgao2">
    <w:name w:val="Orgao2"/>
    <w:basedOn w:val="Standard"/>
    <w:pPr>
      <w:jc w:val="center"/>
    </w:pPr>
    <w:rPr>
      <w:rFonts w:ascii="Arial" w:hAnsi="Arial"/>
      <w:sz w:val="28"/>
    </w:rPr>
  </w:style>
  <w:style w:type="paragraph" w:customStyle="1" w:styleId="Nomesistema">
    <w:name w:val="Nome sistema"/>
    <w:basedOn w:val="Standard"/>
    <w:pPr>
      <w:jc w:val="center"/>
    </w:pPr>
    <w:rPr>
      <w:rFonts w:ascii="Nimbus Roman No9 L" w:hAnsi="Nimbus Roman No9 L"/>
      <w:b/>
      <w:color w:val="000000"/>
      <w:sz w:val="28"/>
    </w:rPr>
  </w:style>
  <w:style w:type="paragraph" w:customStyle="1" w:styleId="Elaborao">
    <w:name w:val="Elaboração"/>
    <w:pPr>
      <w:widowControl/>
      <w:suppressAutoHyphens/>
      <w:spacing w:before="120"/>
      <w:jc w:val="center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UMRIO">
    <w:name w:val="SUMÁRIO"/>
    <w:basedOn w:val="Ttulo"/>
  </w:style>
  <w:style w:type="paragraph" w:customStyle="1" w:styleId="TC-TITULOCENTRADO">
    <w:name w:val="TC-TITULO CENTRADO"/>
    <w:pPr>
      <w:widowControl/>
      <w:suppressAutoHyphens/>
      <w:spacing w:before="20" w:after="480" w:line="480" w:lineRule="auto"/>
      <w:jc w:val="center"/>
    </w:pPr>
    <w:rPr>
      <w:rFonts w:ascii="Nimbus Roman No9 L" w:eastAsia="Times New Roman" w:hAnsi="Nimbus Roman No9 L" w:cs="Times New Roman"/>
      <w:b/>
      <w:caps/>
      <w:sz w:val="26"/>
      <w:szCs w:val="20"/>
      <w:lang w:bidi="ar-SA"/>
    </w:rPr>
  </w:style>
  <w:style w:type="paragraph" w:customStyle="1" w:styleId="TC-CAPACENTRALIZADO">
    <w:name w:val="TC-CAPA CENTRALIZADO"/>
    <w:basedOn w:val="TC-TITULOCENTRADO"/>
    <w:rPr>
      <w:sz w:val="28"/>
    </w:rPr>
  </w:style>
  <w:style w:type="paragraph" w:customStyle="1" w:styleId="ItensCapa">
    <w:name w:val="Itens_Capa"/>
    <w:basedOn w:val="Ttulo3"/>
  </w:style>
  <w:style w:type="paragraph" w:customStyle="1" w:styleId="paragrafonormal">
    <w:name w:val="paragrafo_normal"/>
    <w:basedOn w:val="Standard"/>
    <w:pPr>
      <w:spacing w:before="57" w:after="283" w:line="360" w:lineRule="auto"/>
      <w:jc w:val="both"/>
    </w:pPr>
    <w:rPr>
      <w:rFonts w:ascii="Nimbus Roman No9 L" w:hAnsi="Nimbus Roman No9 L"/>
    </w:rPr>
  </w:style>
  <w:style w:type="paragraph" w:customStyle="1" w:styleId="tensSumInfododoc">
    <w:name w:val="Ítens Sum Info do doc"/>
    <w:basedOn w:val="Standard"/>
    <w:pPr>
      <w:overflowPunct w:val="0"/>
      <w:autoSpaceDE w:val="0"/>
      <w:spacing w:before="120" w:after="120"/>
      <w:jc w:val="both"/>
    </w:pPr>
    <w:rPr>
      <w:rFonts w:ascii="Arial" w:hAnsi="Arial"/>
      <w:sz w:val="16"/>
      <w:szCs w:val="20"/>
    </w:rPr>
  </w:style>
  <w:style w:type="paragraph" w:customStyle="1" w:styleId="TtuloSumInfododoc">
    <w:name w:val="Título Sum Info do doc"/>
    <w:basedOn w:val="tensSumInfododoc"/>
    <w:pPr>
      <w:pageBreakBefore/>
      <w:jc w:val="center"/>
    </w:pPr>
    <w:rPr>
      <w:b/>
      <w:sz w:val="24"/>
    </w:rPr>
  </w:style>
  <w:style w:type="paragraph" w:customStyle="1" w:styleId="TextoABNT">
    <w:name w:val="Texto_ABNT"/>
    <w:basedOn w:val="Standard"/>
    <w:pPr>
      <w:spacing w:after="397" w:line="360" w:lineRule="auto"/>
      <w:ind w:firstLine="709"/>
      <w:jc w:val="both"/>
    </w:pPr>
    <w:rPr>
      <w:rFonts w:ascii="Arial" w:hAnsi="Arial"/>
    </w:rPr>
  </w:style>
  <w:style w:type="paragraph" w:customStyle="1" w:styleId="TtuloABNT">
    <w:name w:val="Título_ABNT"/>
    <w:basedOn w:val="TextoABNT"/>
    <w:next w:val="TextoABNT"/>
    <w:pPr>
      <w:spacing w:before="2324" w:after="1701"/>
    </w:pPr>
    <w:rPr>
      <w:b/>
      <w:caps/>
      <w:sz w:val="28"/>
    </w:rPr>
  </w:style>
  <w:style w:type="paragraph" w:customStyle="1" w:styleId="Subtitulo1ABNT">
    <w:name w:val="Subtitulo1_ABNT"/>
    <w:basedOn w:val="TtuloABNT"/>
    <w:pPr>
      <w:spacing w:before="850" w:after="454"/>
    </w:pPr>
    <w:rPr>
      <w:caps w:val="0"/>
      <w:sz w:val="26"/>
    </w:rPr>
  </w:style>
  <w:style w:type="paragraph" w:customStyle="1" w:styleId="Subtitulo2ABNT">
    <w:name w:val="Subtitulo2_ABNT"/>
    <w:basedOn w:val="Subtitulo1ABNT"/>
    <w:pPr>
      <w:numPr>
        <w:numId w:val="12"/>
      </w:numPr>
      <w:spacing w:before="283" w:after="113"/>
    </w:pPr>
    <w:rPr>
      <w:sz w:val="24"/>
    </w:rPr>
  </w:style>
  <w:style w:type="paragraph" w:customStyle="1" w:styleId="WW-Tabela">
    <w:name w:val="WW-Tabela"/>
    <w:basedOn w:val="Standard"/>
    <w:rPr>
      <w:rFonts w:ascii="Nimbus Roman No9 L" w:hAnsi="Nimbus Roman No9 L"/>
      <w:sz w:val="20"/>
    </w:rPr>
  </w:style>
  <w:style w:type="paragraph" w:customStyle="1" w:styleId="TabelaItem">
    <w:name w:val="TabelaItem"/>
    <w:basedOn w:val="WW-Tabela"/>
  </w:style>
  <w:style w:type="paragraph" w:customStyle="1" w:styleId="NormalItem">
    <w:name w:val="NormalItem"/>
    <w:basedOn w:val="TabelaItem"/>
    <w:pPr>
      <w:numPr>
        <w:numId w:val="13"/>
      </w:numPr>
    </w:pPr>
    <w:rPr>
      <w:rFonts w:ascii="Arial" w:hAnsi="Arial"/>
      <w:sz w:val="24"/>
    </w:rPr>
  </w:style>
  <w:style w:type="paragraph" w:customStyle="1" w:styleId="WW-Textodecomentrio">
    <w:name w:val="WW-Texto de comentário"/>
    <w:basedOn w:val="Standard"/>
  </w:style>
  <w:style w:type="paragraph" w:customStyle="1" w:styleId="textocentnormal">
    <w:name w:val="texto_cent_normal"/>
    <w:basedOn w:val="paragrafonormal"/>
    <w:pPr>
      <w:spacing w:before="0" w:after="113"/>
      <w:jc w:val="center"/>
    </w:pPr>
  </w:style>
  <w:style w:type="paragraph" w:customStyle="1" w:styleId="Heading10">
    <w:name w:val="Heading 10"/>
    <w:basedOn w:val="Ttulo"/>
    <w:next w:val="Textbody"/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</w:pPr>
    <w:rPr>
      <w:rFonts w:ascii="Helvetica, Arial" w:eastAsia="Arial" w:hAnsi="Helvetica, Arial" w:cs="Helvetica, Arial"/>
      <w:color w:val="000000"/>
      <w:lang w:eastAsia="zh-CN" w:bidi="ar-SA"/>
    </w:rPr>
  </w:style>
  <w:style w:type="paragraph" w:customStyle="1" w:styleId="CM43">
    <w:name w:val="CM43"/>
    <w:basedOn w:val="Default"/>
    <w:next w:val="Default"/>
    <w:pPr>
      <w:spacing w:after="230"/>
    </w:pPr>
  </w:style>
  <w:style w:type="paragraph" w:styleId="Recuodecorpodetexto2">
    <w:name w:val="Body Text Indent 2"/>
    <w:basedOn w:val="Standard"/>
    <w:pPr>
      <w:ind w:firstLine="708"/>
    </w:p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">
    <w:name w:val="Endnote Symbol"/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2z0">
    <w:name w:val="WW8Num52z0"/>
    <w:rPr>
      <w:rFonts w:ascii="Wingdings" w:hAnsi="Wingdings"/>
    </w:rPr>
  </w:style>
  <w:style w:type="character" w:customStyle="1" w:styleId="WW8Num52z1">
    <w:name w:val="WW8Num52z1"/>
    <w:rPr>
      <w:rFonts w:ascii="Courier New" w:hAnsi="Courier New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abealhoChar">
    <w:name w:val="Cabeçalho Char"/>
    <w:basedOn w:val="Fontepargpadro"/>
    <w:rPr>
      <w:sz w:val="20"/>
      <w:szCs w:val="20"/>
    </w:rPr>
  </w:style>
  <w:style w:type="character" w:customStyle="1" w:styleId="RodapChar">
    <w:name w:val="Rodapé Char"/>
    <w:basedOn w:val="Fontepargpadro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F23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F23"/>
    <w:rPr>
      <w:rFonts w:ascii="Tahoma" w:hAnsi="Tahoma"/>
      <w:sz w:val="16"/>
      <w:szCs w:val="16"/>
    </w:rPr>
  </w:style>
  <w:style w:type="character" w:customStyle="1" w:styleId="CabealhoChar1">
    <w:name w:val="Cabeçalho Char1"/>
    <w:basedOn w:val="Fontepargpadro"/>
    <w:rPr>
      <w:sz w:val="20"/>
      <w:szCs w:val="20"/>
    </w:rPr>
  </w:style>
  <w:style w:type="character" w:customStyle="1" w:styleId="RodapChar1">
    <w:name w:val="Rodapé Char1"/>
    <w:basedOn w:val="Fontepargpadro"/>
    <w:rPr>
      <w:sz w:val="20"/>
      <w:szCs w:val="20"/>
    </w:rPr>
  </w:style>
  <w:style w:type="numbering" w:customStyle="1" w:styleId="Numbering1">
    <w:name w:val="Numbering 1"/>
    <w:basedOn w:val="Semlista"/>
    <w:pPr>
      <w:numPr>
        <w:numId w:val="2"/>
      </w:numPr>
    </w:pPr>
  </w:style>
  <w:style w:type="numbering" w:customStyle="1" w:styleId="Numbering2">
    <w:name w:val="Numbering 2"/>
    <w:basedOn w:val="Semlista"/>
    <w:pPr>
      <w:numPr>
        <w:numId w:val="3"/>
      </w:numPr>
    </w:pPr>
  </w:style>
  <w:style w:type="numbering" w:customStyle="1" w:styleId="Numbering3">
    <w:name w:val="Numbering 3"/>
    <w:basedOn w:val="Semlista"/>
    <w:pPr>
      <w:numPr>
        <w:numId w:val="4"/>
      </w:numPr>
    </w:pPr>
  </w:style>
  <w:style w:type="numbering" w:customStyle="1" w:styleId="Numbering4">
    <w:name w:val="Numbering 4"/>
    <w:basedOn w:val="Semlista"/>
    <w:pPr>
      <w:numPr>
        <w:numId w:val="5"/>
      </w:numPr>
    </w:pPr>
  </w:style>
  <w:style w:type="numbering" w:customStyle="1" w:styleId="Numbering5">
    <w:name w:val="Numbering 5"/>
    <w:basedOn w:val="Semlista"/>
    <w:pPr>
      <w:numPr>
        <w:numId w:val="6"/>
      </w:numPr>
    </w:pPr>
  </w:style>
  <w:style w:type="numbering" w:customStyle="1" w:styleId="List5">
    <w:name w:val="List 5"/>
    <w:basedOn w:val="Semlista"/>
    <w:pPr>
      <w:numPr>
        <w:numId w:val="7"/>
      </w:numPr>
    </w:pPr>
  </w:style>
  <w:style w:type="numbering" w:customStyle="1" w:styleId="WWOutlineListStyle1">
    <w:name w:val="WW_OutlineListStyle_1"/>
    <w:basedOn w:val="Semlista"/>
    <w:pPr>
      <w:numPr>
        <w:numId w:val="8"/>
      </w:numPr>
    </w:pPr>
  </w:style>
  <w:style w:type="numbering" w:customStyle="1" w:styleId="WWOutlineListStyle">
    <w:name w:val="WW_OutlineListStyle"/>
    <w:basedOn w:val="Semlista"/>
    <w:pPr>
      <w:numPr>
        <w:numId w:val="9"/>
      </w:numPr>
    </w:pPr>
  </w:style>
  <w:style w:type="numbering" w:customStyle="1" w:styleId="List11">
    <w:name w:val="List 1_1"/>
    <w:basedOn w:val="Semlista"/>
    <w:pPr>
      <w:numPr>
        <w:numId w:val="10"/>
      </w:numPr>
    </w:pPr>
  </w:style>
  <w:style w:type="numbering" w:customStyle="1" w:styleId="WW8Num1">
    <w:name w:val="WW8Num1"/>
    <w:basedOn w:val="Semlista"/>
    <w:pPr>
      <w:numPr>
        <w:numId w:val="11"/>
      </w:numPr>
    </w:pPr>
  </w:style>
  <w:style w:type="numbering" w:customStyle="1" w:styleId="numeracaoABNT">
    <w:name w:val="numeracao_ABNT"/>
    <w:basedOn w:val="Semlista"/>
    <w:pPr>
      <w:numPr>
        <w:numId w:val="12"/>
      </w:numPr>
    </w:pPr>
  </w:style>
  <w:style w:type="numbering" w:customStyle="1" w:styleId="WW8Num3">
    <w:name w:val="WW8Num3"/>
    <w:basedOn w:val="Semlista"/>
    <w:pPr>
      <w:numPr>
        <w:numId w:val="13"/>
      </w:numPr>
    </w:pPr>
  </w:style>
  <w:style w:type="numbering" w:customStyle="1" w:styleId="WW8Num52">
    <w:name w:val="WW8Num52"/>
    <w:basedOn w:val="Semlista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m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./../PPRE/PPRE_GNRE_v1_2.odt/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6022</Words>
  <Characters>32520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cp:lastPrinted>2012-08-14T10:25:00Z</cp:lastPrinted>
  <dcterms:created xsi:type="dcterms:W3CDTF">2013-02-27T23:04:00Z</dcterms:created>
  <dcterms:modified xsi:type="dcterms:W3CDTF">2013-02-27T23:04:00Z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